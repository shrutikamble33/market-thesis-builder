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27287" w14:textId="695BFFD8" w:rsidR="00BF0F76" w:rsidRDefault="00BF0F76" w:rsidP="00BF0F76">
      <w:pPr>
        <w:tabs>
          <w:tab w:val="left" w:pos="4067"/>
        </w:tabs>
        <w:rPr>
          <w:lang w:val="en-GB"/>
        </w:rPr>
      </w:pPr>
    </w:p>
    <w:p w14:paraId="36DF72C7" w14:textId="5AE22C8A" w:rsidR="00896EE4" w:rsidRDefault="00896EE4" w:rsidP="00BF0F76">
      <w:pPr>
        <w:tabs>
          <w:tab w:val="left" w:pos="4067"/>
        </w:tabs>
        <w:rPr>
          <w:lang w:val="en-GB"/>
        </w:rPr>
      </w:pPr>
    </w:p>
    <w:p w14:paraId="68BDB325" w14:textId="01E79794" w:rsidR="00896EE4" w:rsidRDefault="00896EE4" w:rsidP="00BF0F76">
      <w:pPr>
        <w:tabs>
          <w:tab w:val="left" w:pos="4067"/>
        </w:tabs>
        <w:rPr>
          <w:lang w:val="en-GB"/>
        </w:rPr>
      </w:pPr>
    </w:p>
    <w:p w14:paraId="042A48D5" w14:textId="45EE5EBF" w:rsidR="00896EE4" w:rsidRDefault="00896EE4" w:rsidP="00BF0F76">
      <w:pPr>
        <w:tabs>
          <w:tab w:val="left" w:pos="4067"/>
        </w:tabs>
        <w:rPr>
          <w:lang w:val="en-GB"/>
        </w:rPr>
      </w:pPr>
    </w:p>
    <w:p w14:paraId="4B79F087" w14:textId="6FB041EC" w:rsidR="00896EE4" w:rsidRDefault="000A54A2" w:rsidP="00BF0F76">
      <w:pPr>
        <w:tabs>
          <w:tab w:val="left" w:pos="4067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1812D33" wp14:editId="57DDF1A5">
                <wp:simplePos x="0" y="0"/>
                <wp:positionH relativeFrom="page">
                  <wp:align>right</wp:align>
                </wp:positionH>
                <wp:positionV relativeFrom="paragraph">
                  <wp:posOffset>7956</wp:posOffset>
                </wp:positionV>
                <wp:extent cx="4468483" cy="595223"/>
                <wp:effectExtent l="0" t="0" r="0" b="0"/>
                <wp:wrapNone/>
                <wp:docPr id="136312050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83" cy="595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403A5" w14:textId="00778A74" w:rsidR="004F0474" w:rsidRPr="008F2BF8" w:rsidRDefault="004F0474" w:rsidP="008F2BF8">
                            <w:pPr>
                              <w:rPr>
                                <w:rStyle w:val="Hyperlink"/>
                                <w:caps/>
                                <w:color w:val="000000" w:themeColor="text1"/>
                                <w:sz w:val="144"/>
                                <w:szCs w:val="144"/>
                                <w:u w:val="none"/>
                                <w:lang w:val="en-GB" w:bidi="en-GB"/>
                              </w:rPr>
                            </w:pPr>
                            <w:r w:rsidRPr="00C804F5">
                              <w:rPr>
                                <w:caps/>
                                <w:color w:val="000000" w:themeColor="text1"/>
                                <w:sz w:val="72"/>
                                <w:szCs w:val="72"/>
                                <w:lang w:val="en-GB" w:bidi="en-GB"/>
                              </w:rPr>
                              <w:t>SHRUTI KAMBLE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12D3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00.65pt;margin-top:.65pt;width:351.85pt;height:46.85pt;z-index:2518169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" filled="f" stroked="f" strokeweight=".5pt">
                <v:textbox>
                  <w:txbxContent>
                    <w:p w14:paraId="565403A5" w14:textId="00778A74" w:rsidR="004F0474" w:rsidRPr="008F2BF8" w:rsidRDefault="004F0474" w:rsidP="008F2BF8">
                      <w:pPr>
                        <w:rPr>
                          <w:rStyle w:val="Hyperlink"/>
                          <w:caps/>
                          <w:color w:val="000000" w:themeColor="text1"/>
                          <w:sz w:val="144"/>
                          <w:szCs w:val="144"/>
                          <w:u w:val="none"/>
                          <w:lang w:val="en-GB" w:bidi="en-GB"/>
                        </w:rPr>
                      </w:pPr>
                      <w:r w:rsidRPr="00C804F5">
                        <w:rPr>
                          <w:caps/>
                          <w:color w:val="000000" w:themeColor="text1"/>
                          <w:sz w:val="72"/>
                          <w:szCs w:val="72"/>
                          <w:lang w:val="en-GB" w:bidi="en-GB"/>
                        </w:rPr>
                        <w:t>SHRUTI KAMBLE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8292CD" w14:textId="7B871FBA" w:rsidR="00BF0F76" w:rsidRDefault="00BF0F76" w:rsidP="00BF0F76">
      <w:pPr>
        <w:tabs>
          <w:tab w:val="left" w:pos="4067"/>
        </w:tabs>
        <w:rPr>
          <w:lang w:val="en-GB"/>
        </w:rPr>
      </w:pPr>
    </w:p>
    <w:p w14:paraId="02217AAF" w14:textId="7BF48C1D" w:rsidR="00BF0F76" w:rsidRDefault="00BF0F76" w:rsidP="00BF0F76">
      <w:pPr>
        <w:tabs>
          <w:tab w:val="left" w:pos="4067"/>
        </w:tabs>
        <w:rPr>
          <w:lang w:val="en-GB"/>
        </w:rPr>
      </w:pPr>
    </w:p>
    <w:p w14:paraId="25FB6715" w14:textId="4ABCEEA3" w:rsidR="00BF0F76" w:rsidRDefault="000A54A2" w:rsidP="00BF0F76">
      <w:pPr>
        <w:tabs>
          <w:tab w:val="left" w:pos="4067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3138399" wp14:editId="53DA9942">
                <wp:simplePos x="0" y="0"/>
                <wp:positionH relativeFrom="margin">
                  <wp:posOffset>2742458</wp:posOffset>
                </wp:positionH>
                <wp:positionV relativeFrom="paragraph">
                  <wp:posOffset>128929</wp:posOffset>
                </wp:positionV>
                <wp:extent cx="4302760" cy="819510"/>
                <wp:effectExtent l="0" t="0" r="0" b="0"/>
                <wp:wrapNone/>
                <wp:docPr id="98310708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760" cy="819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AD57E" w14:textId="42853B1E" w:rsidR="0054022E" w:rsidRDefault="0054022E" w:rsidP="00C804F5">
                            <w:pPr>
                              <w:pStyle w:val="FirstParagraph"/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>NASBA – Financial Por</w:t>
                            </w:r>
                            <w:r w:rsidR="000A54A2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>t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>folio M</w:t>
                            </w:r>
                            <w:r w:rsidR="000A54A2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>anagement Certification</w:t>
                            </w:r>
                            <w:r w:rsidR="00113983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>, LinkedIn</w:t>
                            </w:r>
                            <w:r w:rsidR="000E191E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>, 2025</w:t>
                            </w:r>
                          </w:p>
                          <w:p w14:paraId="1C3D4B2A" w14:textId="6F5F1491" w:rsidR="004F0474" w:rsidRPr="00113983" w:rsidRDefault="0011398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113983">
                              <w:rPr>
                                <w:b/>
                                <w:bCs/>
                                <w:lang w:val="en-GB"/>
                              </w:rPr>
                              <w:t xml:space="preserve">Engineering Degree | </w:t>
                            </w:r>
                            <w:r w:rsidR="001C06AE" w:rsidRPr="00113983">
                              <w:rPr>
                                <w:b/>
                                <w:bCs/>
                                <w:lang w:val="en-GB"/>
                              </w:rPr>
                              <w:t>MBA</w:t>
                            </w:r>
                            <w:r w:rsidRPr="00113983">
                              <w:rPr>
                                <w:b/>
                                <w:bCs/>
                                <w:lang w:val="en-GB"/>
                              </w:rPr>
                              <w:t xml:space="preserve"> | 10+ Years Fintech Experience in UK markets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8399" id="Text Box 19" o:spid="_x0000_s1027" type="#_x0000_t202" style="position:absolute;margin-left:215.95pt;margin-top:10.15pt;width:338.8pt;height:64.5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i7HQIAADQ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" filled="f" stroked="f" strokeweight=".5pt">
                <v:textbox>
                  <w:txbxContent>
                    <w:p w14:paraId="503AD57E" w14:textId="42853B1E" w:rsidR="0054022E" w:rsidRDefault="0054022E" w:rsidP="00C804F5">
                      <w:pPr>
                        <w:pStyle w:val="FirstParagraph"/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>NASBA – Financial Por</w:t>
                      </w:r>
                      <w:r w:rsidR="000A54A2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>t</w:t>
                      </w:r>
                      <w:r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>folio M</w:t>
                      </w:r>
                      <w:r w:rsidR="000A54A2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>anagement Certification</w:t>
                      </w:r>
                      <w:r w:rsidR="00113983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>, LinkedIn</w:t>
                      </w:r>
                      <w:r w:rsidR="000E191E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>, 2025</w:t>
                      </w:r>
                    </w:p>
                    <w:p w14:paraId="1C3D4B2A" w14:textId="6F5F1491" w:rsidR="004F0474" w:rsidRPr="00113983" w:rsidRDefault="0011398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113983">
                        <w:rPr>
                          <w:b/>
                          <w:bCs/>
                          <w:lang w:val="en-GB"/>
                        </w:rPr>
                        <w:t xml:space="preserve">Engineering Degree | </w:t>
                      </w:r>
                      <w:r w:rsidR="001C06AE" w:rsidRPr="00113983">
                        <w:rPr>
                          <w:b/>
                          <w:bCs/>
                          <w:lang w:val="en-GB"/>
                        </w:rPr>
                        <w:t>MBA</w:t>
                      </w:r>
                      <w:r w:rsidRPr="00113983">
                        <w:rPr>
                          <w:b/>
                          <w:bCs/>
                          <w:lang w:val="en-GB"/>
                        </w:rPr>
                        <w:t xml:space="preserve"> | 10+ Years Fintech Experience in UK markets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AF668F" w14:textId="114647C0" w:rsidR="003D2912" w:rsidRDefault="003D2912" w:rsidP="00BF0F76">
      <w:pPr>
        <w:tabs>
          <w:tab w:val="left" w:pos="4067"/>
        </w:tabs>
        <w:rPr>
          <w:lang w:val="en-GB"/>
        </w:rPr>
      </w:pPr>
    </w:p>
    <w:p w14:paraId="775C0635" w14:textId="47455AE5" w:rsidR="00BF0F76" w:rsidRDefault="003D2912" w:rsidP="00BF0F76">
      <w:pPr>
        <w:tabs>
          <w:tab w:val="left" w:pos="4067"/>
        </w:tabs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854848" behindDoc="0" locked="0" layoutInCell="1" allowOverlap="1" wp14:anchorId="5D7B5709" wp14:editId="414A419C">
            <wp:simplePos x="0" y="0"/>
            <wp:positionH relativeFrom="margin">
              <wp:posOffset>146649</wp:posOffset>
            </wp:positionH>
            <wp:positionV relativeFrom="paragraph">
              <wp:posOffset>97586</wp:posOffset>
            </wp:positionV>
            <wp:extent cx="367030" cy="228600"/>
            <wp:effectExtent l="0" t="0" r="0" b="0"/>
            <wp:wrapNone/>
            <wp:docPr id="12149114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81369" name="Picture 1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D719D" w14:textId="13320337" w:rsidR="00BF0F76" w:rsidRDefault="00274B95" w:rsidP="00BF0F76">
      <w:pPr>
        <w:tabs>
          <w:tab w:val="left" w:pos="4067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51027E2" wp14:editId="2C900356">
                <wp:simplePos x="0" y="0"/>
                <wp:positionH relativeFrom="margin">
                  <wp:align>left</wp:align>
                </wp:positionH>
                <wp:positionV relativeFrom="paragraph">
                  <wp:posOffset>114493</wp:posOffset>
                </wp:positionV>
                <wp:extent cx="2009775" cy="4327557"/>
                <wp:effectExtent l="0" t="0" r="0" b="0"/>
                <wp:wrapNone/>
                <wp:docPr id="84034245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4327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DA029" w14:textId="77777777" w:rsidR="00C804F5" w:rsidRPr="00C31916" w:rsidRDefault="00C804F5" w:rsidP="00C804F5">
                            <w:pPr>
                              <w:pStyle w:val="Heading3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Professional Summary</w:t>
                            </w:r>
                          </w:p>
                          <w:p w14:paraId="36E5DFA9" w14:textId="459A9C37" w:rsidR="00390EEB" w:rsidRDefault="00831AA4" w:rsidP="00E2763E">
                            <w:pPr>
                              <w:pStyle w:val="BodyText"/>
                              <w:jc w:val="both"/>
                            </w:pPr>
                            <w:r w:rsidRPr="00831AA4">
                              <w:t>Engineering graduate with an MBA and 10+ years in the UK fintech sector. Strong knowledge of financial systems, regulations (</w:t>
                            </w:r>
                            <w:r w:rsidR="00491B5A">
                              <w:t>UKFR</w:t>
                            </w:r>
                            <w:r w:rsidRPr="00831AA4">
                              <w:t xml:space="preserve"> in progress), and financial statements. Skilled in analysis, strategy, and compliance, with a genuine interest in private equity and investments. </w:t>
                            </w:r>
                            <w:r w:rsidRPr="00390EEB">
                              <w:rPr>
                                <w:b/>
                                <w:bCs/>
                              </w:rPr>
                              <w:t>Actively seeking to pivot into investment analysis.</w:t>
                            </w:r>
                            <w:r w:rsidR="00390EEB">
                              <w:t xml:space="preserve"> </w:t>
                            </w:r>
                          </w:p>
                          <w:p w14:paraId="6C1213A4" w14:textId="397E0518" w:rsidR="00E2763E" w:rsidRPr="00E2763E" w:rsidRDefault="00E2763E" w:rsidP="001C06AE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jc w:val="both"/>
                              <w:rPr>
                                <w:lang w:val="en-GB"/>
                              </w:rPr>
                            </w:pPr>
                            <w:r w:rsidRPr="00E2763E">
                              <w:rPr>
                                <w:lang w:val="en-GB"/>
                              </w:rPr>
                              <w:t>Strong numeracy and understanding of financial statements</w:t>
                            </w:r>
                          </w:p>
                          <w:p w14:paraId="0C885D30" w14:textId="77777777" w:rsidR="00E2763E" w:rsidRPr="00E2763E" w:rsidRDefault="00E2763E" w:rsidP="001C06AE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jc w:val="both"/>
                              <w:rPr>
                                <w:lang w:val="en-GB"/>
                              </w:rPr>
                            </w:pPr>
                            <w:r w:rsidRPr="00E2763E">
                              <w:rPr>
                                <w:lang w:val="en-GB"/>
                              </w:rPr>
                              <w:t>Proficient in Excel and PowerPoint</w:t>
                            </w:r>
                          </w:p>
                          <w:p w14:paraId="666BAF69" w14:textId="77777777" w:rsidR="00E2763E" w:rsidRPr="00E2763E" w:rsidRDefault="00E2763E" w:rsidP="001C06AE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jc w:val="both"/>
                              <w:rPr>
                                <w:lang w:val="en-GB"/>
                              </w:rPr>
                            </w:pPr>
                            <w:r w:rsidRPr="00E2763E">
                              <w:rPr>
                                <w:lang w:val="en-GB"/>
                              </w:rPr>
                              <w:t>Excellent analytical and communication skills</w:t>
                            </w:r>
                          </w:p>
                          <w:p w14:paraId="4C353918" w14:textId="77777777" w:rsidR="00E2763E" w:rsidRPr="00E2763E" w:rsidRDefault="00E2763E" w:rsidP="001C06AE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jc w:val="both"/>
                              <w:rPr>
                                <w:lang w:val="en-GB"/>
                              </w:rPr>
                            </w:pPr>
                            <w:r w:rsidRPr="00E2763E">
                              <w:rPr>
                                <w:lang w:val="en-GB"/>
                              </w:rPr>
                              <w:t>Genuine interest in private equity and venture capital</w:t>
                            </w:r>
                          </w:p>
                          <w:p w14:paraId="30DC216A" w14:textId="77777777" w:rsidR="00E2763E" w:rsidRPr="00E2763E" w:rsidRDefault="00E2763E" w:rsidP="001C06AE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jc w:val="both"/>
                              <w:rPr>
                                <w:lang w:val="en-GB"/>
                              </w:rPr>
                            </w:pPr>
                            <w:r w:rsidRPr="00E2763E">
                              <w:rPr>
                                <w:lang w:val="en-GB"/>
                              </w:rPr>
                              <w:t>Proactive and comfortable in a fast-paced, small team</w:t>
                            </w:r>
                          </w:p>
                          <w:p w14:paraId="405BE307" w14:textId="77777777" w:rsidR="00E2763E" w:rsidRPr="00E2763E" w:rsidRDefault="00E2763E" w:rsidP="00E2763E">
                            <w:pPr>
                              <w:pStyle w:val="BodyText"/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27E2" id="Text Box 20" o:spid="_x0000_s1028" type="#_x0000_t202" style="position:absolute;margin-left:0;margin-top:9pt;width:158.25pt;height:340.75pt;z-index:251869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" filled="f" stroked="f" strokeweight=".5pt">
                <v:textbox>
                  <w:txbxContent>
                    <w:p w14:paraId="702DA029" w14:textId="77777777" w:rsidR="00C804F5" w:rsidRPr="00C31916" w:rsidRDefault="00C804F5" w:rsidP="00C804F5">
                      <w:pPr>
                        <w:pStyle w:val="Heading3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Professional Summary</w:t>
                      </w:r>
                    </w:p>
                    <w:p w14:paraId="36E5DFA9" w14:textId="459A9C37" w:rsidR="00390EEB" w:rsidRDefault="00831AA4" w:rsidP="00E2763E">
                      <w:pPr>
                        <w:pStyle w:val="BodyText"/>
                        <w:jc w:val="both"/>
                      </w:pPr>
                      <w:r w:rsidRPr="00831AA4">
                        <w:t>Engineering graduate with an MBA and 10+ years in the UK fintech sector. Strong knowledge of financial systems, regulations (</w:t>
                      </w:r>
                      <w:r w:rsidR="00491B5A">
                        <w:t>UKFR</w:t>
                      </w:r>
                      <w:r w:rsidRPr="00831AA4">
                        <w:t xml:space="preserve"> in progress), and financial statements. Skilled in analysis, strategy, and compliance, with a genuine interest in private equity and investments. </w:t>
                      </w:r>
                      <w:r w:rsidRPr="00390EEB">
                        <w:rPr>
                          <w:b/>
                          <w:bCs/>
                        </w:rPr>
                        <w:t>Actively seeking to pivot into investment analysis.</w:t>
                      </w:r>
                      <w:r w:rsidR="00390EEB">
                        <w:t xml:space="preserve"> </w:t>
                      </w:r>
                    </w:p>
                    <w:p w14:paraId="6C1213A4" w14:textId="397E0518" w:rsidR="00E2763E" w:rsidRPr="00E2763E" w:rsidRDefault="00E2763E" w:rsidP="001C06AE">
                      <w:pPr>
                        <w:pStyle w:val="BodyText"/>
                        <w:numPr>
                          <w:ilvl w:val="0"/>
                          <w:numId w:val="26"/>
                        </w:numPr>
                        <w:jc w:val="both"/>
                        <w:rPr>
                          <w:lang w:val="en-GB"/>
                        </w:rPr>
                      </w:pPr>
                      <w:r w:rsidRPr="00E2763E">
                        <w:rPr>
                          <w:lang w:val="en-GB"/>
                        </w:rPr>
                        <w:t>Strong numeracy and understanding of financial statements</w:t>
                      </w:r>
                    </w:p>
                    <w:p w14:paraId="0C885D30" w14:textId="77777777" w:rsidR="00E2763E" w:rsidRPr="00E2763E" w:rsidRDefault="00E2763E" w:rsidP="001C06AE">
                      <w:pPr>
                        <w:pStyle w:val="BodyText"/>
                        <w:numPr>
                          <w:ilvl w:val="0"/>
                          <w:numId w:val="26"/>
                        </w:numPr>
                        <w:jc w:val="both"/>
                        <w:rPr>
                          <w:lang w:val="en-GB"/>
                        </w:rPr>
                      </w:pPr>
                      <w:r w:rsidRPr="00E2763E">
                        <w:rPr>
                          <w:lang w:val="en-GB"/>
                        </w:rPr>
                        <w:t>Proficient in Excel and PowerPoint</w:t>
                      </w:r>
                    </w:p>
                    <w:p w14:paraId="666BAF69" w14:textId="77777777" w:rsidR="00E2763E" w:rsidRPr="00E2763E" w:rsidRDefault="00E2763E" w:rsidP="001C06AE">
                      <w:pPr>
                        <w:pStyle w:val="BodyText"/>
                        <w:numPr>
                          <w:ilvl w:val="0"/>
                          <w:numId w:val="26"/>
                        </w:numPr>
                        <w:jc w:val="both"/>
                        <w:rPr>
                          <w:lang w:val="en-GB"/>
                        </w:rPr>
                      </w:pPr>
                      <w:r w:rsidRPr="00E2763E">
                        <w:rPr>
                          <w:lang w:val="en-GB"/>
                        </w:rPr>
                        <w:t>Excellent analytical and communication skills</w:t>
                      </w:r>
                    </w:p>
                    <w:p w14:paraId="4C353918" w14:textId="77777777" w:rsidR="00E2763E" w:rsidRPr="00E2763E" w:rsidRDefault="00E2763E" w:rsidP="001C06AE">
                      <w:pPr>
                        <w:pStyle w:val="BodyText"/>
                        <w:numPr>
                          <w:ilvl w:val="0"/>
                          <w:numId w:val="26"/>
                        </w:numPr>
                        <w:jc w:val="both"/>
                        <w:rPr>
                          <w:lang w:val="en-GB"/>
                        </w:rPr>
                      </w:pPr>
                      <w:r w:rsidRPr="00E2763E">
                        <w:rPr>
                          <w:lang w:val="en-GB"/>
                        </w:rPr>
                        <w:t>Genuine interest in private equity and venture capital</w:t>
                      </w:r>
                    </w:p>
                    <w:p w14:paraId="30DC216A" w14:textId="77777777" w:rsidR="00E2763E" w:rsidRPr="00E2763E" w:rsidRDefault="00E2763E" w:rsidP="001C06AE">
                      <w:pPr>
                        <w:pStyle w:val="BodyText"/>
                        <w:numPr>
                          <w:ilvl w:val="0"/>
                          <w:numId w:val="26"/>
                        </w:numPr>
                        <w:jc w:val="both"/>
                        <w:rPr>
                          <w:lang w:val="en-GB"/>
                        </w:rPr>
                      </w:pPr>
                      <w:r w:rsidRPr="00E2763E">
                        <w:rPr>
                          <w:lang w:val="en-GB"/>
                        </w:rPr>
                        <w:t>Proactive and comfortable in a fast-paced, small team</w:t>
                      </w:r>
                    </w:p>
                    <w:p w14:paraId="405BE307" w14:textId="77777777" w:rsidR="00E2763E" w:rsidRPr="00E2763E" w:rsidRDefault="00E2763E" w:rsidP="00E2763E">
                      <w:pPr>
                        <w:pStyle w:val="BodyText"/>
                        <w:jc w:val="both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912">
        <w:rPr>
          <w:lang w:val="en-GB"/>
        </w:rPr>
        <w:t xml:space="preserve">                </w:t>
      </w:r>
      <w:r w:rsidR="00375ACD">
        <w:rPr>
          <w:lang w:val="en-GB"/>
        </w:rPr>
        <w:t xml:space="preserve"> </w:t>
      </w:r>
      <w:hyperlink r:id="rId12" w:history="1">
        <w:r w:rsidR="00C804F5" w:rsidRPr="000E01D2">
          <w:rPr>
            <w:rStyle w:val="Hyperlink"/>
            <w:lang w:val="en-GB"/>
          </w:rPr>
          <w:t>LinkedIn Profile</w:t>
        </w:r>
      </w:hyperlink>
    </w:p>
    <w:p w14:paraId="344E6BF4" w14:textId="265D64F0" w:rsidR="00BF0F76" w:rsidRDefault="00BF0F76" w:rsidP="00BF0F76">
      <w:pPr>
        <w:tabs>
          <w:tab w:val="left" w:pos="4067"/>
        </w:tabs>
        <w:rPr>
          <w:lang w:val="en-GB"/>
        </w:rPr>
      </w:pPr>
    </w:p>
    <w:p w14:paraId="1E87D80A" w14:textId="1F2390BB" w:rsidR="00BF0F76" w:rsidRDefault="00375ACD" w:rsidP="00BF0F76">
      <w:pPr>
        <w:tabs>
          <w:tab w:val="left" w:pos="4067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BC9666" wp14:editId="61859997">
                <wp:simplePos x="0" y="0"/>
                <wp:positionH relativeFrom="column">
                  <wp:posOffset>2818981</wp:posOffset>
                </wp:positionH>
                <wp:positionV relativeFrom="paragraph">
                  <wp:posOffset>102020</wp:posOffset>
                </wp:positionV>
                <wp:extent cx="1276350" cy="327025"/>
                <wp:effectExtent l="0" t="0" r="0" b="0"/>
                <wp:wrapNone/>
                <wp:docPr id="17559283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783BD" w14:textId="0C0842F0" w:rsidR="00C804F5" w:rsidRPr="00C804F5" w:rsidRDefault="00C804F5" w:rsidP="00C804F5">
                            <w:pPr>
                              <w:pStyle w:val="Heading3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04F5">
                              <w:rPr>
                                <w:sz w:val="18"/>
                                <w:szCs w:val="18"/>
                                <w:lang w:val="en-GB"/>
                              </w:rPr>
                              <w:t>WORK</w:t>
                            </w:r>
                            <w:r w:rsidRPr="00C804F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C804F5">
                              <w:rPr>
                                <w:sz w:val="18"/>
                                <w:szCs w:val="18"/>
                                <w:lang w:val="en-GB"/>
                              </w:rPr>
                              <w:t>EXPERIENCE</w:t>
                            </w:r>
                          </w:p>
                          <w:p w14:paraId="73832624" w14:textId="77777777" w:rsidR="00C804F5" w:rsidRDefault="00C804F5"/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C9666" id="Text Box 21" o:spid="_x0000_s1029" type="#_x0000_t202" style="position:absolute;margin-left:221.95pt;margin-top:8.05pt;width:100.5pt;height:25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" filled="f" stroked="f" strokeweight=".5pt">
                <v:textbox inset=",0,,0">
                  <w:txbxContent>
                    <w:p w14:paraId="0D5783BD" w14:textId="0C0842F0" w:rsidR="00C804F5" w:rsidRPr="00C804F5" w:rsidRDefault="00C804F5" w:rsidP="00C804F5">
                      <w:pPr>
                        <w:pStyle w:val="Heading3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804F5">
                        <w:rPr>
                          <w:sz w:val="18"/>
                          <w:szCs w:val="18"/>
                          <w:lang w:val="en-GB"/>
                        </w:rPr>
                        <w:t>WORK</w:t>
                      </w:r>
                      <w:r w:rsidRPr="00C804F5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C804F5">
                        <w:rPr>
                          <w:sz w:val="18"/>
                          <w:szCs w:val="18"/>
                          <w:lang w:val="en-GB"/>
                        </w:rPr>
                        <w:t>EXPERIENCE</w:t>
                      </w:r>
                    </w:p>
                    <w:p w14:paraId="73832624" w14:textId="77777777" w:rsidR="00C804F5" w:rsidRDefault="00C804F5"/>
                  </w:txbxContent>
                </v:textbox>
              </v:shape>
            </w:pict>
          </mc:Fallback>
        </mc:AlternateContent>
      </w:r>
    </w:p>
    <w:p w14:paraId="757C07E2" w14:textId="3EEA67B3" w:rsidR="00BF0F76" w:rsidRDefault="00BF0F76" w:rsidP="00BF0F76">
      <w:pPr>
        <w:tabs>
          <w:tab w:val="left" w:pos="4067"/>
        </w:tabs>
        <w:rPr>
          <w:lang w:val="en-GB"/>
        </w:rPr>
      </w:pPr>
    </w:p>
    <w:p w14:paraId="79A53B63" w14:textId="6AF20B51" w:rsidR="00BF0F76" w:rsidRDefault="00BF0F76" w:rsidP="00BF0F76">
      <w:pPr>
        <w:tabs>
          <w:tab w:val="left" w:pos="4067"/>
        </w:tabs>
        <w:rPr>
          <w:lang w:val="en-GB"/>
        </w:rPr>
      </w:pPr>
    </w:p>
    <w:p w14:paraId="17CE9082" w14:textId="55746AB4" w:rsidR="00BF0F76" w:rsidRDefault="002B50DF" w:rsidP="00BF0F76">
      <w:pPr>
        <w:tabs>
          <w:tab w:val="left" w:pos="4067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5451026" wp14:editId="3A7AA69B">
                <wp:simplePos x="0" y="0"/>
                <wp:positionH relativeFrom="margin">
                  <wp:align>right</wp:align>
                </wp:positionH>
                <wp:positionV relativeFrom="paragraph">
                  <wp:posOffset>9058</wp:posOffset>
                </wp:positionV>
                <wp:extent cx="3976777" cy="0"/>
                <wp:effectExtent l="0" t="0" r="0" b="0"/>
                <wp:wrapNone/>
                <wp:docPr id="78681622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77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68C4E" id="Straight Connector 22" o:spid="_x0000_s1026" style="position:absolute;z-index:251891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261.95pt,.7pt" to="575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" strokecolor="#94b6d2 [3204]" strokeweight="1pt">
                <v:stroke joinstyle="miter"/>
                <w10:wrap anchorx="margin"/>
              </v:line>
            </w:pict>
          </mc:Fallback>
        </mc:AlternateContent>
      </w:r>
    </w:p>
    <w:p w14:paraId="61FA0538" w14:textId="6E2E6D94" w:rsidR="00BF0F76" w:rsidRDefault="0089575B" w:rsidP="00BF0F76">
      <w:pPr>
        <w:tabs>
          <w:tab w:val="left" w:pos="4067"/>
        </w:tabs>
        <w:rPr>
          <w:lang w:val="en-GB"/>
        </w:rPr>
      </w:pPr>
      <w:r w:rsidRPr="00FE5E72">
        <w:rPr>
          <w:noProof/>
          <w:lang w:val="en-GB" w:bidi="en-GB"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6055FDDE" wp14:editId="226AA434">
                <wp:simplePos x="0" y="0"/>
                <wp:positionH relativeFrom="margin">
                  <wp:posOffset>2850515</wp:posOffset>
                </wp:positionH>
                <wp:positionV relativeFrom="paragraph">
                  <wp:posOffset>10160</wp:posOffset>
                </wp:positionV>
                <wp:extent cx="4175125" cy="2700020"/>
                <wp:effectExtent l="0" t="0" r="0" b="5080"/>
                <wp:wrapNone/>
                <wp:docPr id="5156187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125" cy="270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037D22" w14:textId="608F5B8D" w:rsidR="00460E94" w:rsidRPr="00772A89" w:rsidRDefault="00772A89" w:rsidP="00460E94">
                            <w:pPr>
                              <w:pStyle w:val="Heading4"/>
                              <w:rPr>
                                <w:rStyle w:val="Hyperlink"/>
                                <w:lang w:val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fldChar w:fldCharType="begin"/>
                            </w:r>
                            <w:r>
                              <w:rPr>
                                <w:lang w:val="en-GB" w:bidi="en-GB"/>
                              </w:rPr>
                              <w:instrText>HYPERLINK "https://www.targetgroup.com/latest-thinking/latest-insights/meet-the-originations-experts-shruti-kamble-senior-business-analyst/" \t "_blank"</w:instrText>
                            </w:r>
                            <w:r>
                              <w:rPr>
                                <w:lang w:val="en-GB" w:bidi="en-GB"/>
                              </w:rPr>
                            </w:r>
                            <w:r>
                              <w:rPr>
                                <w:lang w:val="en-GB" w:bidi="en-GB"/>
                              </w:rPr>
                              <w:fldChar w:fldCharType="separate"/>
                            </w:r>
                            <w:r w:rsidR="00E305A8" w:rsidRPr="00772A89">
                              <w:rPr>
                                <w:rStyle w:val="Hyperlink"/>
                                <w:lang w:val="en-GB" w:bidi="en-GB"/>
                              </w:rPr>
                              <w:t>S</w:t>
                            </w:r>
                            <w:r w:rsidR="0089575B" w:rsidRPr="00772A89">
                              <w:rPr>
                                <w:rStyle w:val="Hyperlink"/>
                                <w:lang w:val="en-GB" w:bidi="en-GB"/>
                              </w:rPr>
                              <w:t>e</w:t>
                            </w:r>
                            <w:r w:rsidR="00E305A8" w:rsidRPr="00772A89">
                              <w:rPr>
                                <w:rStyle w:val="Hyperlink"/>
                                <w:lang w:val="en-GB" w:bidi="en-GB"/>
                              </w:rPr>
                              <w:t>n</w:t>
                            </w:r>
                            <w:r w:rsidR="0089575B" w:rsidRPr="00772A89">
                              <w:rPr>
                                <w:rStyle w:val="Hyperlink"/>
                                <w:lang w:val="en-GB" w:bidi="en-GB"/>
                              </w:rPr>
                              <w:t>io</w:t>
                            </w:r>
                            <w:r w:rsidR="00E305A8" w:rsidRPr="00772A89">
                              <w:rPr>
                                <w:rStyle w:val="Hyperlink"/>
                                <w:lang w:val="en-GB" w:bidi="en-GB"/>
                              </w:rPr>
                              <w:t xml:space="preserve">r </w:t>
                            </w:r>
                            <w:r w:rsidR="00831841" w:rsidRPr="00772A89">
                              <w:rPr>
                                <w:rStyle w:val="Hyperlink"/>
                                <w:lang w:val="en-GB" w:bidi="en-GB"/>
                              </w:rPr>
                              <w:t xml:space="preserve">Analyst, </w:t>
                            </w:r>
                            <w:r w:rsidR="0089575B" w:rsidRPr="00772A89">
                              <w:rPr>
                                <w:rStyle w:val="Hyperlink"/>
                                <w:lang w:val="en-GB" w:bidi="en-GB"/>
                              </w:rPr>
                              <w:t>Mortgage</w:t>
                            </w:r>
                            <w:r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89575B" w:rsidRPr="00772A89">
                              <w:rPr>
                                <w:rStyle w:val="Hyperlink"/>
                              </w:rPr>
                              <w:t>Finance</w:t>
                            </w:r>
                            <w:r>
                              <w:rPr>
                                <w:rStyle w:val="Hyperlink"/>
                              </w:rPr>
                              <w:t xml:space="preserve"> Product</w:t>
                            </w:r>
                            <w:r w:rsidR="0007603C" w:rsidRPr="00772A89">
                              <w:rPr>
                                <w:rStyle w:val="Hyperlink"/>
                                <w:lang w:val="en-GB" w:bidi="en-GB"/>
                              </w:rPr>
                              <w:t xml:space="preserve"> </w:t>
                            </w:r>
                          </w:p>
                          <w:p w14:paraId="73E48646" w14:textId="2D37BF0B" w:rsidR="00460E94" w:rsidRDefault="00772A89" w:rsidP="00460E94">
                            <w:pPr>
                              <w:pStyle w:val="Heading4"/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fldChar w:fldCharType="end"/>
                            </w:r>
                            <w:r w:rsidR="00460E94">
                              <w:rPr>
                                <w:lang w:val="en-GB" w:bidi="en-GB"/>
                              </w:rPr>
                              <w:t xml:space="preserve">Target Group, </w:t>
                            </w:r>
                            <w:r w:rsidR="00180CAB">
                              <w:rPr>
                                <w:lang w:val="en-GB" w:bidi="en-GB"/>
                              </w:rPr>
                              <w:t>Hybrid</w:t>
                            </w:r>
                          </w:p>
                          <w:p w14:paraId="21000E43" w14:textId="14B37857" w:rsidR="00460E94" w:rsidRDefault="00C11159" w:rsidP="00460E94">
                            <w:pPr>
                              <w:pStyle w:val="Date"/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 xml:space="preserve">Nov </w:t>
                            </w:r>
                            <w:r w:rsidR="00460E94">
                              <w:rPr>
                                <w:lang w:val="en-GB" w:bidi="en-GB"/>
                              </w:rPr>
                              <w:t xml:space="preserve">2023 </w:t>
                            </w:r>
                            <w:r w:rsidR="00460E94" w:rsidRPr="00C31916">
                              <w:rPr>
                                <w:lang w:val="en-GB" w:bidi="en-GB"/>
                              </w:rPr>
                              <w:t>–</w:t>
                            </w:r>
                            <w:r w:rsidR="00460E94">
                              <w:rPr>
                                <w:lang w:val="en-GB" w:bidi="en-GB"/>
                              </w:rPr>
                              <w:t xml:space="preserve"> </w:t>
                            </w:r>
                            <w:r w:rsidR="00173FE5">
                              <w:rPr>
                                <w:lang w:val="en-GB" w:bidi="en-GB"/>
                              </w:rPr>
                              <w:t>April 2025</w:t>
                            </w:r>
                          </w:p>
                          <w:p w14:paraId="4628CF34" w14:textId="77777777" w:rsidR="004A695B" w:rsidRDefault="004A695B" w:rsidP="004A695B">
                            <w:pPr>
                              <w:pStyle w:val="Compact"/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</w:pPr>
                          </w:p>
                          <w:p w14:paraId="26A1DC74" w14:textId="5BF0BC49" w:rsidR="004A695B" w:rsidRPr="00F57670" w:rsidRDefault="004A695B" w:rsidP="004A695B">
                            <w:pPr>
                              <w:pStyle w:val="Compact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</w:pPr>
                            <w:r w:rsidRPr="00F57670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>Owned feature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>s</w:t>
                            </w:r>
                            <w:r w:rsidRPr="00F57670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 xml:space="preserve"> </w:t>
                            </w:r>
                            <w:r w:rsidR="00F95A1F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 xml:space="preserve">and their </w:t>
                            </w:r>
                            <w:r w:rsidRPr="00F57670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>end-to-end lifecycle; collaborated with product managers, engineers, and stakeholders to drive value.</w:t>
                            </w:r>
                          </w:p>
                          <w:p w14:paraId="5720F935" w14:textId="5B7A79D7" w:rsidR="007B61D9" w:rsidRDefault="00F95A1F" w:rsidP="004A695B">
                            <w:pPr>
                              <w:pStyle w:val="Compact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>Wrote user stories,</w:t>
                            </w:r>
                            <w:r w:rsidR="00CC4228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 xml:space="preserve"> acceptance </w:t>
                            </w:r>
                            <w:r w:rsidR="00B23F1F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 xml:space="preserve">criteria’s and </w:t>
                            </w:r>
                            <w:r w:rsidR="007B61D9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>bugs.</w:t>
                            </w:r>
                            <w:r w:rsidR="00B23F1F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 xml:space="preserve"> T-shirt sizing and agile ceremonies.</w:t>
                            </w:r>
                          </w:p>
                          <w:p w14:paraId="2A930A76" w14:textId="01895B09" w:rsidR="004A695B" w:rsidRPr="00F57670" w:rsidRDefault="007B61D9" w:rsidP="004A695B">
                            <w:pPr>
                              <w:pStyle w:val="Compact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>W</w:t>
                            </w:r>
                            <w:r w:rsidR="004A695B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>orked on</w:t>
                            </w:r>
                            <w:r w:rsidR="004A695B" w:rsidRPr="00F57670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 xml:space="preserve"> API</w:t>
                            </w:r>
                            <w:r w:rsidR="004A695B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 xml:space="preserve"> integrations 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>such as</w:t>
                            </w:r>
                            <w:r w:rsidR="004A695B" w:rsidRPr="00F57670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 xml:space="preserve"> Companies House, FCA, and Decision Engine.</w:t>
                            </w:r>
                          </w:p>
                          <w:p w14:paraId="7AF3EFBA" w14:textId="55FE7A27" w:rsidR="00F57670" w:rsidRPr="00F57670" w:rsidRDefault="007B61D9" w:rsidP="00F57670">
                            <w:pPr>
                              <w:pStyle w:val="Compact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>Parti</w:t>
                            </w:r>
                            <w:r w:rsidR="006A04E3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 xml:space="preserve">cipated in roadmap curation, prioritisation and delivery using SME </w:t>
                            </w:r>
                            <w:r w:rsidR="000250D7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>expertise</w:t>
                            </w:r>
                            <w:r w:rsidR="006A04E3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 xml:space="preserve"> combined with active market analysis.</w:t>
                            </w:r>
                          </w:p>
                          <w:p w14:paraId="2FABFEA0" w14:textId="36DD2895" w:rsidR="00F57670" w:rsidRPr="00F57670" w:rsidRDefault="00F57670" w:rsidP="00F57670">
                            <w:pPr>
                              <w:pStyle w:val="Compact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</w:pPr>
                            <w:r w:rsidRPr="00F57670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>Participated in RFIs/RFPs, product demos, and regulatory compliance (GDPR, Data Protection).</w:t>
                            </w:r>
                            <w:r w:rsidR="000250D7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 xml:space="preserve"> Supporting</w:t>
                            </w:r>
                            <w:r w:rsidR="00AD33FF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 xml:space="preserve"> pricing and</w:t>
                            </w:r>
                            <w:r w:rsidR="000250D7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 xml:space="preserve"> sales ac</w:t>
                            </w:r>
                            <w:r w:rsidR="00AD33FF">
                              <w:rPr>
                                <w:rFonts w:eastAsiaTheme="minorEastAsia"/>
                                <w:sz w:val="18"/>
                                <w:szCs w:val="22"/>
                                <w:lang w:val="en-GB" w:bidi="en-GB"/>
                              </w:rPr>
                              <w:t>tivities.</w:t>
                            </w:r>
                          </w:p>
                          <w:p w14:paraId="444FA814" w14:textId="0622A46A" w:rsidR="00F57670" w:rsidRPr="00F57670" w:rsidRDefault="00F57670" w:rsidP="00F57670">
                            <w:pPr>
                              <w:pStyle w:val="BodyText"/>
                              <w:rPr>
                                <w:lang w:val="en-GB" w:eastAsia="en-US" w:bidi="en-GB"/>
                              </w:rPr>
                            </w:pPr>
                            <w:r w:rsidRPr="00F57670">
                              <w:rPr>
                                <w:b/>
                                <w:bCs/>
                                <w:lang w:val="en-GB" w:eastAsia="en-US" w:bidi="en-GB"/>
                              </w:rPr>
                              <w:t>Tools:</w:t>
                            </w:r>
                            <w:r w:rsidRPr="00F57670">
                              <w:rPr>
                                <w:lang w:val="en-GB" w:eastAsia="en-US" w:bidi="en-GB"/>
                              </w:rPr>
                              <w:t xml:space="preserve"> JIRA, Confluence, FIGMA, APIs, </w:t>
                            </w:r>
                            <w:proofErr w:type="spellStart"/>
                            <w:r w:rsidRPr="00F57670">
                              <w:rPr>
                                <w:lang w:val="en-GB" w:eastAsia="en-US" w:bidi="en-GB"/>
                              </w:rPr>
                              <w:t>Provenir</w:t>
                            </w:r>
                            <w:proofErr w:type="spellEnd"/>
                            <w:r w:rsidRPr="00F57670">
                              <w:rPr>
                                <w:lang w:val="en-GB" w:eastAsia="en-US" w:bidi="en-GB"/>
                              </w:rPr>
                              <w:t xml:space="preserve">, SQL, </w:t>
                            </w:r>
                            <w:r w:rsidR="00526127">
                              <w:rPr>
                                <w:lang w:val="en-GB" w:eastAsia="en-US" w:bidi="en-GB"/>
                              </w:rPr>
                              <w:t>Postman</w:t>
                            </w:r>
                            <w:r w:rsidRPr="00F57670">
                              <w:rPr>
                                <w:lang w:val="en-GB" w:eastAsia="en-US" w:bidi="en-GB"/>
                              </w:rPr>
                              <w:t>, Agile</w:t>
                            </w:r>
                            <w:r w:rsidR="00526127">
                              <w:rPr>
                                <w:lang w:val="en-GB" w:eastAsia="en-US" w:bidi="en-GB"/>
                              </w:rPr>
                              <w:t>.</w:t>
                            </w:r>
                          </w:p>
                          <w:p w14:paraId="1AE81826" w14:textId="77777777" w:rsidR="00D81FBF" w:rsidRPr="00F57670" w:rsidRDefault="00D81FBF" w:rsidP="00C329EB">
                            <w:pPr>
                              <w:jc w:val="both"/>
                              <w:rPr>
                                <w:lang w:val="en-GB" w:eastAsia="en-US" w:bidi="en-GB"/>
                              </w:rPr>
                            </w:pPr>
                          </w:p>
                          <w:p w14:paraId="66E14D6A" w14:textId="6828D458" w:rsidR="00C329EB" w:rsidRPr="00F57670" w:rsidRDefault="00C329EB" w:rsidP="00C329EB">
                            <w:pPr>
                              <w:jc w:val="both"/>
                              <w:rPr>
                                <w:lang w:val="en-GB" w:eastAsia="en-US" w:bidi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5FDDE" id="Text Box 4" o:spid="_x0000_s1030" type="#_x0000_t202" style="position:absolute;margin-left:224.45pt;margin-top:.8pt;width:328.75pt;height:212.6pt;z-index:25145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" fillcolor="white [3201]" stroked="f" strokeweight=".5pt">
                <v:textbox>
                  <w:txbxContent>
                    <w:p w14:paraId="6F037D22" w14:textId="608F5B8D" w:rsidR="00460E94" w:rsidRPr="00772A89" w:rsidRDefault="00772A89" w:rsidP="00460E94">
                      <w:pPr>
                        <w:pStyle w:val="Heading4"/>
                        <w:rPr>
                          <w:rStyle w:val="Hyperlink"/>
                          <w:lang w:val="en-GB"/>
                        </w:rPr>
                      </w:pPr>
                      <w:r>
                        <w:rPr>
                          <w:lang w:val="en-GB" w:bidi="en-GB"/>
                        </w:rPr>
                        <w:fldChar w:fldCharType="begin"/>
                      </w:r>
                      <w:r>
                        <w:rPr>
                          <w:lang w:val="en-GB" w:bidi="en-GB"/>
                        </w:rPr>
                        <w:instrText>HYPERLINK "https://www.targetgroup.com/latest-thinking/latest-insights/meet-the-originations-experts-shruti-kamble-senior-business-analyst/" \t "_blank"</w:instrText>
                      </w:r>
                      <w:r>
                        <w:rPr>
                          <w:lang w:val="en-GB" w:bidi="en-GB"/>
                        </w:rPr>
                      </w:r>
                      <w:r>
                        <w:rPr>
                          <w:lang w:val="en-GB" w:bidi="en-GB"/>
                        </w:rPr>
                        <w:fldChar w:fldCharType="separate"/>
                      </w:r>
                      <w:r w:rsidR="00E305A8" w:rsidRPr="00772A89">
                        <w:rPr>
                          <w:rStyle w:val="Hyperlink"/>
                          <w:lang w:val="en-GB" w:bidi="en-GB"/>
                        </w:rPr>
                        <w:t>S</w:t>
                      </w:r>
                      <w:r w:rsidR="0089575B" w:rsidRPr="00772A89">
                        <w:rPr>
                          <w:rStyle w:val="Hyperlink"/>
                          <w:lang w:val="en-GB" w:bidi="en-GB"/>
                        </w:rPr>
                        <w:t>e</w:t>
                      </w:r>
                      <w:r w:rsidR="00E305A8" w:rsidRPr="00772A89">
                        <w:rPr>
                          <w:rStyle w:val="Hyperlink"/>
                          <w:lang w:val="en-GB" w:bidi="en-GB"/>
                        </w:rPr>
                        <w:t>n</w:t>
                      </w:r>
                      <w:r w:rsidR="0089575B" w:rsidRPr="00772A89">
                        <w:rPr>
                          <w:rStyle w:val="Hyperlink"/>
                          <w:lang w:val="en-GB" w:bidi="en-GB"/>
                        </w:rPr>
                        <w:t>io</w:t>
                      </w:r>
                      <w:r w:rsidR="00E305A8" w:rsidRPr="00772A89">
                        <w:rPr>
                          <w:rStyle w:val="Hyperlink"/>
                          <w:lang w:val="en-GB" w:bidi="en-GB"/>
                        </w:rPr>
                        <w:t xml:space="preserve">r </w:t>
                      </w:r>
                      <w:r w:rsidR="00831841" w:rsidRPr="00772A89">
                        <w:rPr>
                          <w:rStyle w:val="Hyperlink"/>
                          <w:lang w:val="en-GB" w:bidi="en-GB"/>
                        </w:rPr>
                        <w:t xml:space="preserve">Analyst, </w:t>
                      </w:r>
                      <w:r w:rsidR="0089575B" w:rsidRPr="00772A89">
                        <w:rPr>
                          <w:rStyle w:val="Hyperlink"/>
                          <w:lang w:val="en-GB" w:bidi="en-GB"/>
                        </w:rPr>
                        <w:t>Mortgage</w:t>
                      </w:r>
                      <w:r>
                        <w:rPr>
                          <w:rStyle w:val="Hyperlink"/>
                        </w:rPr>
                        <w:t xml:space="preserve"> </w:t>
                      </w:r>
                      <w:r w:rsidR="0089575B" w:rsidRPr="00772A89">
                        <w:rPr>
                          <w:rStyle w:val="Hyperlink"/>
                        </w:rPr>
                        <w:t>Finance</w:t>
                      </w:r>
                      <w:r>
                        <w:rPr>
                          <w:rStyle w:val="Hyperlink"/>
                        </w:rPr>
                        <w:t xml:space="preserve"> Product</w:t>
                      </w:r>
                      <w:r w:rsidR="0007603C" w:rsidRPr="00772A89">
                        <w:rPr>
                          <w:rStyle w:val="Hyperlink"/>
                          <w:lang w:val="en-GB" w:bidi="en-GB"/>
                        </w:rPr>
                        <w:t xml:space="preserve"> </w:t>
                      </w:r>
                    </w:p>
                    <w:p w14:paraId="73E48646" w14:textId="2D37BF0B" w:rsidR="00460E94" w:rsidRDefault="00772A89" w:rsidP="00460E94">
                      <w:pPr>
                        <w:pStyle w:val="Heading4"/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fldChar w:fldCharType="end"/>
                      </w:r>
                      <w:r w:rsidR="00460E94">
                        <w:rPr>
                          <w:lang w:val="en-GB" w:bidi="en-GB"/>
                        </w:rPr>
                        <w:t xml:space="preserve">Target Group, </w:t>
                      </w:r>
                      <w:r w:rsidR="00180CAB">
                        <w:rPr>
                          <w:lang w:val="en-GB" w:bidi="en-GB"/>
                        </w:rPr>
                        <w:t>Hybrid</w:t>
                      </w:r>
                    </w:p>
                    <w:p w14:paraId="21000E43" w14:textId="14B37857" w:rsidR="00460E94" w:rsidRDefault="00C11159" w:rsidP="00460E94">
                      <w:pPr>
                        <w:pStyle w:val="Date"/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 xml:space="preserve">Nov </w:t>
                      </w:r>
                      <w:r w:rsidR="00460E94">
                        <w:rPr>
                          <w:lang w:val="en-GB" w:bidi="en-GB"/>
                        </w:rPr>
                        <w:t xml:space="preserve">2023 </w:t>
                      </w:r>
                      <w:r w:rsidR="00460E94" w:rsidRPr="00C31916">
                        <w:rPr>
                          <w:lang w:val="en-GB" w:bidi="en-GB"/>
                        </w:rPr>
                        <w:t>–</w:t>
                      </w:r>
                      <w:r w:rsidR="00460E94">
                        <w:rPr>
                          <w:lang w:val="en-GB" w:bidi="en-GB"/>
                        </w:rPr>
                        <w:t xml:space="preserve"> </w:t>
                      </w:r>
                      <w:r w:rsidR="00173FE5">
                        <w:rPr>
                          <w:lang w:val="en-GB" w:bidi="en-GB"/>
                        </w:rPr>
                        <w:t>April 2025</w:t>
                      </w:r>
                    </w:p>
                    <w:p w14:paraId="4628CF34" w14:textId="77777777" w:rsidR="004A695B" w:rsidRDefault="004A695B" w:rsidP="004A695B">
                      <w:pPr>
                        <w:pStyle w:val="Compact"/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</w:pPr>
                    </w:p>
                    <w:p w14:paraId="26A1DC74" w14:textId="5BF0BC49" w:rsidR="004A695B" w:rsidRPr="00F57670" w:rsidRDefault="004A695B" w:rsidP="004A695B">
                      <w:pPr>
                        <w:pStyle w:val="Compact"/>
                        <w:numPr>
                          <w:ilvl w:val="0"/>
                          <w:numId w:val="19"/>
                        </w:numPr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</w:pPr>
                      <w:r w:rsidRPr="00F57670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>Owned feature</w:t>
                      </w:r>
                      <w:r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>s</w:t>
                      </w:r>
                      <w:r w:rsidRPr="00F57670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 xml:space="preserve"> </w:t>
                      </w:r>
                      <w:r w:rsidR="00F95A1F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 xml:space="preserve">and their </w:t>
                      </w:r>
                      <w:r w:rsidRPr="00F57670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>end-to-end lifecycle; collaborated with product managers, engineers, and stakeholders to drive value.</w:t>
                      </w:r>
                    </w:p>
                    <w:p w14:paraId="5720F935" w14:textId="5B7A79D7" w:rsidR="007B61D9" w:rsidRDefault="00F95A1F" w:rsidP="004A695B">
                      <w:pPr>
                        <w:pStyle w:val="Compact"/>
                        <w:numPr>
                          <w:ilvl w:val="0"/>
                          <w:numId w:val="19"/>
                        </w:numPr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>Wrote user stories,</w:t>
                      </w:r>
                      <w:r w:rsidR="00CC4228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 xml:space="preserve"> acceptance </w:t>
                      </w:r>
                      <w:r w:rsidR="00B23F1F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 xml:space="preserve">criteria’s and </w:t>
                      </w:r>
                      <w:r w:rsidR="007B61D9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>bugs.</w:t>
                      </w:r>
                      <w:r w:rsidR="00B23F1F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 xml:space="preserve"> T-shirt sizing and agile ceremonies.</w:t>
                      </w:r>
                    </w:p>
                    <w:p w14:paraId="2A930A76" w14:textId="01895B09" w:rsidR="004A695B" w:rsidRPr="00F57670" w:rsidRDefault="007B61D9" w:rsidP="004A695B">
                      <w:pPr>
                        <w:pStyle w:val="Compact"/>
                        <w:numPr>
                          <w:ilvl w:val="0"/>
                          <w:numId w:val="19"/>
                        </w:numPr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>W</w:t>
                      </w:r>
                      <w:r w:rsidR="004A695B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>orked on</w:t>
                      </w:r>
                      <w:r w:rsidR="004A695B" w:rsidRPr="00F57670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 xml:space="preserve"> API</w:t>
                      </w:r>
                      <w:r w:rsidR="004A695B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 xml:space="preserve"> integrations </w:t>
                      </w:r>
                      <w:r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>such as</w:t>
                      </w:r>
                      <w:r w:rsidR="004A695B" w:rsidRPr="00F57670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 xml:space="preserve"> Companies House, FCA, and Decision Engine.</w:t>
                      </w:r>
                    </w:p>
                    <w:p w14:paraId="7AF3EFBA" w14:textId="55FE7A27" w:rsidR="00F57670" w:rsidRPr="00F57670" w:rsidRDefault="007B61D9" w:rsidP="00F57670">
                      <w:pPr>
                        <w:pStyle w:val="Compact"/>
                        <w:numPr>
                          <w:ilvl w:val="0"/>
                          <w:numId w:val="19"/>
                        </w:numPr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>Parti</w:t>
                      </w:r>
                      <w:r w:rsidR="006A04E3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 xml:space="preserve">cipated in roadmap curation, prioritisation and delivery using SME </w:t>
                      </w:r>
                      <w:r w:rsidR="000250D7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>expertise</w:t>
                      </w:r>
                      <w:r w:rsidR="006A04E3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 xml:space="preserve"> combined with active market analysis.</w:t>
                      </w:r>
                    </w:p>
                    <w:p w14:paraId="2FABFEA0" w14:textId="36DD2895" w:rsidR="00F57670" w:rsidRPr="00F57670" w:rsidRDefault="00F57670" w:rsidP="00F57670">
                      <w:pPr>
                        <w:pStyle w:val="Compact"/>
                        <w:numPr>
                          <w:ilvl w:val="0"/>
                          <w:numId w:val="19"/>
                        </w:numPr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</w:pPr>
                      <w:r w:rsidRPr="00F57670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>Participated in RFIs/RFPs, product demos, and regulatory compliance (GDPR, Data Protection).</w:t>
                      </w:r>
                      <w:r w:rsidR="000250D7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 xml:space="preserve"> Supporting</w:t>
                      </w:r>
                      <w:r w:rsidR="00AD33FF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 xml:space="preserve"> pricing and</w:t>
                      </w:r>
                      <w:r w:rsidR="000250D7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 xml:space="preserve"> sales ac</w:t>
                      </w:r>
                      <w:r w:rsidR="00AD33FF">
                        <w:rPr>
                          <w:rFonts w:eastAsiaTheme="minorEastAsia"/>
                          <w:sz w:val="18"/>
                          <w:szCs w:val="22"/>
                          <w:lang w:val="en-GB" w:bidi="en-GB"/>
                        </w:rPr>
                        <w:t>tivities.</w:t>
                      </w:r>
                    </w:p>
                    <w:p w14:paraId="444FA814" w14:textId="0622A46A" w:rsidR="00F57670" w:rsidRPr="00F57670" w:rsidRDefault="00F57670" w:rsidP="00F57670">
                      <w:pPr>
                        <w:pStyle w:val="BodyText"/>
                        <w:rPr>
                          <w:lang w:val="en-GB" w:eastAsia="en-US" w:bidi="en-GB"/>
                        </w:rPr>
                      </w:pPr>
                      <w:r w:rsidRPr="00F57670">
                        <w:rPr>
                          <w:b/>
                          <w:bCs/>
                          <w:lang w:val="en-GB" w:eastAsia="en-US" w:bidi="en-GB"/>
                        </w:rPr>
                        <w:t>Tools:</w:t>
                      </w:r>
                      <w:r w:rsidRPr="00F57670">
                        <w:rPr>
                          <w:lang w:val="en-GB" w:eastAsia="en-US" w:bidi="en-GB"/>
                        </w:rPr>
                        <w:t xml:space="preserve"> JIRA, Confluence, FIGMA, APIs, </w:t>
                      </w:r>
                      <w:proofErr w:type="spellStart"/>
                      <w:r w:rsidRPr="00F57670">
                        <w:rPr>
                          <w:lang w:val="en-GB" w:eastAsia="en-US" w:bidi="en-GB"/>
                        </w:rPr>
                        <w:t>Provenir</w:t>
                      </w:r>
                      <w:proofErr w:type="spellEnd"/>
                      <w:r w:rsidRPr="00F57670">
                        <w:rPr>
                          <w:lang w:val="en-GB" w:eastAsia="en-US" w:bidi="en-GB"/>
                        </w:rPr>
                        <w:t xml:space="preserve">, SQL, </w:t>
                      </w:r>
                      <w:r w:rsidR="00526127">
                        <w:rPr>
                          <w:lang w:val="en-GB" w:eastAsia="en-US" w:bidi="en-GB"/>
                        </w:rPr>
                        <w:t>Postman</w:t>
                      </w:r>
                      <w:r w:rsidRPr="00F57670">
                        <w:rPr>
                          <w:lang w:val="en-GB" w:eastAsia="en-US" w:bidi="en-GB"/>
                        </w:rPr>
                        <w:t>, Agile</w:t>
                      </w:r>
                      <w:r w:rsidR="00526127">
                        <w:rPr>
                          <w:lang w:val="en-GB" w:eastAsia="en-US" w:bidi="en-GB"/>
                        </w:rPr>
                        <w:t>.</w:t>
                      </w:r>
                    </w:p>
                    <w:p w14:paraId="1AE81826" w14:textId="77777777" w:rsidR="00D81FBF" w:rsidRPr="00F57670" w:rsidRDefault="00D81FBF" w:rsidP="00C329EB">
                      <w:pPr>
                        <w:jc w:val="both"/>
                        <w:rPr>
                          <w:lang w:val="en-GB" w:eastAsia="en-US" w:bidi="en-GB"/>
                        </w:rPr>
                      </w:pPr>
                    </w:p>
                    <w:p w14:paraId="66E14D6A" w14:textId="6828D458" w:rsidR="00C329EB" w:rsidRPr="00F57670" w:rsidRDefault="00C329EB" w:rsidP="00C329EB">
                      <w:pPr>
                        <w:jc w:val="both"/>
                        <w:rPr>
                          <w:lang w:val="en-GB" w:eastAsia="en-US" w:bidi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889DA" w14:textId="39F753FC" w:rsidR="00BF0F76" w:rsidRDefault="0089575B" w:rsidP="00BF0F76">
      <w:pPr>
        <w:tabs>
          <w:tab w:val="left" w:pos="4067"/>
        </w:tabs>
        <w:rPr>
          <w:lang w:val="en-GB"/>
        </w:rPr>
      </w:pPr>
      <w:r w:rsidRPr="00460E94">
        <w:rPr>
          <w:noProof/>
          <w:lang w:val="en-GB"/>
        </w:rPr>
        <w:drawing>
          <wp:anchor distT="0" distB="0" distL="114300" distR="114300" simplePos="0" relativeHeight="251488256" behindDoc="0" locked="0" layoutInCell="1" allowOverlap="1" wp14:anchorId="04703AEA" wp14:editId="3ADDA8A0">
            <wp:simplePos x="0" y="0"/>
            <wp:positionH relativeFrom="column">
              <wp:posOffset>2392680</wp:posOffset>
            </wp:positionH>
            <wp:positionV relativeFrom="paragraph">
              <wp:posOffset>2458</wp:posOffset>
            </wp:positionV>
            <wp:extent cx="455295" cy="285115"/>
            <wp:effectExtent l="0" t="0" r="1905" b="635"/>
            <wp:wrapNone/>
            <wp:docPr id="2137981878" name="Picture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81878" name="Picture 1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20AED" w14:textId="03B12A7C" w:rsidR="00BF0F76" w:rsidRDefault="00BF0F76" w:rsidP="00BF0F76">
      <w:pPr>
        <w:tabs>
          <w:tab w:val="left" w:pos="4067"/>
        </w:tabs>
        <w:rPr>
          <w:lang w:val="en-GB"/>
        </w:rPr>
      </w:pPr>
    </w:p>
    <w:p w14:paraId="68281B1A" w14:textId="203F5D9F" w:rsidR="00BF0F76" w:rsidRDefault="00BF0F76" w:rsidP="00BF0F76">
      <w:pPr>
        <w:tabs>
          <w:tab w:val="left" w:pos="4067"/>
        </w:tabs>
        <w:rPr>
          <w:lang w:val="en-GB"/>
        </w:rPr>
      </w:pPr>
    </w:p>
    <w:p w14:paraId="77C4D7BA" w14:textId="4128BC3C" w:rsidR="00BF0F76" w:rsidRDefault="00BF0F76" w:rsidP="00BF0F76">
      <w:pPr>
        <w:tabs>
          <w:tab w:val="left" w:pos="4067"/>
        </w:tabs>
        <w:rPr>
          <w:lang w:val="en-GB"/>
        </w:rPr>
      </w:pPr>
    </w:p>
    <w:p w14:paraId="4F8AADEB" w14:textId="331BA076" w:rsidR="00BF0F76" w:rsidRDefault="00BF0F76" w:rsidP="00BF0F76">
      <w:pPr>
        <w:tabs>
          <w:tab w:val="left" w:pos="4067"/>
        </w:tabs>
        <w:rPr>
          <w:lang w:val="en-GB"/>
        </w:rPr>
      </w:pPr>
    </w:p>
    <w:p w14:paraId="0A12E41B" w14:textId="074FFFF4" w:rsidR="00BF0F76" w:rsidRDefault="00BF0F76" w:rsidP="00BF0F76">
      <w:pPr>
        <w:tabs>
          <w:tab w:val="left" w:pos="4067"/>
        </w:tabs>
        <w:rPr>
          <w:lang w:val="en-GB"/>
        </w:rPr>
      </w:pPr>
    </w:p>
    <w:p w14:paraId="6636EC17" w14:textId="77777777" w:rsidR="00BF0F76" w:rsidRDefault="00BF0F76" w:rsidP="00BF0F76">
      <w:pPr>
        <w:tabs>
          <w:tab w:val="left" w:pos="4067"/>
        </w:tabs>
        <w:rPr>
          <w:lang w:val="en-GB"/>
        </w:rPr>
      </w:pPr>
    </w:p>
    <w:p w14:paraId="4157A1A6" w14:textId="0906852F" w:rsidR="00BF0F76" w:rsidRDefault="00BF0F76" w:rsidP="00BF0F76">
      <w:pPr>
        <w:tabs>
          <w:tab w:val="left" w:pos="4067"/>
        </w:tabs>
        <w:rPr>
          <w:lang w:val="en-GB"/>
        </w:rPr>
      </w:pPr>
    </w:p>
    <w:p w14:paraId="2FEDB98A" w14:textId="12955F45" w:rsidR="00BF0F76" w:rsidRDefault="00BF0F76" w:rsidP="00BF0F76">
      <w:pPr>
        <w:tabs>
          <w:tab w:val="left" w:pos="4067"/>
        </w:tabs>
        <w:rPr>
          <w:lang w:val="en-GB"/>
        </w:rPr>
      </w:pPr>
    </w:p>
    <w:p w14:paraId="15DFC518" w14:textId="550616F6" w:rsidR="00BF0F76" w:rsidRDefault="00BF0F76" w:rsidP="00BF0F76">
      <w:pPr>
        <w:tabs>
          <w:tab w:val="left" w:pos="4067"/>
        </w:tabs>
        <w:rPr>
          <w:lang w:val="en-GB"/>
        </w:rPr>
      </w:pPr>
    </w:p>
    <w:p w14:paraId="3B1C4E4A" w14:textId="28F656E5" w:rsidR="00BF0F76" w:rsidRDefault="00BF0F76" w:rsidP="00BF0F76">
      <w:pPr>
        <w:tabs>
          <w:tab w:val="left" w:pos="4067"/>
        </w:tabs>
        <w:rPr>
          <w:lang w:val="en-GB"/>
        </w:rPr>
      </w:pPr>
    </w:p>
    <w:p w14:paraId="7F41B049" w14:textId="6C8AB01B" w:rsidR="00BF0F76" w:rsidRDefault="00BF0F76" w:rsidP="00BF0F76">
      <w:pPr>
        <w:tabs>
          <w:tab w:val="left" w:pos="4067"/>
        </w:tabs>
        <w:rPr>
          <w:lang w:val="en-GB"/>
        </w:rPr>
      </w:pPr>
    </w:p>
    <w:p w14:paraId="36B97083" w14:textId="062786CA" w:rsidR="00BF0F76" w:rsidRDefault="00BF0F76" w:rsidP="00BF0F76">
      <w:pPr>
        <w:tabs>
          <w:tab w:val="left" w:pos="4067"/>
        </w:tabs>
        <w:rPr>
          <w:lang w:val="en-GB"/>
        </w:rPr>
      </w:pPr>
    </w:p>
    <w:p w14:paraId="38E1FC36" w14:textId="73401099" w:rsidR="00BF0F76" w:rsidRDefault="00BF0F76" w:rsidP="00BF0F76">
      <w:pPr>
        <w:tabs>
          <w:tab w:val="left" w:pos="4067"/>
        </w:tabs>
        <w:rPr>
          <w:lang w:val="en-GB"/>
        </w:rPr>
      </w:pPr>
    </w:p>
    <w:p w14:paraId="0E37E582" w14:textId="2FA61917" w:rsidR="00BF0F76" w:rsidRDefault="00BF0F76" w:rsidP="00BF0F76">
      <w:pPr>
        <w:tabs>
          <w:tab w:val="left" w:pos="4067"/>
        </w:tabs>
        <w:rPr>
          <w:lang w:val="en-GB"/>
        </w:rPr>
      </w:pPr>
    </w:p>
    <w:p w14:paraId="041F1F65" w14:textId="687E6323" w:rsidR="00BF0F76" w:rsidRDefault="00BF0F76" w:rsidP="00BF0F76">
      <w:pPr>
        <w:tabs>
          <w:tab w:val="left" w:pos="4067"/>
        </w:tabs>
        <w:rPr>
          <w:lang w:val="en-GB"/>
        </w:rPr>
      </w:pPr>
    </w:p>
    <w:p w14:paraId="6F79BEF1" w14:textId="517E7713" w:rsidR="00BF0F76" w:rsidRDefault="00BF0F76" w:rsidP="00BF0F76">
      <w:pPr>
        <w:tabs>
          <w:tab w:val="left" w:pos="4067"/>
        </w:tabs>
        <w:rPr>
          <w:lang w:val="en-GB"/>
        </w:rPr>
      </w:pPr>
    </w:p>
    <w:p w14:paraId="6FC9B941" w14:textId="4AE868A3" w:rsidR="00BF0F76" w:rsidRDefault="00BF0F76" w:rsidP="00BF0F76">
      <w:pPr>
        <w:tabs>
          <w:tab w:val="left" w:pos="4067"/>
        </w:tabs>
        <w:rPr>
          <w:lang w:val="en-GB"/>
        </w:rPr>
      </w:pPr>
    </w:p>
    <w:p w14:paraId="0B6E795F" w14:textId="7802A82D" w:rsidR="00BF0F76" w:rsidRDefault="00BF0F76" w:rsidP="00BF0F76">
      <w:pPr>
        <w:tabs>
          <w:tab w:val="left" w:pos="4067"/>
        </w:tabs>
        <w:rPr>
          <w:lang w:val="en-GB"/>
        </w:rPr>
      </w:pPr>
    </w:p>
    <w:p w14:paraId="422BBF3B" w14:textId="7B4012B8" w:rsidR="00BF0F76" w:rsidRDefault="00BF0F76" w:rsidP="00BF0F76">
      <w:pPr>
        <w:tabs>
          <w:tab w:val="left" w:pos="4067"/>
        </w:tabs>
        <w:rPr>
          <w:lang w:val="en-GB"/>
        </w:rPr>
      </w:pPr>
    </w:p>
    <w:p w14:paraId="6B867401" w14:textId="3A969F7E" w:rsidR="00BF0F76" w:rsidRDefault="00B9016A" w:rsidP="00BF0F76">
      <w:pPr>
        <w:tabs>
          <w:tab w:val="left" w:pos="4067"/>
        </w:tabs>
        <w:rPr>
          <w:lang w:val="en-GB"/>
        </w:rPr>
      </w:pPr>
      <w:r w:rsidRPr="00C11159">
        <w:rPr>
          <w:noProof/>
          <w:lang w:val="en-GB"/>
        </w:rPr>
        <w:drawing>
          <wp:anchor distT="0" distB="0" distL="114300" distR="114300" simplePos="0" relativeHeight="251529216" behindDoc="0" locked="0" layoutInCell="1" allowOverlap="1" wp14:anchorId="0A951305" wp14:editId="71B87CBB">
            <wp:simplePos x="0" y="0"/>
            <wp:positionH relativeFrom="margin">
              <wp:posOffset>2383816</wp:posOffset>
            </wp:positionH>
            <wp:positionV relativeFrom="paragraph">
              <wp:posOffset>136267</wp:posOffset>
            </wp:positionV>
            <wp:extent cx="752475" cy="241704"/>
            <wp:effectExtent l="0" t="0" r="0" b="6350"/>
            <wp:wrapNone/>
            <wp:docPr id="318247587" name="Picture 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47587" name="Picture 1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41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E72">
        <w:rPr>
          <w:noProof/>
          <w:lang w:val="en-GB" w:bidi="en-GB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2FB37A21" wp14:editId="1387CE06">
                <wp:simplePos x="0" y="0"/>
                <wp:positionH relativeFrom="margin">
                  <wp:align>right</wp:align>
                </wp:positionH>
                <wp:positionV relativeFrom="paragraph">
                  <wp:posOffset>48795</wp:posOffset>
                </wp:positionV>
                <wp:extent cx="3737610" cy="2311400"/>
                <wp:effectExtent l="0" t="0" r="0" b="0"/>
                <wp:wrapNone/>
                <wp:docPr id="16607409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61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62F49C" w14:textId="4700DD30" w:rsidR="00C11159" w:rsidRPr="00C31916" w:rsidRDefault="00C11159" w:rsidP="00460E94">
                            <w:pPr>
                              <w:pStyle w:val="Heading4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Product owner</w:t>
                            </w:r>
                          </w:p>
                          <w:p w14:paraId="3D4ED36C" w14:textId="5E9381AC" w:rsidR="00C11159" w:rsidRPr="00C31916" w:rsidRDefault="00C11159" w:rsidP="00460E94">
                            <w:pPr>
                              <w:pStyle w:val="Heading4"/>
                              <w:rPr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CMSS, Capita</w:t>
                            </w:r>
                            <w:r w:rsidR="0009365E">
                              <w:rPr>
                                <w:lang w:val="en-GB" w:bidi="en-GB"/>
                              </w:rPr>
                              <w:t xml:space="preserve"> - Contractor</w:t>
                            </w:r>
                          </w:p>
                          <w:p w14:paraId="1411AC68" w14:textId="343FBA42" w:rsidR="00C11159" w:rsidRDefault="00C11159" w:rsidP="00460E94">
                            <w:pPr>
                              <w:pStyle w:val="Title"/>
                              <w:rPr>
                                <w:caps w:val="0"/>
                                <w:color w:val="auto"/>
                                <w:sz w:val="18"/>
                                <w:szCs w:val="22"/>
                                <w:lang w:val="en-GB" w:bidi="en-GB"/>
                              </w:rPr>
                            </w:pPr>
                            <w:r>
                              <w:rPr>
                                <w:caps w:val="0"/>
                                <w:color w:val="auto"/>
                                <w:sz w:val="18"/>
                                <w:szCs w:val="22"/>
                                <w:lang w:val="en-GB" w:bidi="en-GB"/>
                              </w:rPr>
                              <w:t>Nov 2021</w:t>
                            </w:r>
                            <w:r w:rsidRPr="00C11159">
                              <w:rPr>
                                <w:caps w:val="0"/>
                                <w:color w:val="auto"/>
                                <w:sz w:val="18"/>
                                <w:szCs w:val="22"/>
                                <w:lang w:val="en-GB" w:bidi="en-GB"/>
                              </w:rPr>
                              <w:t xml:space="preserve"> – </w:t>
                            </w:r>
                            <w:r>
                              <w:rPr>
                                <w:caps w:val="0"/>
                                <w:color w:val="auto"/>
                                <w:sz w:val="18"/>
                                <w:szCs w:val="22"/>
                                <w:lang w:val="en-GB" w:bidi="en-GB"/>
                              </w:rPr>
                              <w:t>Nov 2023</w:t>
                            </w:r>
                          </w:p>
                          <w:p w14:paraId="5EBBB058" w14:textId="77777777" w:rsidR="005E00B0" w:rsidRPr="005E00B0" w:rsidRDefault="005E00B0" w:rsidP="005E00B0">
                            <w:pPr>
                              <w:pStyle w:val="Compact"/>
                              <w:numPr>
                                <w:ilvl w:val="0"/>
                                <w:numId w:val="21"/>
                              </w:numP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</w:pPr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>Delivered new features for Capita’s mortgage origination platform used by HSBC and Virgin Money.</w:t>
                            </w:r>
                          </w:p>
                          <w:p w14:paraId="6168F7C8" w14:textId="443E470A" w:rsidR="005E00B0" w:rsidRPr="005E00B0" w:rsidRDefault="005E00B0" w:rsidP="005E00B0">
                            <w:pPr>
                              <w:pStyle w:val="Compact"/>
                              <w:numPr>
                                <w:ilvl w:val="0"/>
                                <w:numId w:val="21"/>
                              </w:numP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</w:pPr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 xml:space="preserve">Defined impact assessments, wrote user stories with ACs, 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>assisted</w:t>
                            </w:r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 xml:space="preserve"> backlog refinement.</w:t>
                            </w:r>
                          </w:p>
                          <w:p w14:paraId="12F6AF5E" w14:textId="77777777" w:rsidR="005E00B0" w:rsidRPr="005E00B0" w:rsidRDefault="005E00B0" w:rsidP="005E00B0">
                            <w:pPr>
                              <w:pStyle w:val="Compact"/>
                              <w:numPr>
                                <w:ilvl w:val="0"/>
                                <w:numId w:val="21"/>
                              </w:numP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</w:pPr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>Delivered Open Banking integration, Limited Company BTL workflows, offset mortgages, and accessibility improvements.</w:t>
                            </w:r>
                          </w:p>
                          <w:p w14:paraId="1CB2585B" w14:textId="77777777" w:rsidR="005E00B0" w:rsidRPr="005E00B0" w:rsidRDefault="005E00B0" w:rsidP="005E00B0">
                            <w:pPr>
                              <w:pStyle w:val="Compact"/>
                              <w:numPr>
                                <w:ilvl w:val="0"/>
                                <w:numId w:val="21"/>
                              </w:numP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</w:pPr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>Resolved bespoke production issues in a regulated Tier 1 environment.</w:t>
                            </w:r>
                          </w:p>
                          <w:p w14:paraId="6BCB1058" w14:textId="1BB257B1" w:rsidR="0009365E" w:rsidRPr="005E00B0" w:rsidRDefault="005E00B0" w:rsidP="005E00B0">
                            <w:pPr>
                              <w:pStyle w:val="FirstParagraph"/>
                              <w:rPr>
                                <w:rFonts w:eastAsiaTheme="minorEastAsia"/>
                                <w:sz w:val="18"/>
                                <w:szCs w:val="22"/>
                                <w:lang w:eastAsia="ja-JP" w:bidi="en-GB"/>
                              </w:rPr>
                            </w:pPr>
                            <w:r w:rsidRPr="005E00B0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22"/>
                                <w:lang w:val="en-GB" w:eastAsia="ja-JP" w:bidi="en-GB"/>
                              </w:rPr>
                              <w:t>Tools:</w:t>
                            </w:r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 xml:space="preserve"> JIRA, SQL, Agile, REST APIs, Azure, CRM portals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>,</w:t>
                            </w:r>
                            <w:r w:rsidR="00526127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>SaaS platforms</w:t>
                            </w:r>
                          </w:p>
                          <w:p w14:paraId="050FC0EA" w14:textId="1AD9BB0F" w:rsidR="00C11159" w:rsidRDefault="00C11159" w:rsidP="0009365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37A21" id="_x0000_s1031" type="#_x0000_t202" style="position:absolute;margin-left:243.1pt;margin-top:3.85pt;width:294.3pt;height:182pt;z-index:251499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" fillcolor="white [3201]" stroked="f" strokeweight=".5pt">
                <v:textbox>
                  <w:txbxContent>
                    <w:p w14:paraId="2662F49C" w14:textId="4700DD30" w:rsidR="00C11159" w:rsidRPr="00C31916" w:rsidRDefault="00C11159" w:rsidP="00460E94">
                      <w:pPr>
                        <w:pStyle w:val="Heading4"/>
                        <w:rPr>
                          <w:lang w:val="en-GB"/>
                        </w:rPr>
                      </w:pPr>
                      <w:r>
                        <w:rPr>
                          <w:lang w:val="en-GB" w:bidi="en-GB"/>
                        </w:rPr>
                        <w:t>Product owner</w:t>
                      </w:r>
                    </w:p>
                    <w:p w14:paraId="3D4ED36C" w14:textId="5E9381AC" w:rsidR="00C11159" w:rsidRPr="00C31916" w:rsidRDefault="00C11159" w:rsidP="00460E94">
                      <w:pPr>
                        <w:pStyle w:val="Heading4"/>
                        <w:rPr>
                          <w:bCs/>
                          <w:lang w:val="en-GB"/>
                        </w:rPr>
                      </w:pPr>
                      <w:r>
                        <w:rPr>
                          <w:lang w:val="en-GB" w:bidi="en-GB"/>
                        </w:rPr>
                        <w:t>CMSS, Capita</w:t>
                      </w:r>
                      <w:r w:rsidR="0009365E">
                        <w:rPr>
                          <w:lang w:val="en-GB" w:bidi="en-GB"/>
                        </w:rPr>
                        <w:t xml:space="preserve"> - Contractor</w:t>
                      </w:r>
                    </w:p>
                    <w:p w14:paraId="1411AC68" w14:textId="343FBA42" w:rsidR="00C11159" w:rsidRDefault="00C11159" w:rsidP="00460E94">
                      <w:pPr>
                        <w:pStyle w:val="Title"/>
                        <w:rPr>
                          <w:caps w:val="0"/>
                          <w:color w:val="auto"/>
                          <w:sz w:val="18"/>
                          <w:szCs w:val="22"/>
                          <w:lang w:val="en-GB" w:bidi="en-GB"/>
                        </w:rPr>
                      </w:pPr>
                      <w:r>
                        <w:rPr>
                          <w:caps w:val="0"/>
                          <w:color w:val="auto"/>
                          <w:sz w:val="18"/>
                          <w:szCs w:val="22"/>
                          <w:lang w:val="en-GB" w:bidi="en-GB"/>
                        </w:rPr>
                        <w:t>Nov 2021</w:t>
                      </w:r>
                      <w:r w:rsidRPr="00C11159">
                        <w:rPr>
                          <w:caps w:val="0"/>
                          <w:color w:val="auto"/>
                          <w:sz w:val="18"/>
                          <w:szCs w:val="22"/>
                          <w:lang w:val="en-GB" w:bidi="en-GB"/>
                        </w:rPr>
                        <w:t xml:space="preserve"> – </w:t>
                      </w:r>
                      <w:r>
                        <w:rPr>
                          <w:caps w:val="0"/>
                          <w:color w:val="auto"/>
                          <w:sz w:val="18"/>
                          <w:szCs w:val="22"/>
                          <w:lang w:val="en-GB" w:bidi="en-GB"/>
                        </w:rPr>
                        <w:t>Nov 2023</w:t>
                      </w:r>
                    </w:p>
                    <w:p w14:paraId="5EBBB058" w14:textId="77777777" w:rsidR="005E00B0" w:rsidRPr="005E00B0" w:rsidRDefault="005E00B0" w:rsidP="005E00B0">
                      <w:pPr>
                        <w:pStyle w:val="Compact"/>
                        <w:numPr>
                          <w:ilvl w:val="0"/>
                          <w:numId w:val="21"/>
                        </w:numPr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</w:pPr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>Delivered new features for Capita’s mortgage origination platform used by HSBC and Virgin Money.</w:t>
                      </w:r>
                    </w:p>
                    <w:p w14:paraId="6168F7C8" w14:textId="443E470A" w:rsidR="005E00B0" w:rsidRPr="005E00B0" w:rsidRDefault="005E00B0" w:rsidP="005E00B0">
                      <w:pPr>
                        <w:pStyle w:val="Compact"/>
                        <w:numPr>
                          <w:ilvl w:val="0"/>
                          <w:numId w:val="21"/>
                        </w:numPr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</w:pPr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 xml:space="preserve">Defined impact assessments, wrote user stories with ACs, </w:t>
                      </w:r>
                      <w:r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>assisted</w:t>
                      </w:r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 xml:space="preserve"> backlog refinement.</w:t>
                      </w:r>
                    </w:p>
                    <w:p w14:paraId="12F6AF5E" w14:textId="77777777" w:rsidR="005E00B0" w:rsidRPr="005E00B0" w:rsidRDefault="005E00B0" w:rsidP="005E00B0">
                      <w:pPr>
                        <w:pStyle w:val="Compact"/>
                        <w:numPr>
                          <w:ilvl w:val="0"/>
                          <w:numId w:val="21"/>
                        </w:numPr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</w:pPr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>Delivered Open Banking integration, Limited Company BTL workflows, offset mortgages, and accessibility improvements.</w:t>
                      </w:r>
                    </w:p>
                    <w:p w14:paraId="1CB2585B" w14:textId="77777777" w:rsidR="005E00B0" w:rsidRPr="005E00B0" w:rsidRDefault="005E00B0" w:rsidP="005E00B0">
                      <w:pPr>
                        <w:pStyle w:val="Compact"/>
                        <w:numPr>
                          <w:ilvl w:val="0"/>
                          <w:numId w:val="21"/>
                        </w:numPr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</w:pPr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>Resolved bespoke production issues in a regulated Tier 1 environment.</w:t>
                      </w:r>
                    </w:p>
                    <w:p w14:paraId="6BCB1058" w14:textId="1BB257B1" w:rsidR="0009365E" w:rsidRPr="005E00B0" w:rsidRDefault="005E00B0" w:rsidP="005E00B0">
                      <w:pPr>
                        <w:pStyle w:val="FirstParagraph"/>
                        <w:rPr>
                          <w:rFonts w:eastAsiaTheme="minorEastAsia"/>
                          <w:sz w:val="18"/>
                          <w:szCs w:val="22"/>
                          <w:lang w:eastAsia="ja-JP" w:bidi="en-GB"/>
                        </w:rPr>
                      </w:pPr>
                      <w:r w:rsidRPr="005E00B0">
                        <w:rPr>
                          <w:rFonts w:eastAsiaTheme="minorEastAsia"/>
                          <w:b/>
                          <w:bCs/>
                          <w:sz w:val="18"/>
                          <w:szCs w:val="22"/>
                          <w:lang w:val="en-GB" w:eastAsia="ja-JP" w:bidi="en-GB"/>
                        </w:rPr>
                        <w:t>Tools:</w:t>
                      </w:r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 xml:space="preserve"> JIRA, SQL, Agile, REST APIs, Azure, CRM portals</w:t>
                      </w:r>
                      <w:r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>,</w:t>
                      </w:r>
                      <w:r w:rsidR="00526127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>SaaS platforms</w:t>
                      </w:r>
                    </w:p>
                    <w:p w14:paraId="050FC0EA" w14:textId="1AD9BB0F" w:rsidR="00C11159" w:rsidRDefault="00C11159" w:rsidP="0009365E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441FB3" w14:textId="4E3000FA" w:rsidR="00BF0F76" w:rsidRDefault="00BF0F76" w:rsidP="00BF0F76">
      <w:pPr>
        <w:tabs>
          <w:tab w:val="left" w:pos="4067"/>
        </w:tabs>
        <w:rPr>
          <w:lang w:val="en-GB"/>
        </w:rPr>
      </w:pPr>
    </w:p>
    <w:p w14:paraId="406B213F" w14:textId="5E0F17B0" w:rsidR="00BF0F76" w:rsidRDefault="00BF0F76" w:rsidP="00BF0F76">
      <w:pPr>
        <w:tabs>
          <w:tab w:val="left" w:pos="4067"/>
        </w:tabs>
        <w:rPr>
          <w:lang w:val="en-GB"/>
        </w:rPr>
      </w:pPr>
    </w:p>
    <w:p w14:paraId="0AEB656E" w14:textId="295D2B43" w:rsidR="00BF0F76" w:rsidRDefault="00BF0F76" w:rsidP="00BF0F76">
      <w:pPr>
        <w:tabs>
          <w:tab w:val="left" w:pos="4067"/>
        </w:tabs>
        <w:rPr>
          <w:lang w:val="en-GB"/>
        </w:rPr>
      </w:pPr>
    </w:p>
    <w:p w14:paraId="3A3565D8" w14:textId="20D89F40" w:rsidR="00BF0F76" w:rsidRDefault="00BF0F76" w:rsidP="00BF0F76">
      <w:pPr>
        <w:tabs>
          <w:tab w:val="left" w:pos="4067"/>
        </w:tabs>
        <w:rPr>
          <w:lang w:val="en-GB"/>
        </w:rPr>
      </w:pPr>
    </w:p>
    <w:p w14:paraId="29B28020" w14:textId="4632C855" w:rsidR="00BF0F76" w:rsidRDefault="00390EEB" w:rsidP="00BF0F76">
      <w:pPr>
        <w:tabs>
          <w:tab w:val="left" w:pos="4067"/>
        </w:tabs>
        <w:rPr>
          <w:lang w:val="en-GB"/>
        </w:rPr>
      </w:pPr>
      <w:r>
        <w:rPr>
          <w:noProof/>
          <w:color w:val="548AB7" w:themeColor="accent1" w:themeShade="BF"/>
          <w:lang w:val="en-GB" w:bidi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5E6E58" wp14:editId="1D2AA951">
                <wp:simplePos x="0" y="0"/>
                <wp:positionH relativeFrom="page">
                  <wp:posOffset>244444</wp:posOffset>
                </wp:positionH>
                <wp:positionV relativeFrom="paragraph">
                  <wp:posOffset>35145</wp:posOffset>
                </wp:positionV>
                <wp:extent cx="2394641" cy="2974063"/>
                <wp:effectExtent l="0" t="0" r="24765" b="17145"/>
                <wp:wrapNone/>
                <wp:docPr id="213217792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641" cy="2974063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82EA3" w14:textId="43F0DED8" w:rsidR="008B771A" w:rsidRDefault="00393B5D" w:rsidP="00491B5A">
                            <w:pPr>
                              <w:jc w:val="both"/>
                            </w:pPr>
                            <w:hyperlink r:id="rId17" w:history="1">
                              <w:r w:rsidR="00136E94" w:rsidRPr="00393B5D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</w:rPr>
                                <w:t>Investment thesis builder project</w:t>
                              </w:r>
                              <w:r w:rsidR="00296C61" w:rsidRPr="00393B5D">
                                <w:rPr>
                                  <w:rStyle w:val="Hyperlink"/>
                                  <w:b/>
                                  <w:bCs/>
                                </w:rPr>
                                <w:t>:</w:t>
                              </w:r>
                              <w:r w:rsidR="00780220" w:rsidRPr="00393B5D">
                                <w:rPr>
                                  <w:rStyle w:val="Hyperlink"/>
                                </w:rPr>
                                <w:t xml:space="preserve"> </w:t>
                              </w:r>
                              <w:r w:rsidRPr="00393B5D">
                                <w:rPr>
                                  <w:rStyle w:val="Hyperlink"/>
                                </w:rPr>
                                <w:t>Here</w:t>
                              </w:r>
                            </w:hyperlink>
                          </w:p>
                          <w:p w14:paraId="2C8B836A" w14:textId="77777777" w:rsidR="006D7DFF" w:rsidRDefault="006D7DFF" w:rsidP="00491B5A">
                            <w:pPr>
                              <w:jc w:val="both"/>
                            </w:pPr>
                          </w:p>
                          <w:p w14:paraId="5B9CC0BC" w14:textId="0BFAB8AD" w:rsidR="00791031" w:rsidRPr="00393B5D" w:rsidRDefault="00791031" w:rsidP="00491B5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sz w:val="16"/>
                                <w:szCs w:val="20"/>
                              </w:rPr>
                            </w:pPr>
                            <w:r w:rsidRPr="00491B5A">
                              <w:rPr>
                                <w:sz w:val="16"/>
                                <w:szCs w:val="20"/>
                              </w:rPr>
                              <w:t>T</w:t>
                            </w:r>
                            <w:r w:rsidR="00780220" w:rsidRPr="00491B5A">
                              <w:rPr>
                                <w:sz w:val="16"/>
                                <w:szCs w:val="20"/>
                              </w:rPr>
                              <w:t>ake</w:t>
                            </w:r>
                            <w:r w:rsidR="006D7DFF" w:rsidRPr="00491B5A">
                              <w:rPr>
                                <w:sz w:val="16"/>
                                <w:szCs w:val="20"/>
                              </w:rPr>
                              <w:t>s</w:t>
                            </w:r>
                            <w:r w:rsidR="00780220" w:rsidRPr="00491B5A">
                              <w:rPr>
                                <w:sz w:val="16"/>
                                <w:szCs w:val="20"/>
                              </w:rPr>
                              <w:t xml:space="preserve"> a ticker and generate</w:t>
                            </w:r>
                            <w:r w:rsidR="006D7DFF" w:rsidRPr="00491B5A">
                              <w:rPr>
                                <w:sz w:val="16"/>
                                <w:szCs w:val="20"/>
                              </w:rPr>
                              <w:t>s</w:t>
                            </w:r>
                            <w:r w:rsidR="00780220" w:rsidRPr="00491B5A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780220" w:rsidRPr="00393B5D">
                              <w:rPr>
                                <w:sz w:val="16"/>
                                <w:szCs w:val="20"/>
                              </w:rPr>
                              <w:t xml:space="preserve">an investment thesis </w:t>
                            </w:r>
                            <w:r w:rsidR="00804037" w:rsidRPr="00393B5D">
                              <w:rPr>
                                <w:sz w:val="16"/>
                                <w:szCs w:val="20"/>
                              </w:rPr>
                              <w:t>for a stock</w:t>
                            </w:r>
                            <w:r w:rsidR="00877501" w:rsidRPr="00393B5D">
                              <w:rPr>
                                <w:sz w:val="16"/>
                                <w:szCs w:val="20"/>
                              </w:rPr>
                              <w:t xml:space="preserve">, </w:t>
                            </w:r>
                            <w:r w:rsidRPr="00393B5D">
                              <w:rPr>
                                <w:sz w:val="16"/>
                                <w:szCs w:val="20"/>
                              </w:rPr>
                              <w:t xml:space="preserve">along </w:t>
                            </w:r>
                            <w:r w:rsidR="00877501" w:rsidRPr="00393B5D">
                              <w:rPr>
                                <w:sz w:val="16"/>
                                <w:szCs w:val="20"/>
                              </w:rPr>
                              <w:t>with a</w:t>
                            </w:r>
                            <w:r w:rsidR="00804037" w:rsidRPr="00393B5D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877501" w:rsidRPr="00393B5D">
                              <w:rPr>
                                <w:sz w:val="16"/>
                                <w:szCs w:val="20"/>
                              </w:rPr>
                              <w:t xml:space="preserve">recommendation. </w:t>
                            </w:r>
                          </w:p>
                          <w:p w14:paraId="79458C38" w14:textId="77777777" w:rsidR="00791031" w:rsidRPr="00393B5D" w:rsidRDefault="00791031" w:rsidP="00491B5A">
                            <w:pPr>
                              <w:jc w:val="both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7AB25BB9" w14:textId="77777777" w:rsidR="00791031" w:rsidRPr="00393B5D" w:rsidRDefault="00043C73" w:rsidP="00491B5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sz w:val="16"/>
                                <w:szCs w:val="20"/>
                              </w:rPr>
                            </w:pPr>
                            <w:r w:rsidRPr="00393B5D">
                              <w:rPr>
                                <w:sz w:val="16"/>
                                <w:szCs w:val="20"/>
                              </w:rPr>
                              <w:t xml:space="preserve">Portal </w:t>
                            </w:r>
                            <w:r w:rsidR="006942E8" w:rsidRPr="00393B5D">
                              <w:rPr>
                                <w:sz w:val="16"/>
                                <w:szCs w:val="20"/>
                              </w:rPr>
                              <w:t>also has a stock research and screening functionality that shows the market, sector, CAP, Pr</w:t>
                            </w:r>
                            <w:r w:rsidR="00C7585D" w:rsidRPr="00393B5D">
                              <w:rPr>
                                <w:sz w:val="16"/>
                                <w:szCs w:val="20"/>
                              </w:rPr>
                              <w:t>i</w:t>
                            </w:r>
                            <w:r w:rsidR="006942E8" w:rsidRPr="00393B5D">
                              <w:rPr>
                                <w:sz w:val="16"/>
                                <w:szCs w:val="20"/>
                              </w:rPr>
                              <w:t xml:space="preserve">ce, </w:t>
                            </w:r>
                            <w:r w:rsidR="00FB4933" w:rsidRPr="00393B5D">
                              <w:rPr>
                                <w:sz w:val="16"/>
                                <w:szCs w:val="20"/>
                              </w:rPr>
                              <w:t xml:space="preserve">1M to 12M returns, P/E ratio etc. allowing </w:t>
                            </w:r>
                            <w:r w:rsidR="00C7585D" w:rsidRPr="00393B5D">
                              <w:rPr>
                                <w:sz w:val="16"/>
                                <w:szCs w:val="20"/>
                              </w:rPr>
                              <w:t xml:space="preserve">users </w:t>
                            </w:r>
                            <w:r w:rsidR="00FB4933" w:rsidRPr="00393B5D">
                              <w:rPr>
                                <w:sz w:val="16"/>
                                <w:szCs w:val="20"/>
                              </w:rPr>
                              <w:t>to perform analysis of the stock with 1-click functionality.</w:t>
                            </w:r>
                          </w:p>
                          <w:p w14:paraId="510004D2" w14:textId="02961793" w:rsidR="00780220" w:rsidRPr="00393B5D" w:rsidRDefault="00780220" w:rsidP="00491B5A">
                            <w:pPr>
                              <w:ind w:firstLine="50"/>
                              <w:jc w:val="both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77F8FEA9" w14:textId="5B82DCB8" w:rsidR="00FB4933" w:rsidRPr="00393B5D" w:rsidRDefault="00FB4933" w:rsidP="00491B5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sz w:val="16"/>
                                <w:szCs w:val="20"/>
                              </w:rPr>
                            </w:pPr>
                            <w:r w:rsidRPr="00393B5D">
                              <w:rPr>
                                <w:sz w:val="16"/>
                                <w:szCs w:val="20"/>
                              </w:rPr>
                              <w:t xml:space="preserve">The prototype also has the </w:t>
                            </w:r>
                            <w:r w:rsidR="00C7585D" w:rsidRPr="00393B5D">
                              <w:rPr>
                                <w:sz w:val="16"/>
                                <w:szCs w:val="20"/>
                              </w:rPr>
                              <w:t xml:space="preserve">ability to create a </w:t>
                            </w:r>
                            <w:r w:rsidR="004F43E5" w:rsidRPr="00393B5D">
                              <w:rPr>
                                <w:sz w:val="16"/>
                                <w:szCs w:val="20"/>
                              </w:rPr>
                              <w:t xml:space="preserve">financial </w:t>
                            </w:r>
                            <w:r w:rsidR="00C7585D" w:rsidRPr="00393B5D">
                              <w:rPr>
                                <w:sz w:val="16"/>
                                <w:szCs w:val="20"/>
                              </w:rPr>
                              <w:t xml:space="preserve">portfolio </w:t>
                            </w:r>
                            <w:r w:rsidR="004F43E5" w:rsidRPr="00393B5D">
                              <w:rPr>
                                <w:sz w:val="16"/>
                                <w:szCs w:val="20"/>
                              </w:rPr>
                              <w:t xml:space="preserve">management plan based on </w:t>
                            </w:r>
                            <w:r w:rsidR="00300BC2" w:rsidRPr="00393B5D">
                              <w:rPr>
                                <w:sz w:val="16"/>
                                <w:szCs w:val="20"/>
                              </w:rPr>
                              <w:t xml:space="preserve">Target CAGR, Initial Investment and Monthly contributions. </w:t>
                            </w:r>
                            <w:r w:rsidR="006D7DFF" w:rsidRPr="00393B5D">
                              <w:rPr>
                                <w:sz w:val="16"/>
                                <w:szCs w:val="20"/>
                              </w:rPr>
                              <w:t xml:space="preserve">Three different strategy options </w:t>
                            </w:r>
                            <w:r w:rsidR="004B7F69" w:rsidRPr="00393B5D">
                              <w:rPr>
                                <w:sz w:val="16"/>
                                <w:szCs w:val="20"/>
                              </w:rPr>
                              <w:t>conservative</w:t>
                            </w:r>
                            <w:r w:rsidR="00D52798" w:rsidRPr="00393B5D">
                              <w:rPr>
                                <w:sz w:val="16"/>
                                <w:szCs w:val="20"/>
                              </w:rPr>
                              <w:t>, balanced and aggressive.</w:t>
                            </w:r>
                            <w:r w:rsidR="004B7F69" w:rsidRPr="00393B5D">
                              <w:rPr>
                                <w:sz w:val="16"/>
                                <w:szCs w:val="20"/>
                              </w:rPr>
                              <w:t xml:space="preserve"> (Click </w:t>
                            </w:r>
                            <w:hyperlink r:id="rId18" w:history="1">
                              <w:r w:rsidR="004B7F69" w:rsidRPr="00393B5D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here</w:t>
                              </w:r>
                            </w:hyperlink>
                            <w:r w:rsidR="004B7F69" w:rsidRPr="00393B5D">
                              <w:rPr>
                                <w:sz w:val="16"/>
                                <w:szCs w:val="20"/>
                              </w:rPr>
                              <w:t xml:space="preserve"> to explore)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6E58" id="Text Box 17" o:spid="_x0000_s1032" type="#_x0000_t202" style="position:absolute;margin-left:19.25pt;margin-top:2.75pt;width:188.55pt;height:234.2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" fillcolor="white [3201]" strokecolor="#548ab7 [2404]" strokeweight=".5pt">
                <v:textbox>
                  <w:txbxContent>
                    <w:p w14:paraId="7DA82EA3" w14:textId="43F0DED8" w:rsidR="008B771A" w:rsidRDefault="00393B5D" w:rsidP="00491B5A">
                      <w:pPr>
                        <w:jc w:val="both"/>
                      </w:pPr>
                      <w:hyperlink r:id="rId19" w:history="1">
                        <w:r w:rsidR="00136E94" w:rsidRPr="00393B5D">
                          <w:rPr>
                            <w:rStyle w:val="Hyperlink"/>
                            <w:b/>
                            <w:bCs/>
                            <w:i/>
                            <w:iCs/>
                          </w:rPr>
                          <w:t>Investment thesis builder project</w:t>
                        </w:r>
                        <w:r w:rsidR="00296C61" w:rsidRPr="00393B5D">
                          <w:rPr>
                            <w:rStyle w:val="Hyperlink"/>
                            <w:b/>
                            <w:bCs/>
                          </w:rPr>
                          <w:t>:</w:t>
                        </w:r>
                        <w:r w:rsidR="00780220" w:rsidRPr="00393B5D">
                          <w:rPr>
                            <w:rStyle w:val="Hyperlink"/>
                          </w:rPr>
                          <w:t xml:space="preserve"> </w:t>
                        </w:r>
                        <w:r w:rsidRPr="00393B5D">
                          <w:rPr>
                            <w:rStyle w:val="Hyperlink"/>
                          </w:rPr>
                          <w:t>Here</w:t>
                        </w:r>
                      </w:hyperlink>
                    </w:p>
                    <w:p w14:paraId="2C8B836A" w14:textId="77777777" w:rsidR="006D7DFF" w:rsidRDefault="006D7DFF" w:rsidP="00491B5A">
                      <w:pPr>
                        <w:jc w:val="both"/>
                      </w:pPr>
                    </w:p>
                    <w:p w14:paraId="5B9CC0BC" w14:textId="0BFAB8AD" w:rsidR="00791031" w:rsidRPr="00393B5D" w:rsidRDefault="00791031" w:rsidP="00491B5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both"/>
                        <w:rPr>
                          <w:sz w:val="16"/>
                          <w:szCs w:val="20"/>
                        </w:rPr>
                      </w:pPr>
                      <w:r w:rsidRPr="00491B5A">
                        <w:rPr>
                          <w:sz w:val="16"/>
                          <w:szCs w:val="20"/>
                        </w:rPr>
                        <w:t>T</w:t>
                      </w:r>
                      <w:r w:rsidR="00780220" w:rsidRPr="00491B5A">
                        <w:rPr>
                          <w:sz w:val="16"/>
                          <w:szCs w:val="20"/>
                        </w:rPr>
                        <w:t>ake</w:t>
                      </w:r>
                      <w:r w:rsidR="006D7DFF" w:rsidRPr="00491B5A">
                        <w:rPr>
                          <w:sz w:val="16"/>
                          <w:szCs w:val="20"/>
                        </w:rPr>
                        <w:t>s</w:t>
                      </w:r>
                      <w:r w:rsidR="00780220" w:rsidRPr="00491B5A">
                        <w:rPr>
                          <w:sz w:val="16"/>
                          <w:szCs w:val="20"/>
                        </w:rPr>
                        <w:t xml:space="preserve"> a ticker and generate</w:t>
                      </w:r>
                      <w:r w:rsidR="006D7DFF" w:rsidRPr="00491B5A">
                        <w:rPr>
                          <w:sz w:val="16"/>
                          <w:szCs w:val="20"/>
                        </w:rPr>
                        <w:t>s</w:t>
                      </w:r>
                      <w:r w:rsidR="00780220" w:rsidRPr="00491B5A">
                        <w:rPr>
                          <w:sz w:val="16"/>
                          <w:szCs w:val="20"/>
                        </w:rPr>
                        <w:t xml:space="preserve"> </w:t>
                      </w:r>
                      <w:r w:rsidR="00780220" w:rsidRPr="00393B5D">
                        <w:rPr>
                          <w:sz w:val="16"/>
                          <w:szCs w:val="20"/>
                        </w:rPr>
                        <w:t xml:space="preserve">an investment thesis </w:t>
                      </w:r>
                      <w:r w:rsidR="00804037" w:rsidRPr="00393B5D">
                        <w:rPr>
                          <w:sz w:val="16"/>
                          <w:szCs w:val="20"/>
                        </w:rPr>
                        <w:t>for a stock</w:t>
                      </w:r>
                      <w:r w:rsidR="00877501" w:rsidRPr="00393B5D">
                        <w:rPr>
                          <w:sz w:val="16"/>
                          <w:szCs w:val="20"/>
                        </w:rPr>
                        <w:t xml:space="preserve">, </w:t>
                      </w:r>
                      <w:r w:rsidRPr="00393B5D">
                        <w:rPr>
                          <w:sz w:val="16"/>
                          <w:szCs w:val="20"/>
                        </w:rPr>
                        <w:t xml:space="preserve">along </w:t>
                      </w:r>
                      <w:r w:rsidR="00877501" w:rsidRPr="00393B5D">
                        <w:rPr>
                          <w:sz w:val="16"/>
                          <w:szCs w:val="20"/>
                        </w:rPr>
                        <w:t>with a</w:t>
                      </w:r>
                      <w:r w:rsidR="00804037" w:rsidRPr="00393B5D">
                        <w:rPr>
                          <w:sz w:val="16"/>
                          <w:szCs w:val="20"/>
                        </w:rPr>
                        <w:t xml:space="preserve"> </w:t>
                      </w:r>
                      <w:r w:rsidR="00877501" w:rsidRPr="00393B5D">
                        <w:rPr>
                          <w:sz w:val="16"/>
                          <w:szCs w:val="20"/>
                        </w:rPr>
                        <w:t xml:space="preserve">recommendation. </w:t>
                      </w:r>
                    </w:p>
                    <w:p w14:paraId="79458C38" w14:textId="77777777" w:rsidR="00791031" w:rsidRPr="00393B5D" w:rsidRDefault="00791031" w:rsidP="00491B5A">
                      <w:pPr>
                        <w:jc w:val="both"/>
                        <w:rPr>
                          <w:sz w:val="16"/>
                          <w:szCs w:val="20"/>
                        </w:rPr>
                      </w:pPr>
                    </w:p>
                    <w:p w14:paraId="7AB25BB9" w14:textId="77777777" w:rsidR="00791031" w:rsidRPr="00393B5D" w:rsidRDefault="00043C73" w:rsidP="00491B5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both"/>
                        <w:rPr>
                          <w:sz w:val="16"/>
                          <w:szCs w:val="20"/>
                        </w:rPr>
                      </w:pPr>
                      <w:r w:rsidRPr="00393B5D">
                        <w:rPr>
                          <w:sz w:val="16"/>
                          <w:szCs w:val="20"/>
                        </w:rPr>
                        <w:t xml:space="preserve">Portal </w:t>
                      </w:r>
                      <w:r w:rsidR="006942E8" w:rsidRPr="00393B5D">
                        <w:rPr>
                          <w:sz w:val="16"/>
                          <w:szCs w:val="20"/>
                        </w:rPr>
                        <w:t>also has a stock research and screening functionality that shows the market, sector, CAP, Pr</w:t>
                      </w:r>
                      <w:r w:rsidR="00C7585D" w:rsidRPr="00393B5D">
                        <w:rPr>
                          <w:sz w:val="16"/>
                          <w:szCs w:val="20"/>
                        </w:rPr>
                        <w:t>i</w:t>
                      </w:r>
                      <w:r w:rsidR="006942E8" w:rsidRPr="00393B5D">
                        <w:rPr>
                          <w:sz w:val="16"/>
                          <w:szCs w:val="20"/>
                        </w:rPr>
                        <w:t xml:space="preserve">ce, </w:t>
                      </w:r>
                      <w:r w:rsidR="00FB4933" w:rsidRPr="00393B5D">
                        <w:rPr>
                          <w:sz w:val="16"/>
                          <w:szCs w:val="20"/>
                        </w:rPr>
                        <w:t xml:space="preserve">1M to 12M returns, P/E ratio etc. allowing </w:t>
                      </w:r>
                      <w:r w:rsidR="00C7585D" w:rsidRPr="00393B5D">
                        <w:rPr>
                          <w:sz w:val="16"/>
                          <w:szCs w:val="20"/>
                        </w:rPr>
                        <w:t xml:space="preserve">users </w:t>
                      </w:r>
                      <w:r w:rsidR="00FB4933" w:rsidRPr="00393B5D">
                        <w:rPr>
                          <w:sz w:val="16"/>
                          <w:szCs w:val="20"/>
                        </w:rPr>
                        <w:t>to perform analysis of the stock with 1-click functionality.</w:t>
                      </w:r>
                    </w:p>
                    <w:p w14:paraId="510004D2" w14:textId="02961793" w:rsidR="00780220" w:rsidRPr="00393B5D" w:rsidRDefault="00780220" w:rsidP="00491B5A">
                      <w:pPr>
                        <w:ind w:firstLine="50"/>
                        <w:jc w:val="both"/>
                        <w:rPr>
                          <w:sz w:val="16"/>
                          <w:szCs w:val="20"/>
                        </w:rPr>
                      </w:pPr>
                    </w:p>
                    <w:p w14:paraId="77F8FEA9" w14:textId="5B82DCB8" w:rsidR="00FB4933" w:rsidRPr="00393B5D" w:rsidRDefault="00FB4933" w:rsidP="00491B5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both"/>
                        <w:rPr>
                          <w:sz w:val="16"/>
                          <w:szCs w:val="20"/>
                        </w:rPr>
                      </w:pPr>
                      <w:r w:rsidRPr="00393B5D">
                        <w:rPr>
                          <w:sz w:val="16"/>
                          <w:szCs w:val="20"/>
                        </w:rPr>
                        <w:t xml:space="preserve">The prototype also has the </w:t>
                      </w:r>
                      <w:r w:rsidR="00C7585D" w:rsidRPr="00393B5D">
                        <w:rPr>
                          <w:sz w:val="16"/>
                          <w:szCs w:val="20"/>
                        </w:rPr>
                        <w:t xml:space="preserve">ability to create a </w:t>
                      </w:r>
                      <w:r w:rsidR="004F43E5" w:rsidRPr="00393B5D">
                        <w:rPr>
                          <w:sz w:val="16"/>
                          <w:szCs w:val="20"/>
                        </w:rPr>
                        <w:t xml:space="preserve">financial </w:t>
                      </w:r>
                      <w:r w:rsidR="00C7585D" w:rsidRPr="00393B5D">
                        <w:rPr>
                          <w:sz w:val="16"/>
                          <w:szCs w:val="20"/>
                        </w:rPr>
                        <w:t xml:space="preserve">portfolio </w:t>
                      </w:r>
                      <w:r w:rsidR="004F43E5" w:rsidRPr="00393B5D">
                        <w:rPr>
                          <w:sz w:val="16"/>
                          <w:szCs w:val="20"/>
                        </w:rPr>
                        <w:t xml:space="preserve">management plan based on </w:t>
                      </w:r>
                      <w:r w:rsidR="00300BC2" w:rsidRPr="00393B5D">
                        <w:rPr>
                          <w:sz w:val="16"/>
                          <w:szCs w:val="20"/>
                        </w:rPr>
                        <w:t xml:space="preserve">Target CAGR, Initial Investment and Monthly contributions. </w:t>
                      </w:r>
                      <w:r w:rsidR="006D7DFF" w:rsidRPr="00393B5D">
                        <w:rPr>
                          <w:sz w:val="16"/>
                          <w:szCs w:val="20"/>
                        </w:rPr>
                        <w:t xml:space="preserve">Three different strategy options </w:t>
                      </w:r>
                      <w:r w:rsidR="004B7F69" w:rsidRPr="00393B5D">
                        <w:rPr>
                          <w:sz w:val="16"/>
                          <w:szCs w:val="20"/>
                        </w:rPr>
                        <w:t>conservative</w:t>
                      </w:r>
                      <w:r w:rsidR="00D52798" w:rsidRPr="00393B5D">
                        <w:rPr>
                          <w:sz w:val="16"/>
                          <w:szCs w:val="20"/>
                        </w:rPr>
                        <w:t>, balanced and aggressive.</w:t>
                      </w:r>
                      <w:r w:rsidR="004B7F69" w:rsidRPr="00393B5D">
                        <w:rPr>
                          <w:sz w:val="16"/>
                          <w:szCs w:val="20"/>
                        </w:rPr>
                        <w:t xml:space="preserve"> (Click </w:t>
                      </w:r>
                      <w:hyperlink r:id="rId20" w:history="1">
                        <w:r w:rsidR="004B7F69" w:rsidRPr="00393B5D">
                          <w:rPr>
                            <w:rStyle w:val="Hyperlink"/>
                            <w:sz w:val="16"/>
                            <w:szCs w:val="20"/>
                          </w:rPr>
                          <w:t>here</w:t>
                        </w:r>
                      </w:hyperlink>
                      <w:r w:rsidR="004B7F69" w:rsidRPr="00393B5D">
                        <w:rPr>
                          <w:sz w:val="16"/>
                          <w:szCs w:val="20"/>
                        </w:rPr>
                        <w:t xml:space="preserve"> to explore)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2B14BF" w14:textId="1AAB0832" w:rsidR="00BF0F76" w:rsidRDefault="00BF0F76" w:rsidP="00BF0F76">
      <w:pPr>
        <w:tabs>
          <w:tab w:val="left" w:pos="4067"/>
        </w:tabs>
        <w:rPr>
          <w:lang w:val="en-GB"/>
        </w:rPr>
      </w:pPr>
    </w:p>
    <w:p w14:paraId="18A011B6" w14:textId="5AE0316F" w:rsidR="00BF0F76" w:rsidRDefault="00BF0F76" w:rsidP="00BF0F76">
      <w:pPr>
        <w:tabs>
          <w:tab w:val="left" w:pos="4067"/>
        </w:tabs>
        <w:rPr>
          <w:lang w:val="en-GB"/>
        </w:rPr>
      </w:pPr>
    </w:p>
    <w:p w14:paraId="1971C00A" w14:textId="14CCEB14" w:rsidR="00BF0F76" w:rsidRDefault="00BF0F76" w:rsidP="00BF0F76">
      <w:pPr>
        <w:tabs>
          <w:tab w:val="left" w:pos="4067"/>
        </w:tabs>
        <w:rPr>
          <w:lang w:val="en-GB"/>
        </w:rPr>
      </w:pPr>
    </w:p>
    <w:p w14:paraId="418D5751" w14:textId="1D62AE36" w:rsidR="00BF0F76" w:rsidRDefault="00BF0F76" w:rsidP="00BF0F76">
      <w:pPr>
        <w:tabs>
          <w:tab w:val="left" w:pos="4067"/>
        </w:tabs>
        <w:rPr>
          <w:lang w:val="en-GB"/>
        </w:rPr>
      </w:pPr>
    </w:p>
    <w:p w14:paraId="619729C3" w14:textId="6786BEC8" w:rsidR="00BF0F76" w:rsidRDefault="00BF0F76" w:rsidP="00BF0F76">
      <w:pPr>
        <w:tabs>
          <w:tab w:val="left" w:pos="4067"/>
        </w:tabs>
        <w:rPr>
          <w:lang w:val="en-GB"/>
        </w:rPr>
      </w:pPr>
    </w:p>
    <w:p w14:paraId="0C7F0CCD" w14:textId="6B4959F1" w:rsidR="00BF0F76" w:rsidRDefault="00BF0F76" w:rsidP="00BF0F76">
      <w:pPr>
        <w:tabs>
          <w:tab w:val="left" w:pos="4067"/>
        </w:tabs>
        <w:rPr>
          <w:lang w:val="en-GB"/>
        </w:rPr>
      </w:pPr>
    </w:p>
    <w:p w14:paraId="7EABA1F5" w14:textId="16C340C6" w:rsidR="00BF0F76" w:rsidRDefault="00BF0F76" w:rsidP="00BF0F76">
      <w:pPr>
        <w:tabs>
          <w:tab w:val="left" w:pos="4067"/>
        </w:tabs>
        <w:rPr>
          <w:lang w:val="en-GB"/>
        </w:rPr>
      </w:pPr>
    </w:p>
    <w:p w14:paraId="2873A0F4" w14:textId="768F98E2" w:rsidR="00BF0F76" w:rsidRDefault="00BF0F76" w:rsidP="00BF0F76">
      <w:pPr>
        <w:tabs>
          <w:tab w:val="left" w:pos="4067"/>
        </w:tabs>
        <w:rPr>
          <w:lang w:val="en-GB"/>
        </w:rPr>
      </w:pPr>
    </w:p>
    <w:p w14:paraId="4F086144" w14:textId="4E9CDFD0" w:rsidR="00BF0F76" w:rsidRDefault="00BF0F76" w:rsidP="00BF0F76">
      <w:pPr>
        <w:tabs>
          <w:tab w:val="left" w:pos="4067"/>
        </w:tabs>
        <w:rPr>
          <w:lang w:val="en-GB"/>
        </w:rPr>
      </w:pPr>
    </w:p>
    <w:p w14:paraId="783F0769" w14:textId="597F1983" w:rsidR="00BF0F76" w:rsidRDefault="00BF0F76" w:rsidP="00BF0F76">
      <w:pPr>
        <w:tabs>
          <w:tab w:val="left" w:pos="4067"/>
        </w:tabs>
        <w:rPr>
          <w:lang w:val="en-GB"/>
        </w:rPr>
      </w:pPr>
    </w:p>
    <w:p w14:paraId="60065683" w14:textId="171A2386" w:rsidR="00BF0F76" w:rsidRDefault="00BF0F76" w:rsidP="00BF0F76">
      <w:pPr>
        <w:tabs>
          <w:tab w:val="left" w:pos="4067"/>
        </w:tabs>
        <w:rPr>
          <w:lang w:val="en-GB"/>
        </w:rPr>
      </w:pPr>
    </w:p>
    <w:p w14:paraId="081BBAAD" w14:textId="77777777" w:rsidR="00BF0F76" w:rsidRDefault="00BF0F76" w:rsidP="00BF0F76">
      <w:pPr>
        <w:tabs>
          <w:tab w:val="left" w:pos="4067"/>
        </w:tabs>
        <w:rPr>
          <w:lang w:val="en-GB"/>
        </w:rPr>
      </w:pPr>
    </w:p>
    <w:p w14:paraId="4ECD7946" w14:textId="77777777" w:rsidR="00BF0F76" w:rsidRDefault="00BF0F76" w:rsidP="00BF0F76">
      <w:pPr>
        <w:tabs>
          <w:tab w:val="left" w:pos="4067"/>
        </w:tabs>
        <w:rPr>
          <w:lang w:val="en-GB"/>
        </w:rPr>
      </w:pPr>
    </w:p>
    <w:p w14:paraId="1E16AB4A" w14:textId="77777777" w:rsidR="00BF0F76" w:rsidRDefault="00BF0F76" w:rsidP="00BF0F76">
      <w:pPr>
        <w:tabs>
          <w:tab w:val="left" w:pos="4067"/>
        </w:tabs>
        <w:rPr>
          <w:lang w:val="en-GB"/>
        </w:rPr>
      </w:pPr>
    </w:p>
    <w:p w14:paraId="6DE587A6" w14:textId="4636FBDC" w:rsidR="00BF0F76" w:rsidRDefault="00BF0F76" w:rsidP="00BF0F76">
      <w:pPr>
        <w:tabs>
          <w:tab w:val="left" w:pos="4067"/>
        </w:tabs>
        <w:rPr>
          <w:lang w:val="en-GB"/>
        </w:rPr>
      </w:pPr>
    </w:p>
    <w:p w14:paraId="0C35E0E0" w14:textId="77777777" w:rsidR="00BF0F76" w:rsidRDefault="00BF0F76" w:rsidP="00BF0F76">
      <w:pPr>
        <w:tabs>
          <w:tab w:val="left" w:pos="4067"/>
        </w:tabs>
        <w:rPr>
          <w:lang w:val="en-GB"/>
        </w:rPr>
      </w:pPr>
    </w:p>
    <w:p w14:paraId="53B8C846" w14:textId="01515D03" w:rsidR="00BF0F76" w:rsidRPr="00C979E9" w:rsidRDefault="00BF0F76" w:rsidP="00BF0F76">
      <w:pPr>
        <w:tabs>
          <w:tab w:val="left" w:pos="4067"/>
        </w:tabs>
        <w:rPr>
          <w:lang w:val="en-GB"/>
        </w:rPr>
      </w:pPr>
    </w:p>
    <w:p w14:paraId="12421B42" w14:textId="36293A30" w:rsidR="00C979E9" w:rsidRPr="00C979E9" w:rsidRDefault="00C979E9" w:rsidP="00C979E9">
      <w:pPr>
        <w:rPr>
          <w:lang w:val="en-GB"/>
        </w:rPr>
      </w:pPr>
    </w:p>
    <w:p w14:paraId="14DB4A18" w14:textId="2F28B4DC" w:rsidR="00C979E9" w:rsidRPr="00C979E9" w:rsidRDefault="00C979E9" w:rsidP="00C979E9">
      <w:pPr>
        <w:rPr>
          <w:lang w:val="en-GB"/>
        </w:rPr>
      </w:pPr>
    </w:p>
    <w:p w14:paraId="564DCEE3" w14:textId="78C1AEA5" w:rsidR="00C979E9" w:rsidRPr="00C979E9" w:rsidRDefault="00C979E9" w:rsidP="00C979E9">
      <w:pPr>
        <w:rPr>
          <w:lang w:val="en-GB"/>
        </w:rPr>
      </w:pPr>
    </w:p>
    <w:p w14:paraId="592B4462" w14:textId="5A747ACA" w:rsidR="00C979E9" w:rsidRDefault="00393B5D" w:rsidP="00C979E9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5A082CB" wp14:editId="036EBC81">
                <wp:simplePos x="0" y="0"/>
                <wp:positionH relativeFrom="column">
                  <wp:posOffset>-104630</wp:posOffset>
                </wp:positionH>
                <wp:positionV relativeFrom="paragraph">
                  <wp:posOffset>88793</wp:posOffset>
                </wp:positionV>
                <wp:extent cx="2421802" cy="221810"/>
                <wp:effectExtent l="0" t="0" r="0" b="6985"/>
                <wp:wrapNone/>
                <wp:docPr id="186548023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802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7B2AC5" w14:textId="1CD2E1BD" w:rsidR="00393B5D" w:rsidRPr="00393B5D" w:rsidRDefault="00393B5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*Built using AI platforms, prototype only.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82CB" id="Text Box 23" o:spid="_x0000_s1033" type="#_x0000_t202" style="position:absolute;margin-left:-8.25pt;margin-top:7pt;width:190.7pt;height:17.45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" fillcolor="white [3201]" stroked="f" strokeweight=".5pt">
                <v:textbox>
                  <w:txbxContent>
                    <w:p w14:paraId="2F7B2AC5" w14:textId="1CD2E1BD" w:rsidR="00393B5D" w:rsidRPr="00393B5D" w:rsidRDefault="00393B5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*Built using AI platforms, prototype only.</w:t>
                      </w:r>
                    </w:p>
                  </w:txbxContent>
                </v:textbox>
              </v:shape>
            </w:pict>
          </mc:Fallback>
        </mc:AlternateContent>
      </w:r>
    </w:p>
    <w:p w14:paraId="3AF73CD9" w14:textId="1C06DDEC" w:rsidR="00C979E9" w:rsidRDefault="00C979E9" w:rsidP="00C979E9">
      <w:pPr>
        <w:rPr>
          <w:lang w:val="en-GB"/>
        </w:rPr>
      </w:pPr>
    </w:p>
    <w:p w14:paraId="4B4DF932" w14:textId="7637EC63" w:rsidR="00C979E9" w:rsidRDefault="00C979E9" w:rsidP="00C979E9">
      <w:pPr>
        <w:rPr>
          <w:lang w:val="en-GB"/>
        </w:rPr>
      </w:pPr>
    </w:p>
    <w:p w14:paraId="4060F275" w14:textId="65D9B4E7" w:rsidR="00C979E9" w:rsidRDefault="00C979E9" w:rsidP="00C979E9">
      <w:pPr>
        <w:rPr>
          <w:lang w:val="en-GB"/>
        </w:rPr>
      </w:pPr>
    </w:p>
    <w:p w14:paraId="6B88959B" w14:textId="09166112" w:rsidR="00C51D60" w:rsidRDefault="006111C5" w:rsidP="00E62746">
      <w:pPr>
        <w:pStyle w:val="ListParagraph"/>
        <w:rPr>
          <w:lang w:val="en-GB"/>
        </w:rPr>
      </w:pPr>
      <w:r w:rsidRPr="00FE5E72">
        <w:rPr>
          <w:noProof/>
          <w:lang w:val="en-GB" w:bidi="en-GB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53C02695" wp14:editId="709E03AA">
                <wp:simplePos x="0" y="0"/>
                <wp:positionH relativeFrom="margin">
                  <wp:posOffset>-43515</wp:posOffset>
                </wp:positionH>
                <wp:positionV relativeFrom="paragraph">
                  <wp:posOffset>148985</wp:posOffset>
                </wp:positionV>
                <wp:extent cx="2209800" cy="3269412"/>
                <wp:effectExtent l="0" t="0" r="0" b="7620"/>
                <wp:wrapNone/>
                <wp:docPr id="17043406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69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D9C057" w14:textId="1A9947DB" w:rsidR="00C11159" w:rsidRPr="002970AD" w:rsidRDefault="00F57670" w:rsidP="00C11159">
                            <w:pPr>
                              <w:pStyle w:val="Heading2"/>
                              <w:rPr>
                                <w:bCs w:val="0"/>
                                <w:color w:val="548AB7" w:themeColor="accent1" w:themeShade="BF"/>
                                <w:szCs w:val="24"/>
                                <w:lang w:val="en-GB" w:bidi="en-GB"/>
                              </w:rPr>
                            </w:pPr>
                            <w:r>
                              <w:rPr>
                                <w:bCs w:val="0"/>
                                <w:color w:val="548AB7" w:themeColor="accent1" w:themeShade="BF"/>
                                <w:szCs w:val="24"/>
                                <w:lang w:val="en-GB" w:bidi="en-GB"/>
                              </w:rPr>
                              <w:t>Core</w:t>
                            </w:r>
                            <w:r w:rsidR="00BE7D21" w:rsidRPr="002970AD">
                              <w:rPr>
                                <w:bCs w:val="0"/>
                                <w:color w:val="548AB7" w:themeColor="accent1" w:themeShade="BF"/>
                                <w:szCs w:val="24"/>
                                <w:lang w:val="en-GB" w:bidi="en-GB"/>
                              </w:rPr>
                              <w:t xml:space="preserve"> s</w:t>
                            </w:r>
                            <w:r w:rsidR="00C11159" w:rsidRPr="002970AD">
                              <w:rPr>
                                <w:bCs w:val="0"/>
                                <w:color w:val="548AB7" w:themeColor="accent1" w:themeShade="BF"/>
                                <w:szCs w:val="24"/>
                                <w:lang w:val="en-GB" w:bidi="en-GB"/>
                              </w:rPr>
                              <w:t>kills</w:t>
                            </w:r>
                            <w:r>
                              <w:rPr>
                                <w:bCs w:val="0"/>
                                <w:color w:val="548AB7" w:themeColor="accent1" w:themeShade="BF"/>
                                <w:szCs w:val="24"/>
                                <w:lang w:val="en-GB" w:bidi="en-GB"/>
                              </w:rPr>
                              <w:t xml:space="preserve"> &amp; Competencies</w:t>
                            </w:r>
                          </w:p>
                          <w:p w14:paraId="72E8F5E1" w14:textId="228EB528" w:rsidR="00C11159" w:rsidRDefault="00C11159" w:rsidP="00C11159">
                            <w:pPr>
                              <w:pStyle w:val="ListBullet"/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</w:pPr>
                            <w:r w:rsidRPr="00C11159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 xml:space="preserve">JIRA, </w:t>
                            </w:r>
                            <w:r w:rsidR="00DD2C34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>Confluence</w:t>
                            </w:r>
                          </w:p>
                          <w:p w14:paraId="1F248E19" w14:textId="1AD809CD" w:rsidR="00F57670" w:rsidRPr="00F57670" w:rsidRDefault="00F57670" w:rsidP="00F57670">
                            <w:pPr>
                              <w:pStyle w:val="ListBullet"/>
                            </w:pPr>
                            <w:proofErr w:type="spellStart"/>
                            <w:r w:rsidRPr="00F57670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>Agile</w:t>
                            </w:r>
                            <w:r w:rsidR="006B6DFF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>|</w:t>
                            </w:r>
                            <w:r w:rsidRPr="00F57670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>Scrum</w:t>
                            </w:r>
                            <w:proofErr w:type="spellEnd"/>
                            <w:r w:rsidRPr="00F57670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 xml:space="preserve"> </w:t>
                            </w:r>
                          </w:p>
                          <w:p w14:paraId="2209B38F" w14:textId="77777777" w:rsidR="00F57670" w:rsidRPr="00F57670" w:rsidRDefault="00F57670" w:rsidP="00F57670">
                            <w:pPr>
                              <w:pStyle w:val="ListBullet"/>
                            </w:pPr>
                            <w:r w:rsidRPr="00F57670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 xml:space="preserve">API Integration </w:t>
                            </w:r>
                          </w:p>
                          <w:p w14:paraId="7457B150" w14:textId="77777777" w:rsidR="00F57670" w:rsidRPr="00F57670" w:rsidRDefault="00F57670" w:rsidP="00F57670">
                            <w:pPr>
                              <w:pStyle w:val="ListBullet"/>
                            </w:pPr>
                            <w:r w:rsidRPr="00F57670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 xml:space="preserve">Product Roadmaps </w:t>
                            </w:r>
                          </w:p>
                          <w:p w14:paraId="73CFBDAF" w14:textId="0CA08B4D" w:rsidR="00F57670" w:rsidRPr="00F57670" w:rsidRDefault="00F57670" w:rsidP="00F57670">
                            <w:pPr>
                              <w:pStyle w:val="ListBullet"/>
                            </w:pPr>
                            <w:r w:rsidRPr="00F57670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 xml:space="preserve">UAT </w:t>
                            </w:r>
                            <w:r w:rsidR="00272C49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>| Testing</w:t>
                            </w:r>
                          </w:p>
                          <w:p w14:paraId="1D0753CD" w14:textId="158F55D7" w:rsidR="00F57670" w:rsidRPr="00F57670" w:rsidRDefault="00F57670" w:rsidP="00F57670">
                            <w:pPr>
                              <w:pStyle w:val="ListBullet"/>
                            </w:pPr>
                            <w:r w:rsidRPr="00F57670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 xml:space="preserve">SQL | BRD | BPMN </w:t>
                            </w:r>
                          </w:p>
                          <w:p w14:paraId="6A18050E" w14:textId="77777777" w:rsidR="00F57670" w:rsidRPr="00F57670" w:rsidRDefault="00F57670" w:rsidP="00F57670">
                            <w:pPr>
                              <w:pStyle w:val="ListBullet"/>
                            </w:pPr>
                            <w:r w:rsidRPr="00F57670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>Stakeholder Engagement</w:t>
                            </w:r>
                          </w:p>
                          <w:p w14:paraId="37A2C538" w14:textId="17377D72" w:rsidR="00F57670" w:rsidRPr="00F57670" w:rsidRDefault="00082904" w:rsidP="00F57670">
                            <w:pPr>
                              <w:pStyle w:val="ListBullet"/>
                            </w:pPr>
                            <w:r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 xml:space="preserve">UK </w:t>
                            </w:r>
                            <w:r w:rsidR="00F57670" w:rsidRPr="00F57670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>Financial Regulations</w:t>
                            </w:r>
                          </w:p>
                          <w:p w14:paraId="71238530" w14:textId="77777777" w:rsidR="00F57670" w:rsidRPr="00F57670" w:rsidRDefault="00F57670" w:rsidP="00F57670">
                            <w:pPr>
                              <w:pStyle w:val="ListBullet"/>
                            </w:pPr>
                            <w:r>
                              <w:rPr>
                                <w:rFonts w:eastAsiaTheme="minorEastAsia"/>
                                <w:color w:val="auto"/>
                                <w:sz w:val="18"/>
                                <w:lang w:eastAsia="ja-JP" w:bidi="en-GB"/>
                              </w:rPr>
                              <w:t>B</w:t>
                            </w:r>
                            <w:proofErr w:type="spellStart"/>
                            <w:r w:rsidRPr="00F57670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>usiness</w:t>
                            </w:r>
                            <w:proofErr w:type="spellEnd"/>
                            <w:r w:rsidRPr="00F57670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 xml:space="preserve"> Process Reengineering </w:t>
                            </w:r>
                          </w:p>
                          <w:p w14:paraId="32848174" w14:textId="5A05E419" w:rsidR="00006A81" w:rsidRPr="00006A81" w:rsidRDefault="00006A81" w:rsidP="00F57670">
                            <w:pPr>
                              <w:pStyle w:val="ListBullet"/>
                            </w:pPr>
                            <w:r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 xml:space="preserve">AS IS and TO BE </w:t>
                            </w:r>
                            <w:r w:rsidR="0091714E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>mapping</w:t>
                            </w:r>
                          </w:p>
                          <w:p w14:paraId="549A7526" w14:textId="4F134D2C" w:rsidR="00F57670" w:rsidRPr="00F57670" w:rsidRDefault="00F57670" w:rsidP="00F57670">
                            <w:pPr>
                              <w:pStyle w:val="ListBullet"/>
                            </w:pPr>
                            <w:r w:rsidRPr="00F57670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 xml:space="preserve">Microsoft Azure </w:t>
                            </w:r>
                          </w:p>
                          <w:p w14:paraId="5A0DA889" w14:textId="77777777" w:rsidR="00F57670" w:rsidRPr="00F57670" w:rsidRDefault="00F57670" w:rsidP="00F57670">
                            <w:pPr>
                              <w:pStyle w:val="ListBullet"/>
                            </w:pPr>
                            <w:r w:rsidRPr="00F57670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 xml:space="preserve">MIRO | FIGMA | </w:t>
                            </w:r>
                            <w:proofErr w:type="spellStart"/>
                            <w:r w:rsidRPr="00F57670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>Lucidchart</w:t>
                            </w:r>
                            <w:proofErr w:type="spellEnd"/>
                          </w:p>
                          <w:p w14:paraId="4FE9BE7F" w14:textId="734285A3" w:rsidR="00F57670" w:rsidRDefault="00F57670" w:rsidP="00F57670">
                            <w:pPr>
                              <w:pStyle w:val="ListBullet"/>
                            </w:pPr>
                            <w:r w:rsidRPr="00F57670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 xml:space="preserve"> Product Lifecycle Management</w:t>
                            </w:r>
                          </w:p>
                          <w:p w14:paraId="28F7763C" w14:textId="77777777" w:rsidR="00074438" w:rsidRPr="00F57670" w:rsidRDefault="00074438" w:rsidP="00C51D6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420" w:hanging="360"/>
                              <w:rPr>
                                <w:rFonts w:eastAsiaTheme="minorEastAsia"/>
                                <w:color w:val="auto"/>
                                <w:sz w:val="18"/>
                                <w:lang w:eastAsia="ja-JP" w:bidi="en-GB"/>
                              </w:rPr>
                            </w:pPr>
                          </w:p>
                          <w:p w14:paraId="512053F1" w14:textId="77777777" w:rsidR="00C11159" w:rsidRPr="00FE5E72" w:rsidRDefault="00C11159" w:rsidP="00C1115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420"/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</w:pPr>
                          </w:p>
                          <w:p w14:paraId="055D32B9" w14:textId="7CAADC7E" w:rsidR="00C11159" w:rsidRDefault="00C11159" w:rsidP="00460E9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02695" id="_x0000_s1034" type="#_x0000_t202" style="position:absolute;left:0;text-align:left;margin-left:-3.45pt;margin-top:11.75pt;width:174pt;height:257.45pt;z-index:25151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" fillcolor="white [3201]" stroked="f" strokeweight=".5pt">
                <v:textbox>
                  <w:txbxContent>
                    <w:p w14:paraId="41D9C057" w14:textId="1A9947DB" w:rsidR="00C11159" w:rsidRPr="002970AD" w:rsidRDefault="00F57670" w:rsidP="00C11159">
                      <w:pPr>
                        <w:pStyle w:val="Heading2"/>
                        <w:rPr>
                          <w:bCs w:val="0"/>
                          <w:color w:val="548AB7" w:themeColor="accent1" w:themeShade="BF"/>
                          <w:szCs w:val="24"/>
                          <w:lang w:val="en-GB" w:bidi="en-GB"/>
                        </w:rPr>
                      </w:pPr>
                      <w:r>
                        <w:rPr>
                          <w:bCs w:val="0"/>
                          <w:color w:val="548AB7" w:themeColor="accent1" w:themeShade="BF"/>
                          <w:szCs w:val="24"/>
                          <w:lang w:val="en-GB" w:bidi="en-GB"/>
                        </w:rPr>
                        <w:t>Core</w:t>
                      </w:r>
                      <w:r w:rsidR="00BE7D21" w:rsidRPr="002970AD">
                        <w:rPr>
                          <w:bCs w:val="0"/>
                          <w:color w:val="548AB7" w:themeColor="accent1" w:themeShade="BF"/>
                          <w:szCs w:val="24"/>
                          <w:lang w:val="en-GB" w:bidi="en-GB"/>
                        </w:rPr>
                        <w:t xml:space="preserve"> s</w:t>
                      </w:r>
                      <w:r w:rsidR="00C11159" w:rsidRPr="002970AD">
                        <w:rPr>
                          <w:bCs w:val="0"/>
                          <w:color w:val="548AB7" w:themeColor="accent1" w:themeShade="BF"/>
                          <w:szCs w:val="24"/>
                          <w:lang w:val="en-GB" w:bidi="en-GB"/>
                        </w:rPr>
                        <w:t>kills</w:t>
                      </w:r>
                      <w:r>
                        <w:rPr>
                          <w:bCs w:val="0"/>
                          <w:color w:val="548AB7" w:themeColor="accent1" w:themeShade="BF"/>
                          <w:szCs w:val="24"/>
                          <w:lang w:val="en-GB" w:bidi="en-GB"/>
                        </w:rPr>
                        <w:t xml:space="preserve"> &amp; Competencies</w:t>
                      </w:r>
                    </w:p>
                    <w:p w14:paraId="72E8F5E1" w14:textId="228EB528" w:rsidR="00C11159" w:rsidRDefault="00C11159" w:rsidP="00C11159">
                      <w:pPr>
                        <w:pStyle w:val="ListBullet"/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</w:pPr>
                      <w:r w:rsidRPr="00C11159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 xml:space="preserve">JIRA, </w:t>
                      </w:r>
                      <w:r w:rsidR="00DD2C34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>Confluence</w:t>
                      </w:r>
                    </w:p>
                    <w:p w14:paraId="1F248E19" w14:textId="1AD809CD" w:rsidR="00F57670" w:rsidRPr="00F57670" w:rsidRDefault="00F57670" w:rsidP="00F57670">
                      <w:pPr>
                        <w:pStyle w:val="ListBullet"/>
                      </w:pPr>
                      <w:proofErr w:type="spellStart"/>
                      <w:r w:rsidRPr="00F57670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>Agile</w:t>
                      </w:r>
                      <w:r w:rsidR="006B6DFF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>|</w:t>
                      </w:r>
                      <w:r w:rsidRPr="00F57670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>Scrum</w:t>
                      </w:r>
                      <w:proofErr w:type="spellEnd"/>
                      <w:r w:rsidRPr="00F57670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 xml:space="preserve"> </w:t>
                      </w:r>
                    </w:p>
                    <w:p w14:paraId="2209B38F" w14:textId="77777777" w:rsidR="00F57670" w:rsidRPr="00F57670" w:rsidRDefault="00F57670" w:rsidP="00F57670">
                      <w:pPr>
                        <w:pStyle w:val="ListBullet"/>
                      </w:pPr>
                      <w:r w:rsidRPr="00F57670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 xml:space="preserve">API Integration </w:t>
                      </w:r>
                    </w:p>
                    <w:p w14:paraId="7457B150" w14:textId="77777777" w:rsidR="00F57670" w:rsidRPr="00F57670" w:rsidRDefault="00F57670" w:rsidP="00F57670">
                      <w:pPr>
                        <w:pStyle w:val="ListBullet"/>
                      </w:pPr>
                      <w:r w:rsidRPr="00F57670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 xml:space="preserve">Product Roadmaps </w:t>
                      </w:r>
                    </w:p>
                    <w:p w14:paraId="73CFBDAF" w14:textId="0CA08B4D" w:rsidR="00F57670" w:rsidRPr="00F57670" w:rsidRDefault="00F57670" w:rsidP="00F57670">
                      <w:pPr>
                        <w:pStyle w:val="ListBullet"/>
                      </w:pPr>
                      <w:r w:rsidRPr="00F57670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 xml:space="preserve">UAT </w:t>
                      </w:r>
                      <w:r w:rsidR="00272C49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>| Testing</w:t>
                      </w:r>
                    </w:p>
                    <w:p w14:paraId="1D0753CD" w14:textId="158F55D7" w:rsidR="00F57670" w:rsidRPr="00F57670" w:rsidRDefault="00F57670" w:rsidP="00F57670">
                      <w:pPr>
                        <w:pStyle w:val="ListBullet"/>
                      </w:pPr>
                      <w:r w:rsidRPr="00F57670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 xml:space="preserve">SQL | BRD | BPMN </w:t>
                      </w:r>
                    </w:p>
                    <w:p w14:paraId="6A18050E" w14:textId="77777777" w:rsidR="00F57670" w:rsidRPr="00F57670" w:rsidRDefault="00F57670" w:rsidP="00F57670">
                      <w:pPr>
                        <w:pStyle w:val="ListBullet"/>
                      </w:pPr>
                      <w:r w:rsidRPr="00F57670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>Stakeholder Engagement</w:t>
                      </w:r>
                    </w:p>
                    <w:p w14:paraId="37A2C538" w14:textId="17377D72" w:rsidR="00F57670" w:rsidRPr="00F57670" w:rsidRDefault="00082904" w:rsidP="00F57670">
                      <w:pPr>
                        <w:pStyle w:val="ListBullet"/>
                      </w:pPr>
                      <w:r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 xml:space="preserve">UK </w:t>
                      </w:r>
                      <w:r w:rsidR="00F57670" w:rsidRPr="00F57670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>Financial Regulations</w:t>
                      </w:r>
                    </w:p>
                    <w:p w14:paraId="71238530" w14:textId="77777777" w:rsidR="00F57670" w:rsidRPr="00F57670" w:rsidRDefault="00F57670" w:rsidP="00F57670">
                      <w:pPr>
                        <w:pStyle w:val="ListBullet"/>
                      </w:pPr>
                      <w:r>
                        <w:rPr>
                          <w:rFonts w:eastAsiaTheme="minorEastAsia"/>
                          <w:color w:val="auto"/>
                          <w:sz w:val="18"/>
                          <w:lang w:eastAsia="ja-JP" w:bidi="en-GB"/>
                        </w:rPr>
                        <w:t>B</w:t>
                      </w:r>
                      <w:proofErr w:type="spellStart"/>
                      <w:r w:rsidRPr="00F57670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>usiness</w:t>
                      </w:r>
                      <w:proofErr w:type="spellEnd"/>
                      <w:r w:rsidRPr="00F57670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 xml:space="preserve"> Process Reengineering </w:t>
                      </w:r>
                    </w:p>
                    <w:p w14:paraId="32848174" w14:textId="5A05E419" w:rsidR="00006A81" w:rsidRPr="00006A81" w:rsidRDefault="00006A81" w:rsidP="00F57670">
                      <w:pPr>
                        <w:pStyle w:val="ListBullet"/>
                      </w:pPr>
                      <w:r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 xml:space="preserve">AS IS and TO BE </w:t>
                      </w:r>
                      <w:r w:rsidR="0091714E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>mapping</w:t>
                      </w:r>
                    </w:p>
                    <w:p w14:paraId="549A7526" w14:textId="4F134D2C" w:rsidR="00F57670" w:rsidRPr="00F57670" w:rsidRDefault="00F57670" w:rsidP="00F57670">
                      <w:pPr>
                        <w:pStyle w:val="ListBullet"/>
                      </w:pPr>
                      <w:r w:rsidRPr="00F57670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 xml:space="preserve">Microsoft Azure </w:t>
                      </w:r>
                    </w:p>
                    <w:p w14:paraId="5A0DA889" w14:textId="77777777" w:rsidR="00F57670" w:rsidRPr="00F57670" w:rsidRDefault="00F57670" w:rsidP="00F57670">
                      <w:pPr>
                        <w:pStyle w:val="ListBullet"/>
                      </w:pPr>
                      <w:r w:rsidRPr="00F57670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 xml:space="preserve">MIRO | FIGMA | </w:t>
                      </w:r>
                      <w:proofErr w:type="spellStart"/>
                      <w:r w:rsidRPr="00F57670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>Lucidchart</w:t>
                      </w:r>
                      <w:proofErr w:type="spellEnd"/>
                    </w:p>
                    <w:p w14:paraId="4FE9BE7F" w14:textId="734285A3" w:rsidR="00F57670" w:rsidRDefault="00F57670" w:rsidP="00F57670">
                      <w:pPr>
                        <w:pStyle w:val="ListBullet"/>
                      </w:pPr>
                      <w:r w:rsidRPr="00F57670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 xml:space="preserve"> Product Lifecycle Management</w:t>
                      </w:r>
                    </w:p>
                    <w:p w14:paraId="28F7763C" w14:textId="77777777" w:rsidR="00074438" w:rsidRPr="00F57670" w:rsidRDefault="00074438" w:rsidP="00C51D6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420" w:hanging="360"/>
                        <w:rPr>
                          <w:rFonts w:eastAsiaTheme="minorEastAsia"/>
                          <w:color w:val="auto"/>
                          <w:sz w:val="18"/>
                          <w:lang w:eastAsia="ja-JP" w:bidi="en-GB"/>
                        </w:rPr>
                      </w:pPr>
                    </w:p>
                    <w:p w14:paraId="512053F1" w14:textId="77777777" w:rsidR="00C11159" w:rsidRPr="00FE5E72" w:rsidRDefault="00C11159" w:rsidP="00C11159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420"/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</w:pPr>
                    </w:p>
                    <w:p w14:paraId="055D32B9" w14:textId="7CAADC7E" w:rsidR="00C11159" w:rsidRDefault="00C11159" w:rsidP="00460E94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3B404B" w14:textId="23D20577" w:rsidR="00C979E9" w:rsidRDefault="00C979E9" w:rsidP="00C6088E">
      <w:pPr>
        <w:rPr>
          <w:lang w:val="en-GB"/>
        </w:rPr>
      </w:pPr>
    </w:p>
    <w:p w14:paraId="71C5DA13" w14:textId="7D8E32C8" w:rsidR="0007603C" w:rsidRPr="0007603C" w:rsidRDefault="0007603C" w:rsidP="0007603C">
      <w:pPr>
        <w:rPr>
          <w:lang w:val="en-GB"/>
        </w:rPr>
      </w:pPr>
    </w:p>
    <w:p w14:paraId="528A2836" w14:textId="1BC53987" w:rsidR="0007603C" w:rsidRPr="0007603C" w:rsidRDefault="0007603C" w:rsidP="0007603C">
      <w:pPr>
        <w:rPr>
          <w:lang w:val="en-GB"/>
        </w:rPr>
      </w:pPr>
    </w:p>
    <w:p w14:paraId="36AECA94" w14:textId="30FD6BB7" w:rsidR="0007603C" w:rsidRPr="0007603C" w:rsidRDefault="002B15E5" w:rsidP="0007603C">
      <w:pPr>
        <w:rPr>
          <w:lang w:val="en-GB"/>
        </w:rPr>
      </w:pPr>
      <w:r w:rsidRPr="00C11159">
        <w:rPr>
          <w:noProof/>
          <w:lang w:val="en-GB"/>
        </w:rPr>
        <w:drawing>
          <wp:anchor distT="0" distB="0" distL="114300" distR="114300" simplePos="0" relativeHeight="251541504" behindDoc="0" locked="0" layoutInCell="1" allowOverlap="1" wp14:anchorId="7849C3B7" wp14:editId="147AF6C0">
            <wp:simplePos x="0" y="0"/>
            <wp:positionH relativeFrom="column">
              <wp:posOffset>2611032</wp:posOffset>
            </wp:positionH>
            <wp:positionV relativeFrom="paragraph">
              <wp:posOffset>101518</wp:posOffset>
            </wp:positionV>
            <wp:extent cx="653091" cy="243205"/>
            <wp:effectExtent l="0" t="0" r="0" b="4445"/>
            <wp:wrapNone/>
            <wp:docPr id="1210797526" name="Picture 1" descr="A close up of a logo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97526" name="Picture 1" descr="A close up of a logo&#10;&#10;Description automatically generated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91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E72">
        <w:rPr>
          <w:noProof/>
          <w:lang w:val="en-GB" w:bidi="en-GB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092F122E" wp14:editId="3E7C5F89">
                <wp:simplePos x="0" y="0"/>
                <wp:positionH relativeFrom="column">
                  <wp:posOffset>3217545</wp:posOffset>
                </wp:positionH>
                <wp:positionV relativeFrom="paragraph">
                  <wp:posOffset>5715</wp:posOffset>
                </wp:positionV>
                <wp:extent cx="3787775" cy="2501265"/>
                <wp:effectExtent l="0" t="0" r="3175" b="0"/>
                <wp:wrapNone/>
                <wp:docPr id="14983019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775" cy="250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C83F6A" w14:textId="101B0AD9" w:rsidR="0009365E" w:rsidRPr="00C31916" w:rsidRDefault="0009365E" w:rsidP="00460E94">
                            <w:pPr>
                              <w:pStyle w:val="Heading4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Lead BA</w:t>
                            </w:r>
                          </w:p>
                          <w:p w14:paraId="78357456" w14:textId="409C0904" w:rsidR="0009365E" w:rsidRPr="00C31916" w:rsidRDefault="0009365E" w:rsidP="00460E94">
                            <w:pPr>
                              <w:pStyle w:val="Heading4"/>
                              <w:rPr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Finova, Full Time</w:t>
                            </w:r>
                          </w:p>
                          <w:p w14:paraId="35BCF53D" w14:textId="4F709E1E" w:rsidR="0009365E" w:rsidRPr="00C11159" w:rsidRDefault="0009365E" w:rsidP="00460E94">
                            <w:pPr>
                              <w:pStyle w:val="Title"/>
                              <w:rPr>
                                <w:caps w:val="0"/>
                                <w:color w:val="auto"/>
                                <w:sz w:val="18"/>
                                <w:szCs w:val="22"/>
                                <w:lang w:val="en-GB" w:bidi="en-GB"/>
                              </w:rPr>
                            </w:pPr>
                            <w:r>
                              <w:rPr>
                                <w:caps w:val="0"/>
                                <w:color w:val="auto"/>
                                <w:sz w:val="18"/>
                                <w:szCs w:val="22"/>
                                <w:lang w:val="en-GB" w:bidi="en-GB"/>
                              </w:rPr>
                              <w:t xml:space="preserve">(May 2015 </w:t>
                            </w:r>
                            <w:r w:rsidRPr="00C11159">
                              <w:rPr>
                                <w:caps w:val="0"/>
                                <w:color w:val="auto"/>
                                <w:sz w:val="18"/>
                                <w:szCs w:val="22"/>
                                <w:lang w:val="en-GB" w:bidi="en-GB"/>
                              </w:rPr>
                              <w:t xml:space="preserve">– </w:t>
                            </w:r>
                            <w:r>
                              <w:rPr>
                                <w:caps w:val="0"/>
                                <w:color w:val="auto"/>
                                <w:sz w:val="18"/>
                                <w:szCs w:val="22"/>
                                <w:lang w:val="en-GB" w:bidi="en-GB"/>
                              </w:rPr>
                              <w:t>Jan 2018) - (Nov 2019 – Nov 2021)</w:t>
                            </w:r>
                          </w:p>
                          <w:p w14:paraId="037CA3B0" w14:textId="77777777" w:rsidR="007C630D" w:rsidRDefault="007C630D" w:rsidP="007C630D">
                            <w:pPr>
                              <w:pStyle w:val="Compact"/>
                              <w:ind w:left="720"/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</w:pPr>
                          </w:p>
                          <w:p w14:paraId="5FA04850" w14:textId="2E8B6DB8" w:rsidR="007C630D" w:rsidRPr="005E00B0" w:rsidRDefault="007C630D" w:rsidP="007C630D">
                            <w:pPr>
                              <w:pStyle w:val="Compact"/>
                              <w:numPr>
                                <w:ilvl w:val="0"/>
                                <w:numId w:val="18"/>
                              </w:numP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>Requirement gathering,</w:t>
                            </w:r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 xml:space="preserve"> workshops, 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>requirement</w:t>
                            </w:r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 xml:space="preserve"> specifications 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>for</w:t>
                            </w:r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 xml:space="preserve"> legacy-to-modern system migration.</w:t>
                            </w:r>
                          </w:p>
                          <w:p w14:paraId="7B3CFE86" w14:textId="375EBEFE" w:rsidR="005E00B0" w:rsidRPr="005E00B0" w:rsidRDefault="00525A99" w:rsidP="005E00B0">
                            <w:pPr>
                              <w:pStyle w:val="Compact"/>
                              <w:numPr>
                                <w:ilvl w:val="0"/>
                                <w:numId w:val="18"/>
                              </w:numP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>Managed</w:t>
                            </w:r>
                            <w:r w:rsidR="005E00B0"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 xml:space="preserve"> cross-functional teams for major upgrades 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>for Tier 2</w:t>
                            </w:r>
                            <w:r w:rsidR="005E00B0"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 xml:space="preserve"> building societies.</w:t>
                            </w:r>
                          </w:p>
                          <w:p w14:paraId="29EDD4C9" w14:textId="35D7A43E" w:rsidR="005E00B0" w:rsidRPr="005E00B0" w:rsidRDefault="005E00B0" w:rsidP="005E00B0">
                            <w:pPr>
                              <w:pStyle w:val="Compact"/>
                              <w:numPr>
                                <w:ilvl w:val="0"/>
                                <w:numId w:val="18"/>
                              </w:numP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</w:pPr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>Collaborated with</w:t>
                            </w:r>
                            <w:r w:rsidR="00EC121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 xml:space="preserve"> lenders</w:t>
                            </w:r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 xml:space="preserve"> CBS, Saffron BS, </w:t>
                            </w:r>
                            <w:proofErr w:type="spellStart"/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>Westbrom</w:t>
                            </w:r>
                            <w:proofErr w:type="spellEnd"/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 xml:space="preserve"> BS, Hanley BS, and Dansk Bank.</w:t>
                            </w:r>
                          </w:p>
                          <w:p w14:paraId="2408F478" w14:textId="14745CDD" w:rsidR="005E00B0" w:rsidRPr="005E00B0" w:rsidRDefault="005E00B0" w:rsidP="005E00B0">
                            <w:pPr>
                              <w:pStyle w:val="FirstParagraph"/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</w:pPr>
                            <w:r w:rsidRPr="005E00B0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22"/>
                                <w:lang w:val="en-GB" w:eastAsia="ja-JP" w:bidi="en-GB"/>
                              </w:rPr>
                              <w:t>Key Projects: -</w:t>
                            </w:r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 xml:space="preserve"> £1M+ upgrade delivery for Cambridge BS</w:t>
                            </w:r>
                            <w:r w:rsidR="00EC121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>. P</w:t>
                            </w:r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>roduct migration strategy across multiple client ecosystems</w:t>
                            </w:r>
                          </w:p>
                          <w:p w14:paraId="06976415" w14:textId="23C02715" w:rsidR="005E00B0" w:rsidRDefault="005E00B0" w:rsidP="005E00B0">
                            <w:pPr>
                              <w:pStyle w:val="BodyText"/>
                            </w:pPr>
                            <w:r>
                              <w:rPr>
                                <w:b/>
                                <w:bCs/>
                              </w:rPr>
                              <w:t>Tools:</w:t>
                            </w:r>
                            <w:r>
                              <w:t xml:space="preserve"> </w:t>
                            </w:r>
                            <w:r w:rsidR="00DE4B73">
                              <w:t>Azure</w:t>
                            </w:r>
                            <w:r>
                              <w:t xml:space="preserve">, BPMN, SQL, VISIO, </w:t>
                            </w:r>
                            <w:r w:rsidR="00526127" w:rsidRPr="005E00B0">
                              <w:rPr>
                                <w:lang w:val="en-GB" w:bidi="en-GB"/>
                              </w:rPr>
                              <w:t>, REST APIs</w:t>
                            </w:r>
                            <w:r w:rsidR="00526127">
                              <w:t xml:space="preserve">, B2D and B2C portals, </w:t>
                            </w:r>
                            <w:r w:rsidR="00526127">
                              <w:rPr>
                                <w:lang w:val="en-GB" w:bidi="en-GB"/>
                              </w:rPr>
                              <w:t>, SaaS platforms</w:t>
                            </w:r>
                            <w:r w:rsidR="00526127">
                              <w:rPr>
                                <w:lang w:val="en-GB"/>
                              </w:rPr>
                              <w:t xml:space="preserve">, </w:t>
                            </w:r>
                            <w:r>
                              <w:t>Agile/Waterfall</w:t>
                            </w:r>
                          </w:p>
                          <w:p w14:paraId="52DCD371" w14:textId="77777777" w:rsidR="0009365E" w:rsidRDefault="0009365E" w:rsidP="0009365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122E" id="_x0000_s1035" type="#_x0000_t202" style="position:absolute;margin-left:253.35pt;margin-top:.45pt;width:298.25pt;height:196.95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qvMQIAAFwEAAAOAAAAZHJzL2Uyb0RvYy54bWysVE2P2yAQvVfqf0DcGyfZfGytOKs0q1SV&#10;ot2VstWeCYYYCTMUSOz013fA+eq2p6oXPMMMj5k3D88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" fillcolor="white [3201]" stroked="f" strokeweight=".5pt">
                <v:textbox>
                  <w:txbxContent>
                    <w:p w14:paraId="17C83F6A" w14:textId="101B0AD9" w:rsidR="0009365E" w:rsidRPr="00C31916" w:rsidRDefault="0009365E" w:rsidP="00460E94">
                      <w:pPr>
                        <w:pStyle w:val="Heading4"/>
                        <w:rPr>
                          <w:lang w:val="en-GB"/>
                        </w:rPr>
                      </w:pPr>
                      <w:r>
                        <w:rPr>
                          <w:lang w:val="en-GB" w:bidi="en-GB"/>
                        </w:rPr>
                        <w:t>Lead BA</w:t>
                      </w:r>
                    </w:p>
                    <w:p w14:paraId="78357456" w14:textId="409C0904" w:rsidR="0009365E" w:rsidRPr="00C31916" w:rsidRDefault="0009365E" w:rsidP="00460E94">
                      <w:pPr>
                        <w:pStyle w:val="Heading4"/>
                        <w:rPr>
                          <w:bCs/>
                          <w:lang w:val="en-GB"/>
                        </w:rPr>
                      </w:pPr>
                      <w:r>
                        <w:rPr>
                          <w:lang w:val="en-GB" w:bidi="en-GB"/>
                        </w:rPr>
                        <w:t>Finova, Full Time</w:t>
                      </w:r>
                    </w:p>
                    <w:p w14:paraId="35BCF53D" w14:textId="4F709E1E" w:rsidR="0009365E" w:rsidRPr="00C11159" w:rsidRDefault="0009365E" w:rsidP="00460E94">
                      <w:pPr>
                        <w:pStyle w:val="Title"/>
                        <w:rPr>
                          <w:caps w:val="0"/>
                          <w:color w:val="auto"/>
                          <w:sz w:val="18"/>
                          <w:szCs w:val="22"/>
                          <w:lang w:val="en-GB" w:bidi="en-GB"/>
                        </w:rPr>
                      </w:pPr>
                      <w:r>
                        <w:rPr>
                          <w:caps w:val="0"/>
                          <w:color w:val="auto"/>
                          <w:sz w:val="18"/>
                          <w:szCs w:val="22"/>
                          <w:lang w:val="en-GB" w:bidi="en-GB"/>
                        </w:rPr>
                        <w:t xml:space="preserve">(May 2015 </w:t>
                      </w:r>
                      <w:r w:rsidRPr="00C11159">
                        <w:rPr>
                          <w:caps w:val="0"/>
                          <w:color w:val="auto"/>
                          <w:sz w:val="18"/>
                          <w:szCs w:val="22"/>
                          <w:lang w:val="en-GB" w:bidi="en-GB"/>
                        </w:rPr>
                        <w:t xml:space="preserve">– </w:t>
                      </w:r>
                      <w:r>
                        <w:rPr>
                          <w:caps w:val="0"/>
                          <w:color w:val="auto"/>
                          <w:sz w:val="18"/>
                          <w:szCs w:val="22"/>
                          <w:lang w:val="en-GB" w:bidi="en-GB"/>
                        </w:rPr>
                        <w:t>Jan 2018) - (Nov 2019 – Nov 2021)</w:t>
                      </w:r>
                    </w:p>
                    <w:p w14:paraId="037CA3B0" w14:textId="77777777" w:rsidR="007C630D" w:rsidRDefault="007C630D" w:rsidP="007C630D">
                      <w:pPr>
                        <w:pStyle w:val="Compact"/>
                        <w:ind w:left="720"/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</w:pPr>
                    </w:p>
                    <w:p w14:paraId="5FA04850" w14:textId="2E8B6DB8" w:rsidR="007C630D" w:rsidRPr="005E00B0" w:rsidRDefault="007C630D" w:rsidP="007C630D">
                      <w:pPr>
                        <w:pStyle w:val="Compact"/>
                        <w:numPr>
                          <w:ilvl w:val="0"/>
                          <w:numId w:val="18"/>
                        </w:numPr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>Requirement gathering,</w:t>
                      </w:r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 xml:space="preserve"> workshops, </w:t>
                      </w:r>
                      <w:r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>requirement</w:t>
                      </w:r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 xml:space="preserve"> specifications </w:t>
                      </w:r>
                      <w:r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>for</w:t>
                      </w:r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 xml:space="preserve"> legacy-to-modern system migration.</w:t>
                      </w:r>
                    </w:p>
                    <w:p w14:paraId="7B3CFE86" w14:textId="375EBEFE" w:rsidR="005E00B0" w:rsidRPr="005E00B0" w:rsidRDefault="00525A99" w:rsidP="005E00B0">
                      <w:pPr>
                        <w:pStyle w:val="Compact"/>
                        <w:numPr>
                          <w:ilvl w:val="0"/>
                          <w:numId w:val="18"/>
                        </w:numPr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>Managed</w:t>
                      </w:r>
                      <w:r w:rsidR="005E00B0"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 xml:space="preserve"> cross-functional teams for major upgrades </w:t>
                      </w:r>
                      <w:r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>for Tier 2</w:t>
                      </w:r>
                      <w:r w:rsidR="005E00B0"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 xml:space="preserve"> building societies.</w:t>
                      </w:r>
                    </w:p>
                    <w:p w14:paraId="29EDD4C9" w14:textId="35D7A43E" w:rsidR="005E00B0" w:rsidRPr="005E00B0" w:rsidRDefault="005E00B0" w:rsidP="005E00B0">
                      <w:pPr>
                        <w:pStyle w:val="Compact"/>
                        <w:numPr>
                          <w:ilvl w:val="0"/>
                          <w:numId w:val="18"/>
                        </w:numPr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</w:pPr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>Collaborated with</w:t>
                      </w:r>
                      <w:r w:rsidR="00EC121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 xml:space="preserve"> lenders</w:t>
                      </w:r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 xml:space="preserve"> CBS, Saffron BS, </w:t>
                      </w:r>
                      <w:proofErr w:type="spellStart"/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>Westbrom</w:t>
                      </w:r>
                      <w:proofErr w:type="spellEnd"/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 xml:space="preserve"> BS, Hanley BS, and Dansk Bank.</w:t>
                      </w:r>
                    </w:p>
                    <w:p w14:paraId="2408F478" w14:textId="14745CDD" w:rsidR="005E00B0" w:rsidRPr="005E00B0" w:rsidRDefault="005E00B0" w:rsidP="005E00B0">
                      <w:pPr>
                        <w:pStyle w:val="FirstParagraph"/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</w:pPr>
                      <w:r w:rsidRPr="005E00B0">
                        <w:rPr>
                          <w:rFonts w:eastAsiaTheme="minorEastAsia"/>
                          <w:b/>
                          <w:bCs/>
                          <w:sz w:val="18"/>
                          <w:szCs w:val="22"/>
                          <w:lang w:val="en-GB" w:eastAsia="ja-JP" w:bidi="en-GB"/>
                        </w:rPr>
                        <w:t>Key Projects: -</w:t>
                      </w:r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 xml:space="preserve"> £1M+ upgrade delivery for Cambridge BS</w:t>
                      </w:r>
                      <w:r w:rsidR="00EC121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>. P</w:t>
                      </w:r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>roduct migration strategy across multiple client ecosystems</w:t>
                      </w:r>
                    </w:p>
                    <w:p w14:paraId="06976415" w14:textId="23C02715" w:rsidR="005E00B0" w:rsidRDefault="005E00B0" w:rsidP="005E00B0">
                      <w:pPr>
                        <w:pStyle w:val="BodyText"/>
                      </w:pPr>
                      <w:r>
                        <w:rPr>
                          <w:b/>
                          <w:bCs/>
                        </w:rPr>
                        <w:t>Tools:</w:t>
                      </w:r>
                      <w:r>
                        <w:t xml:space="preserve"> </w:t>
                      </w:r>
                      <w:r w:rsidR="00DE4B73">
                        <w:t>Azure</w:t>
                      </w:r>
                      <w:r>
                        <w:t xml:space="preserve">, BPMN, SQL, VISIO, </w:t>
                      </w:r>
                      <w:r w:rsidR="00526127" w:rsidRPr="005E00B0">
                        <w:rPr>
                          <w:lang w:val="en-GB" w:bidi="en-GB"/>
                        </w:rPr>
                        <w:t>, REST APIs</w:t>
                      </w:r>
                      <w:r w:rsidR="00526127">
                        <w:t xml:space="preserve">, B2D and B2C portals, </w:t>
                      </w:r>
                      <w:r w:rsidR="00526127">
                        <w:rPr>
                          <w:lang w:val="en-GB" w:bidi="en-GB"/>
                        </w:rPr>
                        <w:t>, SaaS platforms</w:t>
                      </w:r>
                      <w:r w:rsidR="00526127">
                        <w:rPr>
                          <w:lang w:val="en-GB"/>
                        </w:rPr>
                        <w:t xml:space="preserve">, </w:t>
                      </w:r>
                      <w:r>
                        <w:t>Agile/Waterfall</w:t>
                      </w:r>
                    </w:p>
                    <w:p w14:paraId="52DCD371" w14:textId="77777777" w:rsidR="0009365E" w:rsidRDefault="0009365E" w:rsidP="0009365E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57E7AC44" w14:textId="5A78C8F7" w:rsidR="0007603C" w:rsidRPr="0007603C" w:rsidRDefault="0007603C" w:rsidP="0007603C">
      <w:pPr>
        <w:rPr>
          <w:lang w:val="en-GB"/>
        </w:rPr>
      </w:pPr>
    </w:p>
    <w:p w14:paraId="44A148D8" w14:textId="069EA121" w:rsidR="0007603C" w:rsidRPr="0007603C" w:rsidRDefault="0007603C" w:rsidP="0007603C">
      <w:pPr>
        <w:rPr>
          <w:lang w:val="en-GB"/>
        </w:rPr>
      </w:pPr>
    </w:p>
    <w:p w14:paraId="5DA5481C" w14:textId="77777777" w:rsidR="0007603C" w:rsidRPr="0007603C" w:rsidRDefault="0007603C" w:rsidP="0007603C">
      <w:pPr>
        <w:rPr>
          <w:lang w:val="en-GB"/>
        </w:rPr>
      </w:pPr>
    </w:p>
    <w:p w14:paraId="4166758D" w14:textId="788D4D2B" w:rsidR="0007603C" w:rsidRPr="0007603C" w:rsidRDefault="0007603C" w:rsidP="0007603C">
      <w:pPr>
        <w:rPr>
          <w:lang w:val="en-GB"/>
        </w:rPr>
      </w:pPr>
    </w:p>
    <w:p w14:paraId="4751A7F4" w14:textId="414515B9" w:rsidR="0007603C" w:rsidRPr="0007603C" w:rsidRDefault="0007603C" w:rsidP="0007603C">
      <w:pPr>
        <w:rPr>
          <w:lang w:val="en-GB"/>
        </w:rPr>
      </w:pPr>
    </w:p>
    <w:p w14:paraId="33D3CEBC" w14:textId="290C5849" w:rsidR="0007603C" w:rsidRPr="0007603C" w:rsidRDefault="0007603C" w:rsidP="0007603C">
      <w:pPr>
        <w:rPr>
          <w:lang w:val="en-GB"/>
        </w:rPr>
      </w:pPr>
    </w:p>
    <w:p w14:paraId="4F7CDC33" w14:textId="229B1B6C" w:rsidR="0007603C" w:rsidRPr="0007603C" w:rsidRDefault="0007603C" w:rsidP="0007603C">
      <w:pPr>
        <w:rPr>
          <w:lang w:val="en-GB"/>
        </w:rPr>
      </w:pPr>
    </w:p>
    <w:p w14:paraId="3A16CE67" w14:textId="710602DF" w:rsidR="0007603C" w:rsidRPr="0007603C" w:rsidRDefault="0007603C" w:rsidP="0007603C">
      <w:pPr>
        <w:rPr>
          <w:lang w:val="en-GB"/>
        </w:rPr>
      </w:pPr>
    </w:p>
    <w:p w14:paraId="4C6D2A6C" w14:textId="4501D530" w:rsidR="0007603C" w:rsidRPr="0007603C" w:rsidRDefault="0007603C" w:rsidP="0007603C">
      <w:pPr>
        <w:rPr>
          <w:lang w:val="en-GB"/>
        </w:rPr>
      </w:pPr>
    </w:p>
    <w:p w14:paraId="34A6DE32" w14:textId="1256FBB8" w:rsidR="0007603C" w:rsidRPr="0007603C" w:rsidRDefault="0007603C" w:rsidP="0007603C">
      <w:pPr>
        <w:rPr>
          <w:lang w:val="en-GB"/>
        </w:rPr>
      </w:pPr>
    </w:p>
    <w:p w14:paraId="1EBF1CD1" w14:textId="2B9A45DE" w:rsidR="0007603C" w:rsidRPr="0007603C" w:rsidRDefault="0007603C" w:rsidP="0007603C">
      <w:pPr>
        <w:rPr>
          <w:lang w:val="en-GB"/>
        </w:rPr>
      </w:pPr>
    </w:p>
    <w:p w14:paraId="25C174DD" w14:textId="14D7CA4F" w:rsidR="0007603C" w:rsidRPr="0007603C" w:rsidRDefault="0007603C" w:rsidP="0007603C">
      <w:pPr>
        <w:rPr>
          <w:lang w:val="en-GB"/>
        </w:rPr>
      </w:pPr>
    </w:p>
    <w:p w14:paraId="5052226A" w14:textId="5AEB2463" w:rsidR="0007603C" w:rsidRPr="0007603C" w:rsidRDefault="0007603C" w:rsidP="0007603C">
      <w:pPr>
        <w:rPr>
          <w:lang w:val="en-GB"/>
        </w:rPr>
      </w:pPr>
    </w:p>
    <w:p w14:paraId="4A63B1F8" w14:textId="486664AD" w:rsidR="0007603C" w:rsidRPr="0007603C" w:rsidRDefault="0007603C" w:rsidP="0007603C">
      <w:pPr>
        <w:rPr>
          <w:lang w:val="en-GB"/>
        </w:rPr>
      </w:pPr>
    </w:p>
    <w:p w14:paraId="780046AB" w14:textId="0F86CC58" w:rsidR="0007603C" w:rsidRPr="0007603C" w:rsidRDefault="0007603C" w:rsidP="0007603C">
      <w:pPr>
        <w:rPr>
          <w:lang w:val="en-GB"/>
        </w:rPr>
      </w:pPr>
    </w:p>
    <w:p w14:paraId="58566874" w14:textId="4A98ECA5" w:rsidR="0007603C" w:rsidRDefault="0007603C" w:rsidP="0007603C">
      <w:pPr>
        <w:rPr>
          <w:lang w:val="en-GB"/>
        </w:rPr>
      </w:pPr>
    </w:p>
    <w:p w14:paraId="3019AB29" w14:textId="180272DE" w:rsidR="0007603C" w:rsidRPr="0007603C" w:rsidRDefault="0007603C" w:rsidP="0007603C">
      <w:pPr>
        <w:rPr>
          <w:lang w:val="en-GB"/>
        </w:rPr>
      </w:pPr>
    </w:p>
    <w:p w14:paraId="0BAB8F31" w14:textId="7EE9427D" w:rsidR="0007603C" w:rsidRPr="0007603C" w:rsidRDefault="0007603C" w:rsidP="0007603C">
      <w:pPr>
        <w:rPr>
          <w:lang w:val="en-GB"/>
        </w:rPr>
      </w:pPr>
    </w:p>
    <w:p w14:paraId="708F4136" w14:textId="1E04D464" w:rsidR="0007603C" w:rsidRPr="0007603C" w:rsidRDefault="0007603C" w:rsidP="0007603C">
      <w:pPr>
        <w:rPr>
          <w:lang w:val="en-GB"/>
        </w:rPr>
      </w:pPr>
    </w:p>
    <w:p w14:paraId="31024426" w14:textId="3916DBE3" w:rsidR="0007603C" w:rsidRDefault="0007603C" w:rsidP="0007603C">
      <w:pPr>
        <w:rPr>
          <w:lang w:val="en-GB"/>
        </w:rPr>
      </w:pPr>
    </w:p>
    <w:p w14:paraId="147C8EBF" w14:textId="4534EAA8" w:rsidR="0007603C" w:rsidRDefault="002B15E5" w:rsidP="0007603C">
      <w:pPr>
        <w:rPr>
          <w:lang w:val="en-GB"/>
        </w:rPr>
      </w:pPr>
      <w:r w:rsidRPr="00BE7D21">
        <w:rPr>
          <w:noProof/>
          <w:lang w:val="en-GB"/>
        </w:rPr>
        <w:drawing>
          <wp:anchor distT="0" distB="0" distL="114300" distR="114300" simplePos="0" relativeHeight="251564032" behindDoc="0" locked="0" layoutInCell="1" allowOverlap="1" wp14:anchorId="1DDA17E7" wp14:editId="2C36FA17">
            <wp:simplePos x="0" y="0"/>
            <wp:positionH relativeFrom="margin">
              <wp:posOffset>2533015</wp:posOffset>
            </wp:positionH>
            <wp:positionV relativeFrom="paragraph">
              <wp:posOffset>4369</wp:posOffset>
            </wp:positionV>
            <wp:extent cx="628568" cy="361567"/>
            <wp:effectExtent l="0" t="0" r="635" b="635"/>
            <wp:wrapNone/>
            <wp:docPr id="1855904266" name="Picture 1" descr="A black and grey text&#10;&#10;Description automatically generated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04266" name="Picture 1" descr="A black and grey text&#10;&#10;Description automatically generated">
                      <a:hlinkClick r:id="rId23"/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68" cy="361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E72">
        <w:rPr>
          <w:noProof/>
          <w:lang w:val="en-GB" w:bidi="en-GB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0310FDF4" wp14:editId="5AD738B8">
                <wp:simplePos x="0" y="0"/>
                <wp:positionH relativeFrom="column">
                  <wp:posOffset>3217909</wp:posOffset>
                </wp:positionH>
                <wp:positionV relativeFrom="paragraph">
                  <wp:posOffset>7689</wp:posOffset>
                </wp:positionV>
                <wp:extent cx="3856990" cy="1060704"/>
                <wp:effectExtent l="0" t="0" r="0" b="6350"/>
                <wp:wrapNone/>
                <wp:docPr id="5816230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990" cy="1060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9D5F05" w14:textId="7323955B" w:rsidR="00C979E9" w:rsidRPr="00C31916" w:rsidRDefault="00C979E9" w:rsidP="00460E94">
                            <w:pPr>
                              <w:pStyle w:val="Heading4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Business Analyst</w:t>
                            </w:r>
                          </w:p>
                          <w:p w14:paraId="7F53086C" w14:textId="1A23FA69" w:rsidR="00C979E9" w:rsidRPr="00C31916" w:rsidRDefault="00C979E9" w:rsidP="00460E94">
                            <w:pPr>
                              <w:pStyle w:val="Heading4"/>
                              <w:rPr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Release Mobile Limited</w:t>
                            </w:r>
                            <w:r w:rsidR="00E62746">
                              <w:rPr>
                                <w:lang w:val="en-GB" w:bidi="en-GB"/>
                              </w:rPr>
                              <w:t>, Full Time</w:t>
                            </w:r>
                          </w:p>
                          <w:p w14:paraId="23EAAC93" w14:textId="31B2FD30" w:rsidR="00615E82" w:rsidRPr="00615E82" w:rsidRDefault="00C979E9" w:rsidP="00615E82">
                            <w:pPr>
                              <w:pStyle w:val="Title"/>
                              <w:rPr>
                                <w:caps w:val="0"/>
                                <w:color w:val="auto"/>
                                <w:sz w:val="18"/>
                                <w:szCs w:val="22"/>
                                <w:lang w:val="en-GB" w:bidi="en-GB"/>
                              </w:rPr>
                            </w:pPr>
                            <w:r>
                              <w:rPr>
                                <w:caps w:val="0"/>
                                <w:color w:val="auto"/>
                                <w:sz w:val="18"/>
                                <w:szCs w:val="22"/>
                                <w:lang w:val="en-GB" w:bidi="en-GB"/>
                              </w:rPr>
                              <w:t xml:space="preserve">(July 2014 </w:t>
                            </w:r>
                            <w:r w:rsidRPr="00C11159">
                              <w:rPr>
                                <w:caps w:val="0"/>
                                <w:color w:val="auto"/>
                                <w:sz w:val="18"/>
                                <w:szCs w:val="22"/>
                                <w:lang w:val="en-GB" w:bidi="en-GB"/>
                              </w:rPr>
                              <w:t xml:space="preserve">– </w:t>
                            </w:r>
                            <w:r>
                              <w:rPr>
                                <w:caps w:val="0"/>
                                <w:color w:val="auto"/>
                                <w:sz w:val="18"/>
                                <w:szCs w:val="22"/>
                                <w:lang w:val="en-GB" w:bidi="en-GB"/>
                              </w:rPr>
                              <w:t>April 2015</w:t>
                            </w:r>
                            <w:r w:rsidR="00615E82">
                              <w:rPr>
                                <w:caps w:val="0"/>
                                <w:color w:val="auto"/>
                                <w:sz w:val="18"/>
                                <w:szCs w:val="22"/>
                                <w:lang w:val="en-GB" w:bidi="en-GB"/>
                              </w:rPr>
                              <w:t>)</w:t>
                            </w:r>
                          </w:p>
                          <w:p w14:paraId="51DDC6E3" w14:textId="77777777" w:rsidR="005E00B0" w:rsidRPr="005E00B0" w:rsidRDefault="005E00B0" w:rsidP="005E00B0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</w:pPr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>Managed software releases and SDLC coordination.</w:t>
                            </w:r>
                          </w:p>
                          <w:p w14:paraId="4423E089" w14:textId="77777777" w:rsidR="005E00B0" w:rsidRPr="005E00B0" w:rsidRDefault="005E00B0" w:rsidP="005E00B0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</w:pPr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 w:bidi="en-GB"/>
                              </w:rPr>
                              <w:t>Performed regression/UAT testing and defect tracking for content management systems.</w:t>
                            </w:r>
                          </w:p>
                          <w:p w14:paraId="0CAE4BCD" w14:textId="7A0FF959" w:rsidR="00C979E9" w:rsidRPr="005E00B0" w:rsidRDefault="00C979E9" w:rsidP="005E00B0">
                            <w:pPr>
                              <w:ind w:left="360"/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FDF4" id="_x0000_s1036" type="#_x0000_t202" style="position:absolute;margin-left:253.4pt;margin-top:.6pt;width:303.7pt;height:83.5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" fillcolor="white [3201]" stroked="f" strokeweight=".5pt">
                <v:textbox>
                  <w:txbxContent>
                    <w:p w14:paraId="1B9D5F05" w14:textId="7323955B" w:rsidR="00C979E9" w:rsidRPr="00C31916" w:rsidRDefault="00C979E9" w:rsidP="00460E94">
                      <w:pPr>
                        <w:pStyle w:val="Heading4"/>
                        <w:rPr>
                          <w:lang w:val="en-GB"/>
                        </w:rPr>
                      </w:pPr>
                      <w:r>
                        <w:rPr>
                          <w:lang w:val="en-GB" w:bidi="en-GB"/>
                        </w:rPr>
                        <w:t>Business Analyst</w:t>
                      </w:r>
                    </w:p>
                    <w:p w14:paraId="7F53086C" w14:textId="1A23FA69" w:rsidR="00C979E9" w:rsidRPr="00C31916" w:rsidRDefault="00C979E9" w:rsidP="00460E94">
                      <w:pPr>
                        <w:pStyle w:val="Heading4"/>
                        <w:rPr>
                          <w:bCs/>
                          <w:lang w:val="en-GB"/>
                        </w:rPr>
                      </w:pPr>
                      <w:r>
                        <w:rPr>
                          <w:lang w:val="en-GB" w:bidi="en-GB"/>
                        </w:rPr>
                        <w:t>Release Mobile Limited</w:t>
                      </w:r>
                      <w:r w:rsidR="00E62746">
                        <w:rPr>
                          <w:lang w:val="en-GB" w:bidi="en-GB"/>
                        </w:rPr>
                        <w:t>, Full Time</w:t>
                      </w:r>
                    </w:p>
                    <w:p w14:paraId="23EAAC93" w14:textId="31B2FD30" w:rsidR="00615E82" w:rsidRPr="00615E82" w:rsidRDefault="00C979E9" w:rsidP="00615E82">
                      <w:pPr>
                        <w:pStyle w:val="Title"/>
                        <w:rPr>
                          <w:caps w:val="0"/>
                          <w:color w:val="auto"/>
                          <w:sz w:val="18"/>
                          <w:szCs w:val="22"/>
                          <w:lang w:val="en-GB" w:bidi="en-GB"/>
                        </w:rPr>
                      </w:pPr>
                      <w:r>
                        <w:rPr>
                          <w:caps w:val="0"/>
                          <w:color w:val="auto"/>
                          <w:sz w:val="18"/>
                          <w:szCs w:val="22"/>
                          <w:lang w:val="en-GB" w:bidi="en-GB"/>
                        </w:rPr>
                        <w:t xml:space="preserve">(July 2014 </w:t>
                      </w:r>
                      <w:r w:rsidRPr="00C11159">
                        <w:rPr>
                          <w:caps w:val="0"/>
                          <w:color w:val="auto"/>
                          <w:sz w:val="18"/>
                          <w:szCs w:val="22"/>
                          <w:lang w:val="en-GB" w:bidi="en-GB"/>
                        </w:rPr>
                        <w:t xml:space="preserve">– </w:t>
                      </w:r>
                      <w:r>
                        <w:rPr>
                          <w:caps w:val="0"/>
                          <w:color w:val="auto"/>
                          <w:sz w:val="18"/>
                          <w:szCs w:val="22"/>
                          <w:lang w:val="en-GB" w:bidi="en-GB"/>
                        </w:rPr>
                        <w:t>April 2015</w:t>
                      </w:r>
                      <w:r w:rsidR="00615E82">
                        <w:rPr>
                          <w:caps w:val="0"/>
                          <w:color w:val="auto"/>
                          <w:sz w:val="18"/>
                          <w:szCs w:val="22"/>
                          <w:lang w:val="en-GB" w:bidi="en-GB"/>
                        </w:rPr>
                        <w:t>)</w:t>
                      </w:r>
                    </w:p>
                    <w:p w14:paraId="51DDC6E3" w14:textId="77777777" w:rsidR="005E00B0" w:rsidRPr="005E00B0" w:rsidRDefault="005E00B0" w:rsidP="005E00B0">
                      <w:pPr>
                        <w:pStyle w:val="Compact"/>
                        <w:numPr>
                          <w:ilvl w:val="0"/>
                          <w:numId w:val="14"/>
                        </w:numPr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</w:pPr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>Managed software releases and SDLC coordination.</w:t>
                      </w:r>
                    </w:p>
                    <w:p w14:paraId="4423E089" w14:textId="77777777" w:rsidR="005E00B0" w:rsidRPr="005E00B0" w:rsidRDefault="005E00B0" w:rsidP="005E00B0">
                      <w:pPr>
                        <w:pStyle w:val="Compact"/>
                        <w:numPr>
                          <w:ilvl w:val="0"/>
                          <w:numId w:val="14"/>
                        </w:numPr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</w:pPr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 w:bidi="en-GB"/>
                        </w:rPr>
                        <w:t>Performed regression/UAT testing and defect tracking for content management systems.</w:t>
                      </w:r>
                    </w:p>
                    <w:p w14:paraId="0CAE4BCD" w14:textId="7A0FF959" w:rsidR="00C979E9" w:rsidRPr="005E00B0" w:rsidRDefault="00C979E9" w:rsidP="005E00B0">
                      <w:pPr>
                        <w:ind w:left="360"/>
                        <w:jc w:val="both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B119F" w14:textId="7507BEF0" w:rsidR="0007603C" w:rsidRDefault="0007603C" w:rsidP="0007603C">
      <w:pPr>
        <w:jc w:val="right"/>
        <w:rPr>
          <w:lang w:val="en-GB"/>
        </w:rPr>
      </w:pPr>
    </w:p>
    <w:p w14:paraId="074CC9DB" w14:textId="33EE1F9B" w:rsidR="0007603C" w:rsidRDefault="0007603C" w:rsidP="0007603C">
      <w:pPr>
        <w:jc w:val="right"/>
        <w:rPr>
          <w:lang w:val="en-GB"/>
        </w:rPr>
      </w:pPr>
    </w:p>
    <w:p w14:paraId="3B31C96A" w14:textId="58861770" w:rsidR="00CA3447" w:rsidRDefault="006111C5" w:rsidP="0007603C">
      <w:pPr>
        <w:jc w:val="right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5D6401F6" wp14:editId="75EDE1F9">
                <wp:simplePos x="0" y="0"/>
                <wp:positionH relativeFrom="margin">
                  <wp:posOffset>120386</wp:posOffset>
                </wp:positionH>
                <wp:positionV relativeFrom="margin">
                  <wp:posOffset>4776722</wp:posOffset>
                </wp:positionV>
                <wp:extent cx="2061714" cy="3269894"/>
                <wp:effectExtent l="0" t="0" r="0" b="6985"/>
                <wp:wrapNone/>
                <wp:docPr id="179822596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14" cy="3269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BE034" w14:textId="49C34874" w:rsidR="009D198A" w:rsidRPr="00F52945" w:rsidRDefault="009D198A" w:rsidP="009D198A">
                            <w:pPr>
                              <w:pStyle w:val="Heading2"/>
                              <w:rPr>
                                <w:rFonts w:asciiTheme="minorHAnsi" w:eastAsiaTheme="minorEastAsia" w:hAnsiTheme="minorHAnsi" w:cstheme="minorBidi"/>
                                <w:caps w:val="0"/>
                                <w:sz w:val="18"/>
                                <w:szCs w:val="22"/>
                                <w:lang w:val="en-GB" w:bidi="en-GB"/>
                              </w:rPr>
                            </w:pPr>
                            <w:r w:rsidRPr="00F52945">
                              <w:rPr>
                                <w:rFonts w:asciiTheme="minorHAnsi" w:eastAsiaTheme="minorEastAsia" w:hAnsiTheme="minorHAnsi" w:cstheme="minorBidi"/>
                                <w:caps w:val="0"/>
                                <w:sz w:val="18"/>
                                <w:szCs w:val="22"/>
                                <w:lang w:val="en-GB" w:bidi="en-GB"/>
                              </w:rPr>
                              <w:t xml:space="preserve">Key </w:t>
                            </w:r>
                            <w:r w:rsidR="006111C5">
                              <w:rPr>
                                <w:rFonts w:asciiTheme="minorHAnsi" w:eastAsiaTheme="minorEastAsia" w:hAnsiTheme="minorHAnsi" w:cstheme="minorBidi"/>
                                <w:caps w:val="0"/>
                                <w:sz w:val="18"/>
                                <w:szCs w:val="22"/>
                                <w:lang w:val="en-GB" w:bidi="en-GB"/>
                              </w:rPr>
                              <w:t xml:space="preserve">lender </w:t>
                            </w:r>
                            <w:r w:rsidRPr="00F52945">
                              <w:rPr>
                                <w:rFonts w:asciiTheme="minorHAnsi" w:eastAsiaTheme="minorEastAsia" w:hAnsiTheme="minorHAnsi" w:cstheme="minorBidi"/>
                                <w:caps w:val="0"/>
                                <w:sz w:val="18"/>
                                <w:szCs w:val="22"/>
                                <w:lang w:val="en-GB" w:bidi="en-GB"/>
                              </w:rPr>
                              <w:t>client</w:t>
                            </w:r>
                            <w:r w:rsidR="006111C5">
                              <w:rPr>
                                <w:rFonts w:asciiTheme="minorHAnsi" w:eastAsiaTheme="minorEastAsia" w:hAnsiTheme="minorHAnsi" w:cstheme="minorBidi"/>
                                <w:caps w:val="0"/>
                                <w:sz w:val="18"/>
                                <w:szCs w:val="22"/>
                                <w:lang w:val="en-GB" w:bidi="en-GB"/>
                              </w:rPr>
                              <w:t xml:space="preserve"> projects</w:t>
                            </w:r>
                          </w:p>
                          <w:p w14:paraId="3E103BFD" w14:textId="03F45734" w:rsidR="0039319E" w:rsidRDefault="009D198A" w:rsidP="009D198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9CE915" wp14:editId="5691B6F5">
                                  <wp:extent cx="701056" cy="197511"/>
                                  <wp:effectExtent l="0" t="0" r="3810" b="0"/>
                                  <wp:docPr id="38963515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9635156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5845" cy="207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</w:p>
                          <w:p w14:paraId="3EE597ED" w14:textId="77777777" w:rsidR="0039319E" w:rsidRDefault="0039319E" w:rsidP="009D198A">
                            <w:pPr>
                              <w:rPr>
                                <w:noProof/>
                              </w:rPr>
                            </w:pPr>
                          </w:p>
                          <w:p w14:paraId="18771A6B" w14:textId="0FDA25B7" w:rsidR="002B7877" w:rsidRDefault="009D198A" w:rsidP="009D198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A3D7A" wp14:editId="4E3300EE">
                                  <wp:extent cx="687628" cy="288716"/>
                                  <wp:effectExtent l="0" t="0" r="0" b="0"/>
                                  <wp:docPr id="18636484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364847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4359" cy="3167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</w:p>
                          <w:p w14:paraId="4601D1A5" w14:textId="77777777" w:rsidR="002B7877" w:rsidRDefault="002B7877" w:rsidP="009D198A">
                            <w:pPr>
                              <w:rPr>
                                <w:noProof/>
                              </w:rPr>
                            </w:pPr>
                          </w:p>
                          <w:p w14:paraId="36FFEC48" w14:textId="77777777" w:rsidR="0039319E" w:rsidRDefault="009D198A" w:rsidP="009D198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4D21EF" wp14:editId="13A6B28E">
                                  <wp:extent cx="614477" cy="200451"/>
                                  <wp:effectExtent l="0" t="0" r="0" b="9525"/>
                                  <wp:docPr id="13584878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8487860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759" cy="2214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B7877">
                              <w:rPr>
                                <w:noProof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2A413EA3" w14:textId="77777777" w:rsidR="0039319E" w:rsidRDefault="0039319E" w:rsidP="009D198A">
                            <w:pPr>
                              <w:rPr>
                                <w:noProof/>
                              </w:rPr>
                            </w:pPr>
                          </w:p>
                          <w:p w14:paraId="2C246312" w14:textId="13186757" w:rsidR="009D198A" w:rsidRDefault="002B7877" w:rsidP="009D198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9D198A">
                              <w:rPr>
                                <w:noProof/>
                              </w:rPr>
                              <w:t xml:space="preserve"> </w:t>
                            </w:r>
                            <w:r w:rsidR="009D198A">
                              <w:rPr>
                                <w:noProof/>
                              </w:rPr>
                              <w:drawing>
                                <wp:inline distT="0" distB="0" distL="0" distR="0" wp14:anchorId="28C31AF1" wp14:editId="6A8E9961">
                                  <wp:extent cx="500223" cy="204826"/>
                                  <wp:effectExtent l="0" t="0" r="0" b="5080"/>
                                  <wp:docPr id="93326582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3265827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845" cy="217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08BDA4" w14:textId="77777777" w:rsidR="009D198A" w:rsidRDefault="009D198A" w:rsidP="009D198A">
                            <w:pPr>
                              <w:rPr>
                                <w:noProof/>
                              </w:rPr>
                            </w:pPr>
                          </w:p>
                          <w:p w14:paraId="170A0774" w14:textId="77777777" w:rsidR="0039319E" w:rsidRDefault="009D198A" w:rsidP="009D198A">
                            <w:pPr>
                              <w:rPr>
                                <w:lang w:bidi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339E6B" wp14:editId="21661834">
                                  <wp:extent cx="730384" cy="226771"/>
                                  <wp:effectExtent l="0" t="0" r="0" b="1905"/>
                                  <wp:docPr id="3542120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4212099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5632" cy="240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bidi="en-GB"/>
                              </w:rPr>
                              <w:t xml:space="preserve">   </w:t>
                            </w:r>
                          </w:p>
                          <w:p w14:paraId="26E3B4E9" w14:textId="77777777" w:rsidR="0039319E" w:rsidRDefault="0039319E" w:rsidP="009D198A">
                            <w:pPr>
                              <w:rPr>
                                <w:lang w:bidi="en-GB"/>
                              </w:rPr>
                            </w:pPr>
                          </w:p>
                          <w:p w14:paraId="1F715DB2" w14:textId="76CCB90A" w:rsidR="002B7877" w:rsidRDefault="009D198A" w:rsidP="009D198A">
                            <w:pPr>
                              <w:rPr>
                                <w:lang w:bidi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654B5D" wp14:editId="21C3AD32">
                                  <wp:extent cx="368033" cy="248716"/>
                                  <wp:effectExtent l="0" t="0" r="0" b="0"/>
                                  <wp:docPr id="82476134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4761342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977" cy="2581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29EB">
                              <w:rPr>
                                <w:lang w:bidi="en-GB"/>
                              </w:rPr>
                              <w:t xml:space="preserve">    </w:t>
                            </w:r>
                          </w:p>
                          <w:p w14:paraId="3630BE62" w14:textId="77777777" w:rsidR="002B7877" w:rsidRDefault="002B7877" w:rsidP="009D198A">
                            <w:pPr>
                              <w:rPr>
                                <w:lang w:bidi="en-GB"/>
                              </w:rPr>
                            </w:pPr>
                            <w:r>
                              <w:rPr>
                                <w:lang w:bidi="en-GB"/>
                              </w:rPr>
                              <w:t xml:space="preserve"> </w:t>
                            </w:r>
                          </w:p>
                          <w:p w14:paraId="42446E36" w14:textId="17872204" w:rsidR="009D198A" w:rsidRDefault="00C329EB" w:rsidP="009D198A">
                            <w:pPr>
                              <w:rPr>
                                <w:lang w:bidi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E06895" wp14:editId="3C60744A">
                                  <wp:extent cx="790042" cy="162580"/>
                                  <wp:effectExtent l="0" t="0" r="0" b="8890"/>
                                  <wp:docPr id="144770397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7703976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7828" cy="1724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07198F" w14:textId="77777777" w:rsidR="0039319E" w:rsidRDefault="0039319E" w:rsidP="009D198A">
                            <w:pPr>
                              <w:rPr>
                                <w:lang w:bidi="en-GB"/>
                              </w:rPr>
                            </w:pPr>
                          </w:p>
                          <w:p w14:paraId="04AA993D" w14:textId="0124CB8D" w:rsidR="00F236AD" w:rsidRDefault="0039319E" w:rsidP="009D198A">
                            <w:pPr>
                              <w:rPr>
                                <w:lang w:bidi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A19678" wp14:editId="011666EB">
                                  <wp:extent cx="599847" cy="157743"/>
                                  <wp:effectExtent l="0" t="0" r="0" b="0"/>
                                  <wp:docPr id="203656848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6568481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9362" cy="168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69E072" w14:textId="60D46452" w:rsidR="00F236AD" w:rsidRDefault="00F236AD" w:rsidP="009D198A">
                            <w:pPr>
                              <w:rPr>
                                <w:lang w:bidi="en-GB"/>
                              </w:rPr>
                            </w:pPr>
                          </w:p>
                          <w:p w14:paraId="1DC42014" w14:textId="77777777" w:rsidR="00F236AD" w:rsidRDefault="00F236AD" w:rsidP="009D198A">
                            <w:pPr>
                              <w:rPr>
                                <w:lang w:bidi="en-GB"/>
                              </w:rPr>
                            </w:pPr>
                          </w:p>
                          <w:p w14:paraId="6DADAD56" w14:textId="77777777" w:rsidR="00F236AD" w:rsidRPr="009D198A" w:rsidRDefault="00F236AD" w:rsidP="009D198A">
                            <w:pPr>
                              <w:rPr>
                                <w:lang w:bidi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401F6" id="Text Box 10" o:spid="_x0000_s1037" type="#_x0000_t202" style="position:absolute;left:0;text-align:left;margin-left:9.5pt;margin-top:376.1pt;width:162.35pt;height:257.45pt;z-index: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" filled="f" stroked="f" strokeweight=".5pt">
                <v:textbox>
                  <w:txbxContent>
                    <w:p w14:paraId="089BE034" w14:textId="49C34874" w:rsidR="009D198A" w:rsidRPr="00F52945" w:rsidRDefault="009D198A" w:rsidP="009D198A">
                      <w:pPr>
                        <w:pStyle w:val="Heading2"/>
                        <w:rPr>
                          <w:rFonts w:asciiTheme="minorHAnsi" w:eastAsiaTheme="minorEastAsia" w:hAnsiTheme="minorHAnsi" w:cstheme="minorBidi"/>
                          <w:caps w:val="0"/>
                          <w:sz w:val="18"/>
                          <w:szCs w:val="22"/>
                          <w:lang w:val="en-GB" w:bidi="en-GB"/>
                        </w:rPr>
                      </w:pPr>
                      <w:r w:rsidRPr="00F52945">
                        <w:rPr>
                          <w:rFonts w:asciiTheme="minorHAnsi" w:eastAsiaTheme="minorEastAsia" w:hAnsiTheme="minorHAnsi" w:cstheme="minorBidi"/>
                          <w:caps w:val="0"/>
                          <w:sz w:val="18"/>
                          <w:szCs w:val="22"/>
                          <w:lang w:val="en-GB" w:bidi="en-GB"/>
                        </w:rPr>
                        <w:t xml:space="preserve">Key </w:t>
                      </w:r>
                      <w:r w:rsidR="006111C5">
                        <w:rPr>
                          <w:rFonts w:asciiTheme="minorHAnsi" w:eastAsiaTheme="minorEastAsia" w:hAnsiTheme="minorHAnsi" w:cstheme="minorBidi"/>
                          <w:caps w:val="0"/>
                          <w:sz w:val="18"/>
                          <w:szCs w:val="22"/>
                          <w:lang w:val="en-GB" w:bidi="en-GB"/>
                        </w:rPr>
                        <w:t xml:space="preserve">lender </w:t>
                      </w:r>
                      <w:r w:rsidRPr="00F52945">
                        <w:rPr>
                          <w:rFonts w:asciiTheme="minorHAnsi" w:eastAsiaTheme="minorEastAsia" w:hAnsiTheme="minorHAnsi" w:cstheme="minorBidi"/>
                          <w:caps w:val="0"/>
                          <w:sz w:val="18"/>
                          <w:szCs w:val="22"/>
                          <w:lang w:val="en-GB" w:bidi="en-GB"/>
                        </w:rPr>
                        <w:t>client</w:t>
                      </w:r>
                      <w:r w:rsidR="006111C5">
                        <w:rPr>
                          <w:rFonts w:asciiTheme="minorHAnsi" w:eastAsiaTheme="minorEastAsia" w:hAnsiTheme="minorHAnsi" w:cstheme="minorBidi"/>
                          <w:caps w:val="0"/>
                          <w:sz w:val="18"/>
                          <w:szCs w:val="22"/>
                          <w:lang w:val="en-GB" w:bidi="en-GB"/>
                        </w:rPr>
                        <w:t xml:space="preserve"> projects</w:t>
                      </w:r>
                    </w:p>
                    <w:p w14:paraId="3E103BFD" w14:textId="03F45734" w:rsidR="0039319E" w:rsidRDefault="009D198A" w:rsidP="009D198A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9CE915" wp14:editId="5691B6F5">
                            <wp:extent cx="701056" cy="197511"/>
                            <wp:effectExtent l="0" t="0" r="3810" b="0"/>
                            <wp:docPr id="38963515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9635156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5845" cy="2073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</w:t>
                      </w:r>
                    </w:p>
                    <w:p w14:paraId="3EE597ED" w14:textId="77777777" w:rsidR="0039319E" w:rsidRDefault="0039319E" w:rsidP="009D198A">
                      <w:pPr>
                        <w:rPr>
                          <w:noProof/>
                        </w:rPr>
                      </w:pPr>
                    </w:p>
                    <w:p w14:paraId="18771A6B" w14:textId="0FDA25B7" w:rsidR="002B7877" w:rsidRDefault="009D198A" w:rsidP="009D198A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2A3D7A" wp14:editId="4E3300EE">
                            <wp:extent cx="687628" cy="288716"/>
                            <wp:effectExtent l="0" t="0" r="0" b="0"/>
                            <wp:docPr id="18636484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364847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4359" cy="3167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</w:t>
                      </w:r>
                    </w:p>
                    <w:p w14:paraId="4601D1A5" w14:textId="77777777" w:rsidR="002B7877" w:rsidRDefault="002B7877" w:rsidP="009D198A">
                      <w:pPr>
                        <w:rPr>
                          <w:noProof/>
                        </w:rPr>
                      </w:pPr>
                    </w:p>
                    <w:p w14:paraId="36FFEC48" w14:textId="77777777" w:rsidR="0039319E" w:rsidRDefault="009D198A" w:rsidP="009D198A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4D21EF" wp14:editId="13A6B28E">
                            <wp:extent cx="614477" cy="200451"/>
                            <wp:effectExtent l="0" t="0" r="0" b="9525"/>
                            <wp:docPr id="13584878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58487860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8759" cy="2214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B7877">
                        <w:rPr>
                          <w:noProof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 w14:paraId="2A413EA3" w14:textId="77777777" w:rsidR="0039319E" w:rsidRDefault="0039319E" w:rsidP="009D198A">
                      <w:pPr>
                        <w:rPr>
                          <w:noProof/>
                        </w:rPr>
                      </w:pPr>
                    </w:p>
                    <w:p w14:paraId="2C246312" w14:textId="13186757" w:rsidR="009D198A" w:rsidRDefault="002B7877" w:rsidP="009D198A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</w:t>
                      </w:r>
                      <w:r w:rsidR="009D198A">
                        <w:rPr>
                          <w:noProof/>
                        </w:rPr>
                        <w:t xml:space="preserve"> </w:t>
                      </w:r>
                      <w:r w:rsidR="009D198A">
                        <w:rPr>
                          <w:noProof/>
                        </w:rPr>
                        <w:drawing>
                          <wp:inline distT="0" distB="0" distL="0" distR="0" wp14:anchorId="28C31AF1" wp14:editId="6A8E9961">
                            <wp:extent cx="500223" cy="204826"/>
                            <wp:effectExtent l="0" t="0" r="0" b="5080"/>
                            <wp:docPr id="93326582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3265827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845" cy="217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08BDA4" w14:textId="77777777" w:rsidR="009D198A" w:rsidRDefault="009D198A" w:rsidP="009D198A">
                      <w:pPr>
                        <w:rPr>
                          <w:noProof/>
                        </w:rPr>
                      </w:pPr>
                    </w:p>
                    <w:p w14:paraId="170A0774" w14:textId="77777777" w:rsidR="0039319E" w:rsidRDefault="009D198A" w:rsidP="009D198A">
                      <w:pPr>
                        <w:rPr>
                          <w:lang w:bidi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339E6B" wp14:editId="21661834">
                            <wp:extent cx="730384" cy="226771"/>
                            <wp:effectExtent l="0" t="0" r="0" b="1905"/>
                            <wp:docPr id="3542120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4212099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5632" cy="240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bidi="en-GB"/>
                        </w:rPr>
                        <w:t xml:space="preserve">   </w:t>
                      </w:r>
                    </w:p>
                    <w:p w14:paraId="26E3B4E9" w14:textId="77777777" w:rsidR="0039319E" w:rsidRDefault="0039319E" w:rsidP="009D198A">
                      <w:pPr>
                        <w:rPr>
                          <w:lang w:bidi="en-GB"/>
                        </w:rPr>
                      </w:pPr>
                    </w:p>
                    <w:p w14:paraId="1F715DB2" w14:textId="76CCB90A" w:rsidR="002B7877" w:rsidRDefault="009D198A" w:rsidP="009D198A">
                      <w:pPr>
                        <w:rPr>
                          <w:lang w:bidi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654B5D" wp14:editId="21C3AD32">
                            <wp:extent cx="368033" cy="248716"/>
                            <wp:effectExtent l="0" t="0" r="0" b="0"/>
                            <wp:docPr id="82476134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4761342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977" cy="2581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29EB">
                        <w:rPr>
                          <w:lang w:bidi="en-GB"/>
                        </w:rPr>
                        <w:t xml:space="preserve">    </w:t>
                      </w:r>
                    </w:p>
                    <w:p w14:paraId="3630BE62" w14:textId="77777777" w:rsidR="002B7877" w:rsidRDefault="002B7877" w:rsidP="009D198A">
                      <w:pPr>
                        <w:rPr>
                          <w:lang w:bidi="en-GB"/>
                        </w:rPr>
                      </w:pPr>
                      <w:r>
                        <w:rPr>
                          <w:lang w:bidi="en-GB"/>
                        </w:rPr>
                        <w:t xml:space="preserve"> </w:t>
                      </w:r>
                    </w:p>
                    <w:p w14:paraId="42446E36" w14:textId="17872204" w:rsidR="009D198A" w:rsidRDefault="00C329EB" w:rsidP="009D198A">
                      <w:pPr>
                        <w:rPr>
                          <w:lang w:bidi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E06895" wp14:editId="3C60744A">
                            <wp:extent cx="790042" cy="162580"/>
                            <wp:effectExtent l="0" t="0" r="0" b="8890"/>
                            <wp:docPr id="144770397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7703976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7828" cy="1724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07198F" w14:textId="77777777" w:rsidR="0039319E" w:rsidRDefault="0039319E" w:rsidP="009D198A">
                      <w:pPr>
                        <w:rPr>
                          <w:lang w:bidi="en-GB"/>
                        </w:rPr>
                      </w:pPr>
                    </w:p>
                    <w:p w14:paraId="04AA993D" w14:textId="0124CB8D" w:rsidR="00F236AD" w:rsidRDefault="0039319E" w:rsidP="009D198A">
                      <w:pPr>
                        <w:rPr>
                          <w:lang w:bidi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A19678" wp14:editId="011666EB">
                            <wp:extent cx="599847" cy="157743"/>
                            <wp:effectExtent l="0" t="0" r="0" b="0"/>
                            <wp:docPr id="203656848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6568481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9362" cy="168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69E072" w14:textId="60D46452" w:rsidR="00F236AD" w:rsidRDefault="00F236AD" w:rsidP="009D198A">
                      <w:pPr>
                        <w:rPr>
                          <w:lang w:bidi="en-GB"/>
                        </w:rPr>
                      </w:pPr>
                    </w:p>
                    <w:p w14:paraId="1DC42014" w14:textId="77777777" w:rsidR="00F236AD" w:rsidRDefault="00F236AD" w:rsidP="009D198A">
                      <w:pPr>
                        <w:rPr>
                          <w:lang w:bidi="en-GB"/>
                        </w:rPr>
                      </w:pPr>
                    </w:p>
                    <w:p w14:paraId="6DADAD56" w14:textId="77777777" w:rsidR="00F236AD" w:rsidRPr="009D198A" w:rsidRDefault="00F236AD" w:rsidP="009D198A">
                      <w:pPr>
                        <w:rPr>
                          <w:lang w:bidi="en-GB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9F43041" w14:textId="5AD525D1" w:rsidR="00CA3447" w:rsidRDefault="00CA3447" w:rsidP="0007603C">
      <w:pPr>
        <w:jc w:val="right"/>
        <w:rPr>
          <w:lang w:val="en-GB"/>
        </w:rPr>
      </w:pPr>
    </w:p>
    <w:p w14:paraId="16D25656" w14:textId="490DD7C3" w:rsidR="00CA3447" w:rsidRDefault="00CA3447" w:rsidP="0007603C">
      <w:pPr>
        <w:jc w:val="right"/>
        <w:rPr>
          <w:lang w:val="en-GB"/>
        </w:rPr>
      </w:pPr>
    </w:p>
    <w:p w14:paraId="2240DBA4" w14:textId="196A6EFC" w:rsidR="00CA3447" w:rsidRDefault="00CA3447" w:rsidP="0007603C">
      <w:pPr>
        <w:jc w:val="right"/>
        <w:rPr>
          <w:lang w:val="en-GB"/>
        </w:rPr>
      </w:pPr>
    </w:p>
    <w:p w14:paraId="2FD7D98E" w14:textId="205A0835" w:rsidR="00CA3447" w:rsidRDefault="00CA3447" w:rsidP="0007603C">
      <w:pPr>
        <w:jc w:val="right"/>
        <w:rPr>
          <w:lang w:val="en-GB"/>
        </w:rPr>
      </w:pPr>
    </w:p>
    <w:p w14:paraId="58D2B3E2" w14:textId="65F08B6F" w:rsidR="00CA3447" w:rsidRDefault="00CA3447" w:rsidP="0007603C">
      <w:pPr>
        <w:jc w:val="right"/>
        <w:rPr>
          <w:lang w:val="en-GB"/>
        </w:rPr>
      </w:pPr>
    </w:p>
    <w:p w14:paraId="43A3CCD1" w14:textId="1EB08EA7" w:rsidR="00CA3447" w:rsidRDefault="00CA3447" w:rsidP="0007603C">
      <w:pPr>
        <w:jc w:val="right"/>
        <w:rPr>
          <w:lang w:val="en-GB"/>
        </w:rPr>
      </w:pPr>
    </w:p>
    <w:p w14:paraId="45D79B7D" w14:textId="075FD7C4" w:rsidR="00CA3447" w:rsidRDefault="00CA3447" w:rsidP="0007603C">
      <w:pPr>
        <w:jc w:val="right"/>
        <w:rPr>
          <w:lang w:val="en-GB"/>
        </w:rPr>
      </w:pPr>
    </w:p>
    <w:p w14:paraId="4C7C92E8" w14:textId="7865EAA1" w:rsidR="00CA3447" w:rsidRDefault="00CA3447" w:rsidP="0007603C">
      <w:pPr>
        <w:jc w:val="right"/>
        <w:rPr>
          <w:lang w:val="en-GB"/>
        </w:rPr>
      </w:pPr>
    </w:p>
    <w:p w14:paraId="01DA6E62" w14:textId="5710B77A" w:rsidR="00CA3447" w:rsidRDefault="002B15E5" w:rsidP="0007603C">
      <w:pPr>
        <w:jc w:val="right"/>
        <w:rPr>
          <w:lang w:val="en-GB"/>
        </w:rPr>
      </w:pPr>
      <w:r w:rsidRPr="00FE5E72">
        <w:rPr>
          <w:noProof/>
          <w:lang w:val="en-GB" w:bidi="en-GB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6BBEF53D" wp14:editId="517DB5FF">
                <wp:simplePos x="0" y="0"/>
                <wp:positionH relativeFrom="column">
                  <wp:posOffset>3210308</wp:posOffset>
                </wp:positionH>
                <wp:positionV relativeFrom="paragraph">
                  <wp:posOffset>12304</wp:posOffset>
                </wp:positionV>
                <wp:extent cx="3871163" cy="1616660"/>
                <wp:effectExtent l="0" t="0" r="0" b="3175"/>
                <wp:wrapNone/>
                <wp:docPr id="10685722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163" cy="1616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EE86C3" w14:textId="355063DA" w:rsidR="00C979E9" w:rsidRPr="00C31916" w:rsidRDefault="00BE7D21" w:rsidP="00460E94">
                            <w:pPr>
                              <w:pStyle w:val="Heading4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 xml:space="preserve">Module </w:t>
                            </w:r>
                            <w:r w:rsidR="00C979E9">
                              <w:rPr>
                                <w:lang w:val="en-GB" w:bidi="en-GB"/>
                              </w:rPr>
                              <w:t xml:space="preserve">Lead </w:t>
                            </w:r>
                          </w:p>
                          <w:p w14:paraId="03B4AE66" w14:textId="1DD1468C" w:rsidR="00C979E9" w:rsidRPr="00C31916" w:rsidRDefault="00BE7D21" w:rsidP="00460E94">
                            <w:pPr>
                              <w:pStyle w:val="Heading4"/>
                              <w:rPr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Wipro Technologies</w:t>
                            </w:r>
                            <w:r w:rsidR="00C979E9">
                              <w:rPr>
                                <w:lang w:val="en-GB" w:bidi="en-GB"/>
                              </w:rPr>
                              <w:t>, Full Time</w:t>
                            </w:r>
                          </w:p>
                          <w:p w14:paraId="45934470" w14:textId="50E12E5F" w:rsidR="00C979E9" w:rsidRPr="00C11159" w:rsidRDefault="00BE7D21" w:rsidP="00460E94">
                            <w:pPr>
                              <w:pStyle w:val="Title"/>
                              <w:rPr>
                                <w:caps w:val="0"/>
                                <w:color w:val="auto"/>
                                <w:sz w:val="18"/>
                                <w:szCs w:val="22"/>
                                <w:lang w:val="en-GB" w:bidi="en-GB"/>
                              </w:rPr>
                            </w:pPr>
                            <w:r>
                              <w:rPr>
                                <w:caps w:val="0"/>
                                <w:color w:val="auto"/>
                                <w:sz w:val="18"/>
                                <w:szCs w:val="22"/>
                                <w:lang w:val="en-GB" w:bidi="en-GB"/>
                              </w:rPr>
                              <w:t>July 2006</w:t>
                            </w:r>
                            <w:r w:rsidR="00C979E9">
                              <w:rPr>
                                <w:caps w:val="0"/>
                                <w:color w:val="auto"/>
                                <w:sz w:val="18"/>
                                <w:szCs w:val="22"/>
                                <w:lang w:val="en-GB" w:bidi="en-GB"/>
                              </w:rPr>
                              <w:t xml:space="preserve"> </w:t>
                            </w:r>
                            <w:r>
                              <w:rPr>
                                <w:caps w:val="0"/>
                                <w:color w:val="auto"/>
                                <w:sz w:val="18"/>
                                <w:szCs w:val="22"/>
                                <w:lang w:val="en-GB" w:bidi="en-GB"/>
                              </w:rPr>
                              <w:t>– Feb 2009</w:t>
                            </w:r>
                          </w:p>
                          <w:p w14:paraId="3458261F" w14:textId="77777777" w:rsidR="00BE7D21" w:rsidRDefault="00BE7D21" w:rsidP="00BE7D21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BE7D21">
                              <w:rPr>
                                <w:lang w:val="en-GB"/>
                              </w:rPr>
                              <w:t xml:space="preserve">I initially started as a .net programmer moved into testing, learning and working my way up to Lead Test Analyst position in testing services. </w:t>
                            </w:r>
                          </w:p>
                          <w:p w14:paraId="202594A6" w14:textId="77777777" w:rsidR="005E00B0" w:rsidRPr="005E00B0" w:rsidRDefault="005E00B0" w:rsidP="005E00B0">
                            <w:pPr>
                              <w:pStyle w:val="Compact"/>
                              <w:numPr>
                                <w:ilvl w:val="0"/>
                                <w:numId w:val="15"/>
                              </w:numP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/>
                              </w:rPr>
                            </w:pPr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/>
                              </w:rPr>
                              <w:t>Led QA teams for a US mortgage lender platform.</w:t>
                            </w:r>
                          </w:p>
                          <w:p w14:paraId="5CC45E5F" w14:textId="77777777" w:rsidR="005E00B0" w:rsidRPr="005E00B0" w:rsidRDefault="005E00B0" w:rsidP="005E00B0">
                            <w:pPr>
                              <w:pStyle w:val="Compact"/>
                              <w:numPr>
                                <w:ilvl w:val="0"/>
                                <w:numId w:val="15"/>
                              </w:numP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/>
                              </w:rPr>
                            </w:pPr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/>
                              </w:rPr>
                              <w:t>Performed daily test cycles, defect triaging, client reporting.</w:t>
                            </w:r>
                          </w:p>
                          <w:p w14:paraId="746559F2" w14:textId="77777777" w:rsidR="005E00B0" w:rsidRPr="005E00B0" w:rsidRDefault="005E00B0" w:rsidP="005E00B0">
                            <w:pPr>
                              <w:pStyle w:val="Compact"/>
                              <w:numPr>
                                <w:ilvl w:val="0"/>
                                <w:numId w:val="15"/>
                              </w:numPr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/>
                              </w:rPr>
                            </w:pPr>
                            <w:r w:rsidRPr="005E00B0">
                              <w:rPr>
                                <w:rFonts w:eastAsiaTheme="minorEastAsia"/>
                                <w:sz w:val="18"/>
                                <w:szCs w:val="22"/>
                                <w:lang w:val="en-GB" w:eastAsia="ja-JP"/>
                              </w:rPr>
                              <w:t>Transitioned from .NET developer to Lead Test Analyst.</w:t>
                            </w:r>
                          </w:p>
                          <w:p w14:paraId="30E3AD02" w14:textId="7BEF232E" w:rsidR="00C979E9" w:rsidRDefault="00C979E9" w:rsidP="005E00B0">
                            <w:pPr>
                              <w:ind w:left="36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F53D" id="_x0000_s1038" type="#_x0000_t202" style="position:absolute;left:0;text-align:left;margin-left:252.8pt;margin-top:.95pt;width:304.8pt;height:127.3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" fillcolor="white [3201]" stroked="f" strokeweight=".5pt">
                <v:textbox>
                  <w:txbxContent>
                    <w:p w14:paraId="32EE86C3" w14:textId="355063DA" w:rsidR="00C979E9" w:rsidRPr="00C31916" w:rsidRDefault="00BE7D21" w:rsidP="00460E94">
                      <w:pPr>
                        <w:pStyle w:val="Heading4"/>
                        <w:rPr>
                          <w:lang w:val="en-GB"/>
                        </w:rPr>
                      </w:pPr>
                      <w:r>
                        <w:rPr>
                          <w:lang w:val="en-GB" w:bidi="en-GB"/>
                        </w:rPr>
                        <w:t xml:space="preserve">Module </w:t>
                      </w:r>
                      <w:r w:rsidR="00C979E9">
                        <w:rPr>
                          <w:lang w:val="en-GB" w:bidi="en-GB"/>
                        </w:rPr>
                        <w:t xml:space="preserve">Lead </w:t>
                      </w:r>
                    </w:p>
                    <w:p w14:paraId="03B4AE66" w14:textId="1DD1468C" w:rsidR="00C979E9" w:rsidRPr="00C31916" w:rsidRDefault="00BE7D21" w:rsidP="00460E94">
                      <w:pPr>
                        <w:pStyle w:val="Heading4"/>
                        <w:rPr>
                          <w:bCs/>
                          <w:lang w:val="en-GB"/>
                        </w:rPr>
                      </w:pPr>
                      <w:r>
                        <w:rPr>
                          <w:lang w:val="en-GB" w:bidi="en-GB"/>
                        </w:rPr>
                        <w:t>Wipro Technologies</w:t>
                      </w:r>
                      <w:r w:rsidR="00C979E9">
                        <w:rPr>
                          <w:lang w:val="en-GB" w:bidi="en-GB"/>
                        </w:rPr>
                        <w:t>, Full Time</w:t>
                      </w:r>
                    </w:p>
                    <w:p w14:paraId="45934470" w14:textId="50E12E5F" w:rsidR="00C979E9" w:rsidRPr="00C11159" w:rsidRDefault="00BE7D21" w:rsidP="00460E94">
                      <w:pPr>
                        <w:pStyle w:val="Title"/>
                        <w:rPr>
                          <w:caps w:val="0"/>
                          <w:color w:val="auto"/>
                          <w:sz w:val="18"/>
                          <w:szCs w:val="22"/>
                          <w:lang w:val="en-GB" w:bidi="en-GB"/>
                        </w:rPr>
                      </w:pPr>
                      <w:r>
                        <w:rPr>
                          <w:caps w:val="0"/>
                          <w:color w:val="auto"/>
                          <w:sz w:val="18"/>
                          <w:szCs w:val="22"/>
                          <w:lang w:val="en-GB" w:bidi="en-GB"/>
                        </w:rPr>
                        <w:t>July 2006</w:t>
                      </w:r>
                      <w:r w:rsidR="00C979E9">
                        <w:rPr>
                          <w:caps w:val="0"/>
                          <w:color w:val="auto"/>
                          <w:sz w:val="18"/>
                          <w:szCs w:val="22"/>
                          <w:lang w:val="en-GB" w:bidi="en-GB"/>
                        </w:rPr>
                        <w:t xml:space="preserve"> </w:t>
                      </w:r>
                      <w:r>
                        <w:rPr>
                          <w:caps w:val="0"/>
                          <w:color w:val="auto"/>
                          <w:sz w:val="18"/>
                          <w:szCs w:val="22"/>
                          <w:lang w:val="en-GB" w:bidi="en-GB"/>
                        </w:rPr>
                        <w:t>– Feb 2009</w:t>
                      </w:r>
                    </w:p>
                    <w:p w14:paraId="3458261F" w14:textId="77777777" w:rsidR="00BE7D21" w:rsidRDefault="00BE7D21" w:rsidP="00BE7D21">
                      <w:pPr>
                        <w:jc w:val="both"/>
                        <w:rPr>
                          <w:lang w:val="en-GB"/>
                        </w:rPr>
                      </w:pPr>
                      <w:r w:rsidRPr="00BE7D21">
                        <w:rPr>
                          <w:lang w:val="en-GB"/>
                        </w:rPr>
                        <w:t xml:space="preserve">I initially started as a .net programmer moved into testing, learning and working my way up to Lead Test Analyst position in testing services. </w:t>
                      </w:r>
                    </w:p>
                    <w:p w14:paraId="202594A6" w14:textId="77777777" w:rsidR="005E00B0" w:rsidRPr="005E00B0" w:rsidRDefault="005E00B0" w:rsidP="005E00B0">
                      <w:pPr>
                        <w:pStyle w:val="Compact"/>
                        <w:numPr>
                          <w:ilvl w:val="0"/>
                          <w:numId w:val="15"/>
                        </w:numPr>
                        <w:rPr>
                          <w:rFonts w:eastAsiaTheme="minorEastAsia"/>
                          <w:sz w:val="18"/>
                          <w:szCs w:val="22"/>
                          <w:lang w:val="en-GB" w:eastAsia="ja-JP"/>
                        </w:rPr>
                      </w:pPr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/>
                        </w:rPr>
                        <w:t>Led QA teams for a US mortgage lender platform.</w:t>
                      </w:r>
                    </w:p>
                    <w:p w14:paraId="5CC45E5F" w14:textId="77777777" w:rsidR="005E00B0" w:rsidRPr="005E00B0" w:rsidRDefault="005E00B0" w:rsidP="005E00B0">
                      <w:pPr>
                        <w:pStyle w:val="Compact"/>
                        <w:numPr>
                          <w:ilvl w:val="0"/>
                          <w:numId w:val="15"/>
                        </w:numPr>
                        <w:rPr>
                          <w:rFonts w:eastAsiaTheme="minorEastAsia"/>
                          <w:sz w:val="18"/>
                          <w:szCs w:val="22"/>
                          <w:lang w:val="en-GB" w:eastAsia="ja-JP"/>
                        </w:rPr>
                      </w:pPr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/>
                        </w:rPr>
                        <w:t>Performed daily test cycles, defect triaging, client reporting.</w:t>
                      </w:r>
                    </w:p>
                    <w:p w14:paraId="746559F2" w14:textId="77777777" w:rsidR="005E00B0" w:rsidRPr="005E00B0" w:rsidRDefault="005E00B0" w:rsidP="005E00B0">
                      <w:pPr>
                        <w:pStyle w:val="Compact"/>
                        <w:numPr>
                          <w:ilvl w:val="0"/>
                          <w:numId w:val="15"/>
                        </w:numPr>
                        <w:rPr>
                          <w:rFonts w:eastAsiaTheme="minorEastAsia"/>
                          <w:sz w:val="18"/>
                          <w:szCs w:val="22"/>
                          <w:lang w:val="en-GB" w:eastAsia="ja-JP"/>
                        </w:rPr>
                      </w:pPr>
                      <w:r w:rsidRPr="005E00B0">
                        <w:rPr>
                          <w:rFonts w:eastAsiaTheme="minorEastAsia"/>
                          <w:sz w:val="18"/>
                          <w:szCs w:val="22"/>
                          <w:lang w:val="en-GB" w:eastAsia="ja-JP"/>
                        </w:rPr>
                        <w:t>Transitioned from .NET developer to Lead Test Analyst.</w:t>
                      </w:r>
                    </w:p>
                    <w:p w14:paraId="30E3AD02" w14:textId="7BEF232E" w:rsidR="00C979E9" w:rsidRDefault="00C979E9" w:rsidP="005E00B0">
                      <w:pPr>
                        <w:ind w:left="36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4FC9D629" w14:textId="580B4F04" w:rsidR="00CA3447" w:rsidRDefault="002B15E5" w:rsidP="0007603C">
      <w:pPr>
        <w:jc w:val="right"/>
        <w:rPr>
          <w:lang w:val="en-GB"/>
        </w:rPr>
      </w:pPr>
      <w:r w:rsidRPr="0009365E">
        <w:rPr>
          <w:noProof/>
          <w:lang w:val="en-GB"/>
        </w:rPr>
        <w:drawing>
          <wp:anchor distT="0" distB="0" distL="114300" distR="114300" simplePos="0" relativeHeight="251554816" behindDoc="0" locked="0" layoutInCell="1" allowOverlap="1" wp14:anchorId="650C175F" wp14:editId="73EB6602">
            <wp:simplePos x="0" y="0"/>
            <wp:positionH relativeFrom="margin">
              <wp:posOffset>2493375</wp:posOffset>
            </wp:positionH>
            <wp:positionV relativeFrom="paragraph">
              <wp:posOffset>9003</wp:posOffset>
            </wp:positionV>
            <wp:extent cx="672861" cy="294640"/>
            <wp:effectExtent l="0" t="0" r="0" b="0"/>
            <wp:wrapNone/>
            <wp:docPr id="689024357" name="Picture 1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24357" name="Picture 1">
                      <a:hlinkClick r:id="rId33"/>
                    </pic:cNvPr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61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04A07" w14:textId="69C33CAD" w:rsidR="00CA3447" w:rsidRDefault="00CA3447" w:rsidP="0007603C">
      <w:pPr>
        <w:jc w:val="right"/>
        <w:rPr>
          <w:lang w:val="en-GB"/>
        </w:rPr>
      </w:pPr>
    </w:p>
    <w:p w14:paraId="255D83AA" w14:textId="06BFEF43" w:rsidR="00CA3447" w:rsidRDefault="00CA3447" w:rsidP="0007603C">
      <w:pPr>
        <w:jc w:val="right"/>
        <w:rPr>
          <w:lang w:val="en-GB"/>
        </w:rPr>
      </w:pPr>
    </w:p>
    <w:p w14:paraId="4190EEC7" w14:textId="1F5966B2" w:rsidR="00CA3447" w:rsidRDefault="00CA3447" w:rsidP="0007603C">
      <w:pPr>
        <w:jc w:val="right"/>
        <w:rPr>
          <w:lang w:val="en-GB"/>
        </w:rPr>
      </w:pPr>
    </w:p>
    <w:p w14:paraId="5A761137" w14:textId="23ABCA1C" w:rsidR="00CA3447" w:rsidRDefault="00CA3447" w:rsidP="0007603C">
      <w:pPr>
        <w:jc w:val="right"/>
        <w:rPr>
          <w:lang w:val="en-GB"/>
        </w:rPr>
      </w:pPr>
    </w:p>
    <w:p w14:paraId="732F8194" w14:textId="72F2CB61" w:rsidR="00CA3447" w:rsidRDefault="00CA3447" w:rsidP="0007603C">
      <w:pPr>
        <w:jc w:val="right"/>
        <w:rPr>
          <w:lang w:val="en-GB"/>
        </w:rPr>
      </w:pPr>
    </w:p>
    <w:p w14:paraId="71309DD6" w14:textId="5C0A674A" w:rsidR="00CA3447" w:rsidRDefault="00CA3447" w:rsidP="0007603C">
      <w:pPr>
        <w:jc w:val="right"/>
        <w:rPr>
          <w:lang w:val="en-GB"/>
        </w:rPr>
      </w:pPr>
    </w:p>
    <w:p w14:paraId="1224A7E0" w14:textId="32B848B3" w:rsidR="00CA3447" w:rsidRDefault="00CA3447" w:rsidP="0007603C">
      <w:pPr>
        <w:jc w:val="right"/>
        <w:rPr>
          <w:lang w:val="en-GB"/>
        </w:rPr>
      </w:pPr>
    </w:p>
    <w:p w14:paraId="43B2A700" w14:textId="54F20A17" w:rsidR="00CA3447" w:rsidRDefault="00CA3447" w:rsidP="0007603C">
      <w:pPr>
        <w:jc w:val="right"/>
        <w:rPr>
          <w:lang w:val="en-GB"/>
        </w:rPr>
      </w:pPr>
    </w:p>
    <w:p w14:paraId="7CDD3AEE" w14:textId="73E58B37" w:rsidR="00CA3447" w:rsidRDefault="00CA3447" w:rsidP="0007603C">
      <w:pPr>
        <w:jc w:val="right"/>
        <w:rPr>
          <w:lang w:val="en-GB"/>
        </w:rPr>
      </w:pPr>
    </w:p>
    <w:p w14:paraId="566CB056" w14:textId="0FB6B6FE" w:rsidR="00CA3447" w:rsidRDefault="00CA3447" w:rsidP="0007603C">
      <w:pPr>
        <w:jc w:val="right"/>
        <w:rPr>
          <w:lang w:val="en-GB"/>
        </w:rPr>
      </w:pPr>
    </w:p>
    <w:p w14:paraId="2D8FFDE2" w14:textId="2D4CCBFE" w:rsidR="00CA3447" w:rsidRDefault="00CA3447" w:rsidP="0007603C">
      <w:pPr>
        <w:jc w:val="right"/>
        <w:rPr>
          <w:lang w:val="en-GB"/>
        </w:rPr>
      </w:pPr>
    </w:p>
    <w:p w14:paraId="3CF41FB8" w14:textId="7D675D8C" w:rsidR="00CA3447" w:rsidRDefault="00CA3447" w:rsidP="0007603C">
      <w:pPr>
        <w:jc w:val="right"/>
        <w:rPr>
          <w:lang w:val="en-GB"/>
        </w:rPr>
      </w:pPr>
    </w:p>
    <w:p w14:paraId="31FD2C45" w14:textId="017CD201" w:rsidR="00CA3447" w:rsidRDefault="002B15E5" w:rsidP="0007603C">
      <w:pPr>
        <w:jc w:val="right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475E9C5" wp14:editId="6A2BEC70">
                <wp:simplePos x="0" y="0"/>
                <wp:positionH relativeFrom="margin">
                  <wp:posOffset>2807335</wp:posOffset>
                </wp:positionH>
                <wp:positionV relativeFrom="paragraph">
                  <wp:posOffset>10160</wp:posOffset>
                </wp:positionV>
                <wp:extent cx="4002405" cy="1155700"/>
                <wp:effectExtent l="0" t="0" r="0" b="6350"/>
                <wp:wrapNone/>
                <wp:docPr id="75946800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2405" cy="115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C2F79" w14:textId="77777777" w:rsidR="0007603C" w:rsidRPr="00FE5E72" w:rsidRDefault="0007603C" w:rsidP="0007603C">
                            <w:pPr>
                              <w:pStyle w:val="Heading2"/>
                              <w:rPr>
                                <w:rFonts w:asciiTheme="minorHAnsi" w:eastAsiaTheme="minorEastAsia" w:hAnsiTheme="minorHAnsi" w:cstheme="minorBidi"/>
                                <w:caps w:val="0"/>
                                <w:sz w:val="18"/>
                                <w:szCs w:val="22"/>
                                <w:lang w:val="en-GB" w:bidi="en-GB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aps w:val="0"/>
                                <w:sz w:val="18"/>
                                <w:szCs w:val="22"/>
                                <w:lang w:val="en-GB" w:bidi="en-GB"/>
                              </w:rPr>
                              <w:t>K</w:t>
                            </w:r>
                            <w:r w:rsidRPr="00FE5E72">
                              <w:rPr>
                                <w:rFonts w:asciiTheme="minorHAnsi" w:eastAsiaTheme="minorEastAsia" w:hAnsiTheme="minorHAnsi" w:cstheme="minorBidi"/>
                                <w:caps w:val="0"/>
                                <w:sz w:val="18"/>
                                <w:szCs w:val="22"/>
                                <w:lang w:val="en-GB" w:bidi="en-GB"/>
                              </w:rPr>
                              <w:t>ey skills and characteristics</w:t>
                            </w:r>
                          </w:p>
                          <w:p w14:paraId="570AA32A" w14:textId="6465FC19" w:rsidR="0007603C" w:rsidRDefault="00E01C5E" w:rsidP="0007603C">
                            <w:pPr>
                              <w:pStyle w:val="ListBullet"/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</w:pPr>
                            <w:r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>Work well</w:t>
                            </w:r>
                            <w:r w:rsidR="0007603C" w:rsidRPr="00FE5E72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 xml:space="preserve"> under pressure</w:t>
                            </w:r>
                          </w:p>
                          <w:p w14:paraId="5F9D412A" w14:textId="596D74C9" w:rsidR="0007603C" w:rsidRDefault="0007603C" w:rsidP="00191DAB">
                            <w:pPr>
                              <w:pStyle w:val="ListBullet"/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</w:pPr>
                            <w:r w:rsidRPr="00B552CC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>Solid written and verbal communicator</w:t>
                            </w:r>
                          </w:p>
                          <w:p w14:paraId="4E8AAD06" w14:textId="16E8E381" w:rsidR="00E01C5E" w:rsidRPr="00FE5E72" w:rsidRDefault="0011727E" w:rsidP="00E01C5E">
                            <w:pPr>
                              <w:pStyle w:val="ListBullet"/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</w:pPr>
                            <w:r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>W</w:t>
                            </w:r>
                            <w:r w:rsidR="00E01C5E"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>ellbeing champion</w:t>
                            </w:r>
                            <w:r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 xml:space="preserve">, </w:t>
                            </w:r>
                            <w:r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>Mindfulness and resilience practitioner</w:t>
                            </w:r>
                            <w:r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  <w:t>.</w:t>
                            </w:r>
                          </w:p>
                          <w:p w14:paraId="604EEA98" w14:textId="77777777" w:rsidR="00E01C5E" w:rsidRPr="00B552CC" w:rsidRDefault="00E01C5E" w:rsidP="00E01C5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60"/>
                              <w:rPr>
                                <w:rFonts w:eastAsiaTheme="minorEastAsia"/>
                                <w:color w:val="auto"/>
                                <w:sz w:val="18"/>
                                <w:lang w:val="en-GB" w:eastAsia="ja-JP" w:bidi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E9C5" id="Text Box 12" o:spid="_x0000_s1039" type="#_x0000_t202" style="position:absolute;left:0;text-align:left;margin-left:221.05pt;margin-top:.8pt;width:315.15pt;height:91pt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" filled="f" stroked="f" strokeweight=".5pt">
                <v:textbox>
                  <w:txbxContent>
                    <w:p w14:paraId="353C2F79" w14:textId="77777777" w:rsidR="0007603C" w:rsidRPr="00FE5E72" w:rsidRDefault="0007603C" w:rsidP="0007603C">
                      <w:pPr>
                        <w:pStyle w:val="Heading2"/>
                        <w:rPr>
                          <w:rFonts w:asciiTheme="minorHAnsi" w:eastAsiaTheme="minorEastAsia" w:hAnsiTheme="minorHAnsi" w:cstheme="minorBidi"/>
                          <w:caps w:val="0"/>
                          <w:sz w:val="18"/>
                          <w:szCs w:val="22"/>
                          <w:lang w:val="en-GB" w:bidi="en-GB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caps w:val="0"/>
                          <w:sz w:val="18"/>
                          <w:szCs w:val="22"/>
                          <w:lang w:val="en-GB" w:bidi="en-GB"/>
                        </w:rPr>
                        <w:t>K</w:t>
                      </w:r>
                      <w:r w:rsidRPr="00FE5E72">
                        <w:rPr>
                          <w:rFonts w:asciiTheme="minorHAnsi" w:eastAsiaTheme="minorEastAsia" w:hAnsiTheme="minorHAnsi" w:cstheme="minorBidi"/>
                          <w:caps w:val="0"/>
                          <w:sz w:val="18"/>
                          <w:szCs w:val="22"/>
                          <w:lang w:val="en-GB" w:bidi="en-GB"/>
                        </w:rPr>
                        <w:t>ey skills and characteristics</w:t>
                      </w:r>
                    </w:p>
                    <w:p w14:paraId="570AA32A" w14:textId="6465FC19" w:rsidR="0007603C" w:rsidRDefault="00E01C5E" w:rsidP="0007603C">
                      <w:pPr>
                        <w:pStyle w:val="ListBullet"/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</w:pPr>
                      <w:r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>Work well</w:t>
                      </w:r>
                      <w:r w:rsidR="0007603C" w:rsidRPr="00FE5E72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 xml:space="preserve"> under pressure</w:t>
                      </w:r>
                    </w:p>
                    <w:p w14:paraId="5F9D412A" w14:textId="596D74C9" w:rsidR="0007603C" w:rsidRDefault="0007603C" w:rsidP="00191DAB">
                      <w:pPr>
                        <w:pStyle w:val="ListBullet"/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</w:pPr>
                      <w:r w:rsidRPr="00B552CC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>Solid written and verbal communicator</w:t>
                      </w:r>
                    </w:p>
                    <w:p w14:paraId="4E8AAD06" w14:textId="16E8E381" w:rsidR="00E01C5E" w:rsidRPr="00FE5E72" w:rsidRDefault="0011727E" w:rsidP="00E01C5E">
                      <w:pPr>
                        <w:pStyle w:val="ListBullet"/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</w:pPr>
                      <w:r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>W</w:t>
                      </w:r>
                      <w:r w:rsidR="00E01C5E"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>ellbeing champion</w:t>
                      </w:r>
                      <w:r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 xml:space="preserve">, </w:t>
                      </w:r>
                      <w:r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>Mindfulness and resilience practitioner</w:t>
                      </w:r>
                      <w:r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  <w:t>.</w:t>
                      </w:r>
                    </w:p>
                    <w:p w14:paraId="604EEA98" w14:textId="77777777" w:rsidR="00E01C5E" w:rsidRPr="00B552CC" w:rsidRDefault="00E01C5E" w:rsidP="00E01C5E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60"/>
                        <w:rPr>
                          <w:rFonts w:eastAsiaTheme="minorEastAsia"/>
                          <w:color w:val="auto"/>
                          <w:sz w:val="18"/>
                          <w:lang w:val="en-GB" w:eastAsia="ja-JP" w:bidi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A7566" w14:textId="2A6E0B38" w:rsidR="00CA3447" w:rsidRDefault="00CA3447" w:rsidP="0007603C">
      <w:pPr>
        <w:jc w:val="right"/>
        <w:rPr>
          <w:lang w:val="en-GB"/>
        </w:rPr>
      </w:pPr>
    </w:p>
    <w:p w14:paraId="321634C5" w14:textId="437261EC" w:rsidR="00CA3447" w:rsidRDefault="00CA3447" w:rsidP="0007603C">
      <w:pPr>
        <w:jc w:val="right"/>
        <w:rPr>
          <w:lang w:val="en-GB"/>
        </w:rPr>
      </w:pPr>
    </w:p>
    <w:p w14:paraId="440105E6" w14:textId="039D7D3A" w:rsidR="00CA3447" w:rsidRDefault="00CA3447" w:rsidP="0007603C">
      <w:pPr>
        <w:jc w:val="right"/>
        <w:rPr>
          <w:lang w:val="en-GB"/>
        </w:rPr>
      </w:pPr>
    </w:p>
    <w:p w14:paraId="60633EC9" w14:textId="77777777" w:rsidR="00CA3447" w:rsidRDefault="00CA3447" w:rsidP="0007603C">
      <w:pPr>
        <w:jc w:val="right"/>
        <w:rPr>
          <w:lang w:val="en-GB"/>
        </w:rPr>
      </w:pPr>
    </w:p>
    <w:p w14:paraId="12EEE5B2" w14:textId="73679F0B" w:rsidR="00CA3447" w:rsidRDefault="00CA3447" w:rsidP="0007603C">
      <w:pPr>
        <w:jc w:val="right"/>
        <w:rPr>
          <w:lang w:val="en-GB"/>
        </w:rPr>
      </w:pPr>
    </w:p>
    <w:p w14:paraId="69511797" w14:textId="77777777" w:rsidR="00CA3447" w:rsidRDefault="00CA3447" w:rsidP="0007603C">
      <w:pPr>
        <w:jc w:val="right"/>
        <w:rPr>
          <w:lang w:val="en-GB"/>
        </w:rPr>
      </w:pPr>
    </w:p>
    <w:p w14:paraId="77EBA45C" w14:textId="36822540" w:rsidR="00CA3447" w:rsidRDefault="00CA3447" w:rsidP="0007603C">
      <w:pPr>
        <w:jc w:val="right"/>
        <w:rPr>
          <w:lang w:val="en-GB"/>
        </w:rPr>
      </w:pPr>
    </w:p>
    <w:p w14:paraId="69D3549C" w14:textId="77777777" w:rsidR="00CA3447" w:rsidRDefault="00CA3447" w:rsidP="0007603C">
      <w:pPr>
        <w:jc w:val="right"/>
        <w:rPr>
          <w:lang w:val="en-GB"/>
        </w:rPr>
      </w:pPr>
    </w:p>
    <w:p w14:paraId="6155CE12" w14:textId="78E5FFD4" w:rsidR="00CA3447" w:rsidRDefault="00CA3447" w:rsidP="0007603C">
      <w:pPr>
        <w:jc w:val="right"/>
        <w:rPr>
          <w:lang w:val="en-GB"/>
        </w:rPr>
      </w:pPr>
    </w:p>
    <w:p w14:paraId="3A64C237" w14:textId="11D43BBC" w:rsidR="00CA3447" w:rsidRDefault="00CA3447" w:rsidP="0007603C">
      <w:pPr>
        <w:jc w:val="right"/>
        <w:rPr>
          <w:lang w:val="en-GB"/>
        </w:rPr>
      </w:pPr>
    </w:p>
    <w:p w14:paraId="0CE3BEFC" w14:textId="592B8AD6" w:rsidR="00CA3447" w:rsidRDefault="00CA3447" w:rsidP="0007603C">
      <w:pPr>
        <w:jc w:val="right"/>
        <w:rPr>
          <w:lang w:val="en-GB"/>
        </w:rPr>
      </w:pPr>
    </w:p>
    <w:p w14:paraId="41062D5B" w14:textId="6C4835DD" w:rsidR="00CA3447" w:rsidRDefault="00CA3447" w:rsidP="0007603C">
      <w:pPr>
        <w:jc w:val="right"/>
        <w:rPr>
          <w:lang w:val="en-GB"/>
        </w:rPr>
      </w:pPr>
    </w:p>
    <w:p w14:paraId="120C4CF2" w14:textId="77777777" w:rsidR="00CA3447" w:rsidRDefault="00CA3447" w:rsidP="0007603C">
      <w:pPr>
        <w:jc w:val="right"/>
        <w:rPr>
          <w:lang w:val="en-GB"/>
        </w:rPr>
      </w:pPr>
    </w:p>
    <w:p w14:paraId="35BA84D6" w14:textId="04F5182F" w:rsidR="00CA3447" w:rsidRDefault="00CA3447" w:rsidP="0007603C">
      <w:pPr>
        <w:jc w:val="right"/>
        <w:rPr>
          <w:lang w:val="en-GB"/>
        </w:rPr>
      </w:pPr>
    </w:p>
    <w:p w14:paraId="01B845C6" w14:textId="6A91B02A" w:rsidR="00CA3447" w:rsidRDefault="00CA3447" w:rsidP="0007603C">
      <w:pPr>
        <w:jc w:val="right"/>
        <w:rPr>
          <w:lang w:val="en-GB"/>
        </w:rPr>
      </w:pPr>
    </w:p>
    <w:p w14:paraId="2384D418" w14:textId="382D855B" w:rsidR="00CA3447" w:rsidRDefault="00CA3447" w:rsidP="0007603C">
      <w:pPr>
        <w:jc w:val="right"/>
        <w:rPr>
          <w:lang w:val="en-GB"/>
        </w:rPr>
      </w:pPr>
    </w:p>
    <w:p w14:paraId="7FA84B32" w14:textId="3A8FCBCC" w:rsidR="00CA3447" w:rsidRDefault="00CA3447" w:rsidP="0007603C">
      <w:pPr>
        <w:jc w:val="right"/>
        <w:rPr>
          <w:lang w:val="en-GB"/>
        </w:rPr>
      </w:pPr>
    </w:p>
    <w:p w14:paraId="6D4C5F1A" w14:textId="32D041C0" w:rsidR="00CA3447" w:rsidRDefault="002B15E5" w:rsidP="0007603C">
      <w:pPr>
        <w:jc w:val="right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95BE2B5" wp14:editId="4E0FA338">
                <wp:simplePos x="0" y="0"/>
                <wp:positionH relativeFrom="column">
                  <wp:posOffset>2750745</wp:posOffset>
                </wp:positionH>
                <wp:positionV relativeFrom="paragraph">
                  <wp:posOffset>73195</wp:posOffset>
                </wp:positionV>
                <wp:extent cx="4062730" cy="479833"/>
                <wp:effectExtent l="0" t="0" r="13970" b="15875"/>
                <wp:wrapNone/>
                <wp:docPr id="13317397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2730" cy="4798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D3FB5" w14:textId="7E9C796C" w:rsidR="002B15E5" w:rsidRPr="002B15E5" w:rsidRDefault="002B15E5" w:rsidP="009D198A">
                            <w:pPr>
                              <w:pStyle w:val="Heading2"/>
                              <w:rPr>
                                <w:rFonts w:asciiTheme="minorHAnsi" w:eastAsiaTheme="minorEastAsia" w:hAnsiTheme="minorHAnsi" w:cstheme="minorBidi"/>
                                <w:caps w:val="0"/>
                                <w:sz w:val="18"/>
                                <w:szCs w:val="22"/>
                                <w:lang w:val="en-GB" w:bidi="en-GB"/>
                              </w:rPr>
                            </w:pPr>
                            <w:r w:rsidRPr="002B15E5">
                              <w:rPr>
                                <w:rFonts w:asciiTheme="minorHAnsi" w:eastAsiaTheme="minorEastAsia" w:hAnsiTheme="minorHAnsi" w:cstheme="minorBidi"/>
                                <w:caps w:val="0"/>
                                <w:sz w:val="18"/>
                                <w:szCs w:val="22"/>
                                <w:lang w:val="en-GB" w:bidi="en-GB"/>
                              </w:rPr>
                              <w:t>LATEST INITIATIVES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caps w:val="0"/>
                                <w:sz w:val="18"/>
                                <w:szCs w:val="22"/>
                                <w:lang w:val="en-GB" w:bidi="en-GB"/>
                              </w:rPr>
                              <w:t xml:space="preserve"> – Market research in a </w:t>
                            </w:r>
                            <w:r w:rsidR="00D941D4">
                              <w:rPr>
                                <w:rFonts w:asciiTheme="minorHAnsi" w:eastAsiaTheme="minorEastAsia" w:hAnsiTheme="minorHAnsi" w:cstheme="minorBidi"/>
                                <w:caps w:val="0"/>
                                <w:sz w:val="18"/>
                                <w:szCs w:val="22"/>
                                <w:lang w:val="en-GB" w:bidi="en-GB"/>
                              </w:rPr>
                              <w:t>newsletter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E2B5" id="Text Box 1" o:spid="_x0000_s1040" type="#_x0000_t202" style="position:absolute;left:0;text-align:left;margin-left:216.6pt;margin-top:5.75pt;width:319.9pt;height:37.8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" filled="f" strokeweight=".5pt">
                <v:fill o:detectmouseclick="t"/>
                <v:textbox>
                  <w:txbxContent>
                    <w:p w14:paraId="0A7D3FB5" w14:textId="7E9C796C" w:rsidR="002B15E5" w:rsidRPr="002B15E5" w:rsidRDefault="002B15E5" w:rsidP="009D198A">
                      <w:pPr>
                        <w:pStyle w:val="Heading2"/>
                        <w:rPr>
                          <w:rFonts w:asciiTheme="minorHAnsi" w:eastAsiaTheme="minorEastAsia" w:hAnsiTheme="minorHAnsi" w:cstheme="minorBidi"/>
                          <w:caps w:val="0"/>
                          <w:sz w:val="18"/>
                          <w:szCs w:val="22"/>
                          <w:lang w:val="en-GB" w:bidi="en-GB"/>
                        </w:rPr>
                      </w:pPr>
                      <w:r w:rsidRPr="002B15E5">
                        <w:rPr>
                          <w:rFonts w:asciiTheme="minorHAnsi" w:eastAsiaTheme="minorEastAsia" w:hAnsiTheme="minorHAnsi" w:cstheme="minorBidi"/>
                          <w:caps w:val="0"/>
                          <w:sz w:val="18"/>
                          <w:szCs w:val="22"/>
                          <w:lang w:val="en-GB" w:bidi="en-GB"/>
                        </w:rPr>
                        <w:t>LATEST INITIATIVES</w:t>
                      </w:r>
                      <w:r>
                        <w:rPr>
                          <w:rFonts w:asciiTheme="minorHAnsi" w:eastAsiaTheme="minorEastAsia" w:hAnsiTheme="minorHAnsi" w:cstheme="minorBidi"/>
                          <w:caps w:val="0"/>
                          <w:sz w:val="18"/>
                          <w:szCs w:val="22"/>
                          <w:lang w:val="en-GB" w:bidi="en-GB"/>
                        </w:rPr>
                        <w:t xml:space="preserve"> – Market research in a </w:t>
                      </w:r>
                      <w:r w:rsidR="00D941D4">
                        <w:rPr>
                          <w:rFonts w:asciiTheme="minorHAnsi" w:eastAsiaTheme="minorEastAsia" w:hAnsiTheme="minorHAnsi" w:cstheme="minorBidi"/>
                          <w:caps w:val="0"/>
                          <w:sz w:val="18"/>
                          <w:szCs w:val="22"/>
                          <w:lang w:val="en-GB" w:bidi="en-GB"/>
                        </w:rPr>
                        <w:t>newsletter</w:t>
                      </w:r>
                    </w:p>
                  </w:txbxContent>
                </v:textbox>
              </v:shape>
            </w:pict>
          </mc:Fallback>
        </mc:AlternateContent>
      </w:r>
    </w:p>
    <w:p w14:paraId="1FCAA405" w14:textId="7BBEC0FC" w:rsidR="0007603C" w:rsidRDefault="0089575B" w:rsidP="0007603C">
      <w:pPr>
        <w:jc w:val="right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B42D15F" wp14:editId="67CC8D43">
                <wp:simplePos x="0" y="0"/>
                <wp:positionH relativeFrom="margin">
                  <wp:align>left</wp:align>
                </wp:positionH>
                <wp:positionV relativeFrom="paragraph">
                  <wp:posOffset>3467810</wp:posOffset>
                </wp:positionV>
                <wp:extent cx="2337758" cy="1155940"/>
                <wp:effectExtent l="0" t="0" r="0" b="6350"/>
                <wp:wrapNone/>
                <wp:docPr id="125635593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758" cy="115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A926B" w14:textId="09C46059" w:rsidR="00180CAB" w:rsidRPr="006B1E37" w:rsidRDefault="00180CAB" w:rsidP="002B7877">
                            <w:pPr>
                              <w:pStyle w:val="Heading3"/>
                              <w:rPr>
                                <w:sz w:val="20"/>
                                <w:szCs w:val="22"/>
                                <w:lang w:val="en-GB" w:bidi="en-GB"/>
                              </w:rPr>
                            </w:pPr>
                            <w:r w:rsidRPr="006B1E37">
                              <w:rPr>
                                <w:sz w:val="20"/>
                                <w:szCs w:val="22"/>
                                <w:lang w:val="en-GB" w:bidi="en-GB"/>
                              </w:rPr>
                              <w:t>References available on request</w:t>
                            </w:r>
                          </w:p>
                          <w:p w14:paraId="50495EA5" w14:textId="00B17DAB" w:rsidR="00E305A8" w:rsidRPr="00E305A8" w:rsidRDefault="00E305A8" w:rsidP="00E305A8">
                            <w:pPr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 xml:space="preserve">LinkedIn references can be found </w:t>
                            </w:r>
                            <w:hyperlink r:id="rId35" w:history="1">
                              <w:r w:rsidRPr="00E305A8">
                                <w:rPr>
                                  <w:rStyle w:val="Hyperlink"/>
                                  <w:lang w:val="en-GB" w:bidi="en-GB"/>
                                </w:rPr>
                                <w:t>here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D15F" id="Text Box 13" o:spid="_x0000_s1041" type="#_x0000_t202" style="position:absolute;left:0;text-align:left;margin-left:0;margin-top:273.05pt;width:184.1pt;height:91pt;z-index:251633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" filled="f" stroked="f" strokeweight=".5pt">
                <v:textbox>
                  <w:txbxContent>
                    <w:p w14:paraId="430A926B" w14:textId="09C46059" w:rsidR="00180CAB" w:rsidRPr="006B1E37" w:rsidRDefault="00180CAB" w:rsidP="002B7877">
                      <w:pPr>
                        <w:pStyle w:val="Heading3"/>
                        <w:rPr>
                          <w:sz w:val="20"/>
                          <w:szCs w:val="22"/>
                          <w:lang w:val="en-GB" w:bidi="en-GB"/>
                        </w:rPr>
                      </w:pPr>
                      <w:r w:rsidRPr="006B1E37">
                        <w:rPr>
                          <w:sz w:val="20"/>
                          <w:szCs w:val="22"/>
                          <w:lang w:val="en-GB" w:bidi="en-GB"/>
                        </w:rPr>
                        <w:t>References available on request</w:t>
                      </w:r>
                    </w:p>
                    <w:p w14:paraId="50495EA5" w14:textId="00B17DAB" w:rsidR="00E305A8" w:rsidRPr="00E305A8" w:rsidRDefault="00E305A8" w:rsidP="00E305A8">
                      <w:pPr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 xml:space="preserve">LinkedIn references can be found </w:t>
                      </w:r>
                      <w:hyperlink r:id="rId36" w:history="1">
                        <w:r w:rsidRPr="00E305A8">
                          <w:rPr>
                            <w:rStyle w:val="Hyperlink"/>
                            <w:lang w:val="en-GB" w:bidi="en-GB"/>
                          </w:rPr>
                          <w:t>here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1C5D85" w14:textId="0010E698" w:rsidR="0089575B" w:rsidRPr="0089575B" w:rsidRDefault="0089575B" w:rsidP="0089575B">
      <w:pPr>
        <w:rPr>
          <w:lang w:val="en-GB"/>
        </w:rPr>
      </w:pPr>
    </w:p>
    <w:p w14:paraId="0D8ABFF9" w14:textId="73CB46D0" w:rsidR="0089575B" w:rsidRPr="0089575B" w:rsidRDefault="002B15E5" w:rsidP="0089575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11FE79A" wp14:editId="7C70CF00">
                <wp:simplePos x="0" y="0"/>
                <wp:positionH relativeFrom="page">
                  <wp:posOffset>431819</wp:posOffset>
                </wp:positionH>
                <wp:positionV relativeFrom="paragraph">
                  <wp:posOffset>3735</wp:posOffset>
                </wp:positionV>
                <wp:extent cx="2122098" cy="1809750"/>
                <wp:effectExtent l="0" t="0" r="0" b="0"/>
                <wp:wrapNone/>
                <wp:docPr id="34232305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098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0C4A4" w14:textId="77777777" w:rsidR="002B7877" w:rsidRPr="00C31916" w:rsidRDefault="002B7877" w:rsidP="002B7877">
                            <w:pPr>
                              <w:pStyle w:val="Heading3"/>
                              <w:rPr>
                                <w:lang w:val="en-GB"/>
                              </w:rPr>
                            </w:pPr>
                            <w:r w:rsidRPr="00C31916">
                              <w:rPr>
                                <w:lang w:val="en-GB" w:bidi="en-GB"/>
                              </w:rPr>
                              <w:t>activities and interests</w:t>
                            </w:r>
                          </w:p>
                          <w:p w14:paraId="7DB49A25" w14:textId="403A7EF6" w:rsidR="002B7877" w:rsidRPr="00F52945" w:rsidRDefault="002B7877" w:rsidP="002B787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lang w:val="en-GB" w:bidi="en-GB"/>
                              </w:rPr>
                            </w:pPr>
                            <w:r w:rsidRPr="00F52945">
                              <w:rPr>
                                <w:lang w:val="en-GB" w:bidi="en-GB"/>
                              </w:rPr>
                              <w:t>Business</w:t>
                            </w:r>
                            <w:r w:rsidR="005E00B0">
                              <w:rPr>
                                <w:lang w:val="en-GB" w:bidi="en-GB"/>
                              </w:rPr>
                              <w:t xml:space="preserve"> strategy and</w:t>
                            </w:r>
                            <w:r w:rsidRPr="00F52945">
                              <w:rPr>
                                <w:lang w:val="en-GB" w:bidi="en-GB"/>
                              </w:rPr>
                              <w:t xml:space="preserve"> innovation</w:t>
                            </w:r>
                          </w:p>
                          <w:p w14:paraId="20FA2992" w14:textId="77777777" w:rsidR="002B7877" w:rsidRPr="00F52945" w:rsidRDefault="002B7877" w:rsidP="002B787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lang w:val="en-GB" w:bidi="en-GB"/>
                              </w:rPr>
                            </w:pPr>
                            <w:r w:rsidRPr="00F52945">
                              <w:rPr>
                                <w:lang w:val="en-GB" w:bidi="en-GB"/>
                              </w:rPr>
                              <w:t>Change management</w:t>
                            </w:r>
                          </w:p>
                          <w:p w14:paraId="381976E5" w14:textId="77777777" w:rsidR="002B7877" w:rsidRPr="00F52945" w:rsidRDefault="002B7877" w:rsidP="002B787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lang w:val="en-GB" w:bidi="en-GB"/>
                              </w:rPr>
                            </w:pPr>
                            <w:r w:rsidRPr="00F52945">
                              <w:rPr>
                                <w:lang w:val="en-GB" w:bidi="en-GB"/>
                              </w:rPr>
                              <w:t>Competitor analysis</w:t>
                            </w:r>
                          </w:p>
                          <w:p w14:paraId="43F2F327" w14:textId="77777777" w:rsidR="002B7877" w:rsidRDefault="002B7877" w:rsidP="002B787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lang w:val="en-GB" w:bidi="en-GB"/>
                              </w:rPr>
                            </w:pPr>
                            <w:r w:rsidRPr="00F52945">
                              <w:rPr>
                                <w:lang w:val="en-GB" w:bidi="en-GB"/>
                              </w:rPr>
                              <w:t>Market trends analysis</w:t>
                            </w:r>
                          </w:p>
                          <w:p w14:paraId="01B7B270" w14:textId="01A8A5EB" w:rsidR="006B1E37" w:rsidRPr="00F52945" w:rsidRDefault="000447C0" w:rsidP="002B787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 xml:space="preserve">Financial </w:t>
                            </w:r>
                            <w:r w:rsidR="006B1E37">
                              <w:rPr>
                                <w:lang w:val="en-GB" w:bidi="en-GB"/>
                              </w:rPr>
                              <w:t>Portfolio Management certification</w:t>
                            </w:r>
                          </w:p>
                          <w:p w14:paraId="4A99EF38" w14:textId="77777777" w:rsidR="002B7877" w:rsidRDefault="002B78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E79A" id="_x0000_s1042" type="#_x0000_t202" style="position:absolute;margin-left:34pt;margin-top:.3pt;width:167.1pt;height:142.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" filled="f" stroked="f" strokeweight=".5pt">
                <v:textbox>
                  <w:txbxContent>
                    <w:p w14:paraId="26F0C4A4" w14:textId="77777777" w:rsidR="002B7877" w:rsidRPr="00C31916" w:rsidRDefault="002B7877" w:rsidP="002B7877">
                      <w:pPr>
                        <w:pStyle w:val="Heading3"/>
                        <w:rPr>
                          <w:lang w:val="en-GB"/>
                        </w:rPr>
                      </w:pPr>
                      <w:r w:rsidRPr="00C31916">
                        <w:rPr>
                          <w:lang w:val="en-GB" w:bidi="en-GB"/>
                        </w:rPr>
                        <w:t>activities and interests</w:t>
                      </w:r>
                    </w:p>
                    <w:p w14:paraId="7DB49A25" w14:textId="403A7EF6" w:rsidR="002B7877" w:rsidRPr="00F52945" w:rsidRDefault="002B7877" w:rsidP="002B787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lang w:val="en-GB" w:bidi="en-GB"/>
                        </w:rPr>
                      </w:pPr>
                      <w:r w:rsidRPr="00F52945">
                        <w:rPr>
                          <w:lang w:val="en-GB" w:bidi="en-GB"/>
                        </w:rPr>
                        <w:t>Business</w:t>
                      </w:r>
                      <w:r w:rsidR="005E00B0">
                        <w:rPr>
                          <w:lang w:val="en-GB" w:bidi="en-GB"/>
                        </w:rPr>
                        <w:t xml:space="preserve"> strategy and</w:t>
                      </w:r>
                      <w:r w:rsidRPr="00F52945">
                        <w:rPr>
                          <w:lang w:val="en-GB" w:bidi="en-GB"/>
                        </w:rPr>
                        <w:t xml:space="preserve"> innovation</w:t>
                      </w:r>
                    </w:p>
                    <w:p w14:paraId="20FA2992" w14:textId="77777777" w:rsidR="002B7877" w:rsidRPr="00F52945" w:rsidRDefault="002B7877" w:rsidP="002B787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lang w:val="en-GB" w:bidi="en-GB"/>
                        </w:rPr>
                      </w:pPr>
                      <w:r w:rsidRPr="00F52945">
                        <w:rPr>
                          <w:lang w:val="en-GB" w:bidi="en-GB"/>
                        </w:rPr>
                        <w:t>Change management</w:t>
                      </w:r>
                    </w:p>
                    <w:p w14:paraId="381976E5" w14:textId="77777777" w:rsidR="002B7877" w:rsidRPr="00F52945" w:rsidRDefault="002B7877" w:rsidP="002B787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lang w:val="en-GB" w:bidi="en-GB"/>
                        </w:rPr>
                      </w:pPr>
                      <w:r w:rsidRPr="00F52945">
                        <w:rPr>
                          <w:lang w:val="en-GB" w:bidi="en-GB"/>
                        </w:rPr>
                        <w:t>Competitor analysis</w:t>
                      </w:r>
                    </w:p>
                    <w:p w14:paraId="43F2F327" w14:textId="77777777" w:rsidR="002B7877" w:rsidRDefault="002B7877" w:rsidP="002B787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lang w:val="en-GB" w:bidi="en-GB"/>
                        </w:rPr>
                      </w:pPr>
                      <w:r w:rsidRPr="00F52945">
                        <w:rPr>
                          <w:lang w:val="en-GB" w:bidi="en-GB"/>
                        </w:rPr>
                        <w:t>Market trends analysis</w:t>
                      </w:r>
                    </w:p>
                    <w:p w14:paraId="01B7B270" w14:textId="01A8A5EB" w:rsidR="006B1E37" w:rsidRPr="00F52945" w:rsidRDefault="000447C0" w:rsidP="002B787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 xml:space="preserve">Financial </w:t>
                      </w:r>
                      <w:r w:rsidR="006B1E37">
                        <w:rPr>
                          <w:lang w:val="en-GB" w:bidi="en-GB"/>
                        </w:rPr>
                        <w:t>Portfolio Management certification</w:t>
                      </w:r>
                    </w:p>
                    <w:p w14:paraId="4A99EF38" w14:textId="77777777" w:rsidR="002B7877" w:rsidRDefault="002B7877"/>
                  </w:txbxContent>
                </v:textbox>
                <w10:wrap anchorx="page"/>
              </v:shape>
            </w:pict>
          </mc:Fallback>
        </mc:AlternateContent>
      </w:r>
      <w:r w:rsidRPr="00674926">
        <w:rPr>
          <w:noProof/>
          <w:color w:val="548AB7" w:themeColor="accent1" w:themeShade="BF"/>
          <w:lang w:val="en-GB" w:bidi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6C0ABE6" wp14:editId="636E2A2D">
                <wp:simplePos x="0" y="0"/>
                <wp:positionH relativeFrom="page">
                  <wp:posOffset>3114392</wp:posOffset>
                </wp:positionH>
                <wp:positionV relativeFrom="paragraph">
                  <wp:posOffset>141548</wp:posOffset>
                </wp:positionV>
                <wp:extent cx="4175125" cy="2851842"/>
                <wp:effectExtent l="0" t="0" r="0" b="5715"/>
                <wp:wrapNone/>
                <wp:docPr id="15675567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125" cy="2851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81027C" w14:textId="77777777" w:rsidR="0089575B" w:rsidRDefault="0089575B" w:rsidP="0089575B">
                            <w:pPr>
                              <w:pStyle w:val="Heading4"/>
                            </w:pPr>
                            <w:hyperlink r:id="rId37" w:history="1">
                              <w:r w:rsidRPr="00F26E5F">
                                <w:rPr>
                                  <w:rStyle w:val="Hyperlink"/>
                                  <w:lang w:val="en-GB" w:bidi="en-GB"/>
                                </w:rPr>
                                <w:t>Founder and Co-creator</w:t>
                              </w:r>
                            </w:hyperlink>
                          </w:p>
                          <w:p w14:paraId="56491242" w14:textId="77777777" w:rsidR="0089575B" w:rsidRPr="007829B4" w:rsidRDefault="0089575B" w:rsidP="0089575B">
                            <w:pPr>
                              <w:pStyle w:val="Heading4"/>
                              <w:rPr>
                                <w:lang w:val="en-GB" w:bidi="en-GB"/>
                              </w:rPr>
                            </w:pPr>
                            <w:r w:rsidRPr="003667AA">
                              <w:rPr>
                                <w:lang w:val="en-GB" w:bidi="en-GB"/>
                              </w:rPr>
                              <w:t>The Mortgage Beacon: Newsletter</w:t>
                            </w:r>
                          </w:p>
                          <w:p w14:paraId="4C4E4531" w14:textId="77777777" w:rsidR="0089575B" w:rsidRDefault="0089575B" w:rsidP="0089575B">
                            <w:pPr>
                              <w:jc w:val="both"/>
                              <w:rPr>
                                <w:szCs w:val="18"/>
                                <w:lang w:val="en-GB" w:bidi="en-GB"/>
                              </w:rPr>
                            </w:pPr>
                            <w:r w:rsidRPr="00C713B6">
                              <w:rPr>
                                <w:szCs w:val="18"/>
                                <w:lang w:val="en-GB" w:bidi="en-GB"/>
                              </w:rPr>
                              <w:t>July 2025 – Present</w:t>
                            </w:r>
                          </w:p>
                          <w:p w14:paraId="71C1531F" w14:textId="77777777" w:rsidR="0089575B" w:rsidRPr="007829B4" w:rsidRDefault="0089575B" w:rsidP="0089575B">
                            <w:pPr>
                              <w:rPr>
                                <w:lang w:val="en-GB" w:bidi="en-GB"/>
                              </w:rPr>
                            </w:pPr>
                          </w:p>
                          <w:p w14:paraId="209EC2CD" w14:textId="77777777" w:rsidR="0089575B" w:rsidRDefault="0089575B" w:rsidP="0089575B">
                            <w:pPr>
                              <w:numPr>
                                <w:ilvl w:val="0"/>
                                <w:numId w:val="24"/>
                              </w:numPr>
                              <w:jc w:val="both"/>
                              <w:rPr>
                                <w:szCs w:val="18"/>
                                <w:lang w:val="en-GB" w:bidi="en-GB"/>
                              </w:rPr>
                            </w:pPr>
                            <w:r w:rsidRPr="00372680">
                              <w:rPr>
                                <w:szCs w:val="18"/>
                                <w:lang w:val="en-GB" w:bidi="en-GB"/>
                              </w:rPr>
                              <w:t>Led the ideation and concept development</w:t>
                            </w:r>
                            <w:r>
                              <w:rPr>
                                <w:szCs w:val="18"/>
                                <w:lang w:val="en-GB" w:bidi="en-GB"/>
                              </w:rPr>
                              <w:t xml:space="preserve"> of the newsletter</w:t>
                            </w:r>
                            <w:r w:rsidRPr="00372680">
                              <w:rPr>
                                <w:szCs w:val="18"/>
                                <w:lang w:val="en-GB" w:bidi="en-GB"/>
                              </w:rPr>
                              <w:t>; contributed to editorial direction and mortgage domain content.</w:t>
                            </w:r>
                          </w:p>
                          <w:p w14:paraId="05A3F3BD" w14:textId="77777777" w:rsidR="0089575B" w:rsidRDefault="0089575B" w:rsidP="0089575B">
                            <w:pPr>
                              <w:numPr>
                                <w:ilvl w:val="0"/>
                                <w:numId w:val="24"/>
                              </w:numPr>
                              <w:jc w:val="both"/>
                              <w:rPr>
                                <w:szCs w:val="18"/>
                                <w:lang w:val="en-GB" w:bidi="en-GB"/>
                              </w:rPr>
                            </w:pPr>
                            <w:r w:rsidRPr="00490FC6">
                              <w:rPr>
                                <w:szCs w:val="18"/>
                                <w:lang w:val="en-GB" w:bidi="en-GB"/>
                              </w:rPr>
                              <w:t>Initiated cross-functional collaboration between marketing, design, and engineering</w:t>
                            </w:r>
                            <w:r>
                              <w:rPr>
                                <w:szCs w:val="18"/>
                                <w:lang w:val="en-GB" w:bidi="en-GB"/>
                              </w:rPr>
                              <w:t>,</w:t>
                            </w:r>
                            <w:r w:rsidRPr="00490FC6">
                              <w:rPr>
                                <w:szCs w:val="18"/>
                                <w:lang w:val="en-GB" w:bidi="en-GB"/>
                              </w:rPr>
                              <w:t xml:space="preserve"> transforming an idea into a recurring client-facing product</w:t>
                            </w:r>
                          </w:p>
                          <w:p w14:paraId="7DCA5526" w14:textId="77777777" w:rsidR="0089575B" w:rsidRPr="00372680" w:rsidRDefault="0089575B" w:rsidP="0089575B">
                            <w:pPr>
                              <w:numPr>
                                <w:ilvl w:val="0"/>
                                <w:numId w:val="24"/>
                              </w:numPr>
                              <w:jc w:val="both"/>
                              <w:rPr>
                                <w:szCs w:val="18"/>
                                <w:lang w:val="en-GB" w:bidi="en-GB"/>
                              </w:rPr>
                            </w:pPr>
                            <w:r w:rsidRPr="00372680">
                              <w:rPr>
                                <w:szCs w:val="18"/>
                                <w:lang w:val="en-GB" w:bidi="en-GB"/>
                              </w:rPr>
                              <w:t xml:space="preserve">LinkedIn following at: </w:t>
                            </w:r>
                            <w:hyperlink r:id="rId38" w:history="1">
                              <w:r w:rsidRPr="00372680">
                                <w:rPr>
                                  <w:rStyle w:val="Hyperlink"/>
                                  <w:szCs w:val="18"/>
                                  <w:lang w:val="en-GB" w:bidi="en-GB"/>
                                </w:rPr>
                                <w:t>https://www.linkedin.com/company/the-mortgage-beacon/about/</w:t>
                              </w:r>
                            </w:hyperlink>
                          </w:p>
                          <w:p w14:paraId="56319B8C" w14:textId="77777777" w:rsidR="0089575B" w:rsidRPr="007757DE" w:rsidRDefault="0089575B" w:rsidP="0089575B">
                            <w:pPr>
                              <w:ind w:left="720"/>
                              <w:jc w:val="both"/>
                              <w:rPr>
                                <w:lang w:val="en-GB" w:bidi="en-GB"/>
                              </w:rPr>
                            </w:pPr>
                          </w:p>
                          <w:p w14:paraId="482936BB" w14:textId="77777777" w:rsidR="0089575B" w:rsidRPr="00C713B6" w:rsidRDefault="0089575B" w:rsidP="0089575B">
                            <w:pPr>
                              <w:ind w:left="360"/>
                              <w:jc w:val="both"/>
                              <w:rPr>
                                <w:sz w:val="16"/>
                                <w:szCs w:val="20"/>
                                <w:lang w:val="en-GB" w:bidi="en-GB"/>
                              </w:rPr>
                            </w:pPr>
                            <w:r w:rsidRPr="008E609A">
                              <w:rPr>
                                <w:b/>
                                <w:bCs/>
                                <w:lang w:val="en-GB" w:bidi="en-GB"/>
                              </w:rPr>
                              <w:t>Key Achievement:</w:t>
                            </w:r>
                          </w:p>
                          <w:p w14:paraId="70257AD9" w14:textId="77777777" w:rsidR="0089575B" w:rsidRPr="007757DE" w:rsidRDefault="0089575B" w:rsidP="0089575B">
                            <w:pPr>
                              <w:numPr>
                                <w:ilvl w:val="0"/>
                                <w:numId w:val="24"/>
                              </w:numPr>
                              <w:jc w:val="both"/>
                              <w:rPr>
                                <w:lang w:val="en-GB" w:bidi="en-GB"/>
                              </w:rPr>
                            </w:pPr>
                            <w:r w:rsidRPr="007757DE">
                              <w:rPr>
                                <w:lang w:val="en-GB" w:bidi="en-GB"/>
                              </w:rPr>
                              <w:t>Launched a growing industry publication that has attracted engagement from lending professionals on LinkedIn and sparked collaborative content creation.</w:t>
                            </w:r>
                          </w:p>
                          <w:p w14:paraId="68E6CBA5" w14:textId="77777777" w:rsidR="0089575B" w:rsidRPr="007757DE" w:rsidRDefault="0089575B" w:rsidP="0089575B">
                            <w:pPr>
                              <w:jc w:val="both"/>
                              <w:rPr>
                                <w:lang w:val="en-GB" w:bidi="en-GB"/>
                              </w:rPr>
                            </w:pPr>
                          </w:p>
                          <w:p w14:paraId="791F59AC" w14:textId="77777777" w:rsidR="0089575B" w:rsidRPr="007757DE" w:rsidRDefault="0089575B" w:rsidP="0089575B">
                            <w:pPr>
                              <w:jc w:val="both"/>
                              <w:rPr>
                                <w:lang w:val="en-GB" w:eastAsia="en-US" w:bidi="en-GB"/>
                              </w:rPr>
                            </w:pPr>
                          </w:p>
                          <w:p w14:paraId="42C0086E" w14:textId="77777777" w:rsidR="0089575B" w:rsidRPr="007757DE" w:rsidRDefault="0089575B" w:rsidP="0089575B">
                            <w:pPr>
                              <w:jc w:val="both"/>
                              <w:rPr>
                                <w:lang w:val="en-GB" w:eastAsia="en-US" w:bidi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ABE6" id="_x0000_s1043" type="#_x0000_t202" style="position:absolute;margin-left:245.25pt;margin-top:11.15pt;width:328.75pt;height:224.55pt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" fillcolor="white [3201]" stroked="f" strokeweight=".5pt">
                <v:textbox>
                  <w:txbxContent>
                    <w:p w14:paraId="1E81027C" w14:textId="77777777" w:rsidR="0089575B" w:rsidRDefault="0089575B" w:rsidP="0089575B">
                      <w:pPr>
                        <w:pStyle w:val="Heading4"/>
                      </w:pPr>
                      <w:hyperlink r:id="rId39" w:history="1">
                        <w:r w:rsidRPr="00F26E5F">
                          <w:rPr>
                            <w:rStyle w:val="Hyperlink"/>
                            <w:lang w:val="en-GB" w:bidi="en-GB"/>
                          </w:rPr>
                          <w:t>Founder and Co-creator</w:t>
                        </w:r>
                      </w:hyperlink>
                    </w:p>
                    <w:p w14:paraId="56491242" w14:textId="77777777" w:rsidR="0089575B" w:rsidRPr="007829B4" w:rsidRDefault="0089575B" w:rsidP="0089575B">
                      <w:pPr>
                        <w:pStyle w:val="Heading4"/>
                        <w:rPr>
                          <w:lang w:val="en-GB" w:bidi="en-GB"/>
                        </w:rPr>
                      </w:pPr>
                      <w:r w:rsidRPr="003667AA">
                        <w:rPr>
                          <w:lang w:val="en-GB" w:bidi="en-GB"/>
                        </w:rPr>
                        <w:t>The Mortgage Beacon: Newsletter</w:t>
                      </w:r>
                    </w:p>
                    <w:p w14:paraId="4C4E4531" w14:textId="77777777" w:rsidR="0089575B" w:rsidRDefault="0089575B" w:rsidP="0089575B">
                      <w:pPr>
                        <w:jc w:val="both"/>
                        <w:rPr>
                          <w:szCs w:val="18"/>
                          <w:lang w:val="en-GB" w:bidi="en-GB"/>
                        </w:rPr>
                      </w:pPr>
                      <w:r w:rsidRPr="00C713B6">
                        <w:rPr>
                          <w:szCs w:val="18"/>
                          <w:lang w:val="en-GB" w:bidi="en-GB"/>
                        </w:rPr>
                        <w:t>July 2025 – Present</w:t>
                      </w:r>
                    </w:p>
                    <w:p w14:paraId="71C1531F" w14:textId="77777777" w:rsidR="0089575B" w:rsidRPr="007829B4" w:rsidRDefault="0089575B" w:rsidP="0089575B">
                      <w:pPr>
                        <w:rPr>
                          <w:lang w:val="en-GB" w:bidi="en-GB"/>
                        </w:rPr>
                      </w:pPr>
                    </w:p>
                    <w:p w14:paraId="209EC2CD" w14:textId="77777777" w:rsidR="0089575B" w:rsidRDefault="0089575B" w:rsidP="0089575B">
                      <w:pPr>
                        <w:numPr>
                          <w:ilvl w:val="0"/>
                          <w:numId w:val="24"/>
                        </w:numPr>
                        <w:jc w:val="both"/>
                        <w:rPr>
                          <w:szCs w:val="18"/>
                          <w:lang w:val="en-GB" w:bidi="en-GB"/>
                        </w:rPr>
                      </w:pPr>
                      <w:r w:rsidRPr="00372680">
                        <w:rPr>
                          <w:szCs w:val="18"/>
                          <w:lang w:val="en-GB" w:bidi="en-GB"/>
                        </w:rPr>
                        <w:t>Led the ideation and concept development</w:t>
                      </w:r>
                      <w:r>
                        <w:rPr>
                          <w:szCs w:val="18"/>
                          <w:lang w:val="en-GB" w:bidi="en-GB"/>
                        </w:rPr>
                        <w:t xml:space="preserve"> of the newsletter</w:t>
                      </w:r>
                      <w:r w:rsidRPr="00372680">
                        <w:rPr>
                          <w:szCs w:val="18"/>
                          <w:lang w:val="en-GB" w:bidi="en-GB"/>
                        </w:rPr>
                        <w:t>; contributed to editorial direction and mortgage domain content.</w:t>
                      </w:r>
                    </w:p>
                    <w:p w14:paraId="05A3F3BD" w14:textId="77777777" w:rsidR="0089575B" w:rsidRDefault="0089575B" w:rsidP="0089575B">
                      <w:pPr>
                        <w:numPr>
                          <w:ilvl w:val="0"/>
                          <w:numId w:val="24"/>
                        </w:numPr>
                        <w:jc w:val="both"/>
                        <w:rPr>
                          <w:szCs w:val="18"/>
                          <w:lang w:val="en-GB" w:bidi="en-GB"/>
                        </w:rPr>
                      </w:pPr>
                      <w:r w:rsidRPr="00490FC6">
                        <w:rPr>
                          <w:szCs w:val="18"/>
                          <w:lang w:val="en-GB" w:bidi="en-GB"/>
                        </w:rPr>
                        <w:t>Initiated cross-functional collaboration between marketing, design, and engineering</w:t>
                      </w:r>
                      <w:r>
                        <w:rPr>
                          <w:szCs w:val="18"/>
                          <w:lang w:val="en-GB" w:bidi="en-GB"/>
                        </w:rPr>
                        <w:t>,</w:t>
                      </w:r>
                      <w:r w:rsidRPr="00490FC6">
                        <w:rPr>
                          <w:szCs w:val="18"/>
                          <w:lang w:val="en-GB" w:bidi="en-GB"/>
                        </w:rPr>
                        <w:t xml:space="preserve"> transforming an idea into a recurring client-facing product</w:t>
                      </w:r>
                    </w:p>
                    <w:p w14:paraId="7DCA5526" w14:textId="77777777" w:rsidR="0089575B" w:rsidRPr="00372680" w:rsidRDefault="0089575B" w:rsidP="0089575B">
                      <w:pPr>
                        <w:numPr>
                          <w:ilvl w:val="0"/>
                          <w:numId w:val="24"/>
                        </w:numPr>
                        <w:jc w:val="both"/>
                        <w:rPr>
                          <w:szCs w:val="18"/>
                          <w:lang w:val="en-GB" w:bidi="en-GB"/>
                        </w:rPr>
                      </w:pPr>
                      <w:r w:rsidRPr="00372680">
                        <w:rPr>
                          <w:szCs w:val="18"/>
                          <w:lang w:val="en-GB" w:bidi="en-GB"/>
                        </w:rPr>
                        <w:t xml:space="preserve">LinkedIn following at: </w:t>
                      </w:r>
                      <w:hyperlink r:id="rId40" w:history="1">
                        <w:r w:rsidRPr="00372680">
                          <w:rPr>
                            <w:rStyle w:val="Hyperlink"/>
                            <w:szCs w:val="18"/>
                            <w:lang w:val="en-GB" w:bidi="en-GB"/>
                          </w:rPr>
                          <w:t>https://www.linkedin.com/company/the-mortgage-beacon/about/</w:t>
                        </w:r>
                      </w:hyperlink>
                    </w:p>
                    <w:p w14:paraId="56319B8C" w14:textId="77777777" w:rsidR="0089575B" w:rsidRPr="007757DE" w:rsidRDefault="0089575B" w:rsidP="0089575B">
                      <w:pPr>
                        <w:ind w:left="720"/>
                        <w:jc w:val="both"/>
                        <w:rPr>
                          <w:lang w:val="en-GB" w:bidi="en-GB"/>
                        </w:rPr>
                      </w:pPr>
                    </w:p>
                    <w:p w14:paraId="482936BB" w14:textId="77777777" w:rsidR="0089575B" w:rsidRPr="00C713B6" w:rsidRDefault="0089575B" w:rsidP="0089575B">
                      <w:pPr>
                        <w:ind w:left="360"/>
                        <w:jc w:val="both"/>
                        <w:rPr>
                          <w:sz w:val="16"/>
                          <w:szCs w:val="20"/>
                          <w:lang w:val="en-GB" w:bidi="en-GB"/>
                        </w:rPr>
                      </w:pPr>
                      <w:r w:rsidRPr="008E609A">
                        <w:rPr>
                          <w:b/>
                          <w:bCs/>
                          <w:lang w:val="en-GB" w:bidi="en-GB"/>
                        </w:rPr>
                        <w:t>Key Achievement:</w:t>
                      </w:r>
                    </w:p>
                    <w:p w14:paraId="70257AD9" w14:textId="77777777" w:rsidR="0089575B" w:rsidRPr="007757DE" w:rsidRDefault="0089575B" w:rsidP="0089575B">
                      <w:pPr>
                        <w:numPr>
                          <w:ilvl w:val="0"/>
                          <w:numId w:val="24"/>
                        </w:numPr>
                        <w:jc w:val="both"/>
                        <w:rPr>
                          <w:lang w:val="en-GB" w:bidi="en-GB"/>
                        </w:rPr>
                      </w:pPr>
                      <w:r w:rsidRPr="007757DE">
                        <w:rPr>
                          <w:lang w:val="en-GB" w:bidi="en-GB"/>
                        </w:rPr>
                        <w:t>Launched a growing industry publication that has attracted engagement from lending professionals on LinkedIn and sparked collaborative content creation.</w:t>
                      </w:r>
                    </w:p>
                    <w:p w14:paraId="68E6CBA5" w14:textId="77777777" w:rsidR="0089575B" w:rsidRPr="007757DE" w:rsidRDefault="0089575B" w:rsidP="0089575B">
                      <w:pPr>
                        <w:jc w:val="both"/>
                        <w:rPr>
                          <w:lang w:val="en-GB" w:bidi="en-GB"/>
                        </w:rPr>
                      </w:pPr>
                    </w:p>
                    <w:p w14:paraId="791F59AC" w14:textId="77777777" w:rsidR="0089575B" w:rsidRPr="007757DE" w:rsidRDefault="0089575B" w:rsidP="0089575B">
                      <w:pPr>
                        <w:jc w:val="both"/>
                        <w:rPr>
                          <w:lang w:val="en-GB" w:eastAsia="en-US" w:bidi="en-GB"/>
                        </w:rPr>
                      </w:pPr>
                    </w:p>
                    <w:p w14:paraId="42C0086E" w14:textId="77777777" w:rsidR="0089575B" w:rsidRPr="007757DE" w:rsidRDefault="0089575B" w:rsidP="0089575B">
                      <w:pPr>
                        <w:jc w:val="both"/>
                        <w:rPr>
                          <w:lang w:val="en-GB" w:eastAsia="en-US" w:bidi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DA0CCC" w14:textId="6A665B59" w:rsidR="0089575B" w:rsidRPr="0089575B" w:rsidRDefault="002B15E5" w:rsidP="0089575B">
      <w:pPr>
        <w:rPr>
          <w:lang w:val="en-GB"/>
        </w:rPr>
      </w:pPr>
      <w:r w:rsidRPr="0039319E">
        <w:rPr>
          <w:lang w:val="en-GB"/>
        </w:rPr>
        <w:drawing>
          <wp:anchor distT="0" distB="0" distL="114300" distR="114300" simplePos="0" relativeHeight="251895808" behindDoc="0" locked="0" layoutInCell="1" allowOverlap="1" wp14:anchorId="6B1DC497" wp14:editId="782B265A">
            <wp:simplePos x="0" y="0"/>
            <wp:positionH relativeFrom="column">
              <wp:posOffset>2389662</wp:posOffset>
            </wp:positionH>
            <wp:positionV relativeFrom="paragraph">
              <wp:posOffset>9789</wp:posOffset>
            </wp:positionV>
            <wp:extent cx="349250" cy="343535"/>
            <wp:effectExtent l="0" t="0" r="0" b="0"/>
            <wp:wrapNone/>
            <wp:docPr id="1478494190" name="Picture 1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94190" name="Picture 1">
                      <a:hlinkClick r:id="rId37"/>
                    </pic:cNvPr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C6E4F" w14:textId="39A85DD6" w:rsidR="0089575B" w:rsidRPr="0089575B" w:rsidRDefault="0089575B" w:rsidP="0089575B">
      <w:pPr>
        <w:rPr>
          <w:lang w:val="en-GB"/>
        </w:rPr>
      </w:pPr>
    </w:p>
    <w:p w14:paraId="66425055" w14:textId="555804F0" w:rsidR="0089575B" w:rsidRDefault="0089575B" w:rsidP="0089575B">
      <w:pPr>
        <w:rPr>
          <w:lang w:val="en-GB"/>
        </w:rPr>
      </w:pPr>
    </w:p>
    <w:p w14:paraId="32B2A628" w14:textId="2DE67243" w:rsidR="0089575B" w:rsidRDefault="0089575B" w:rsidP="0089575B">
      <w:pPr>
        <w:rPr>
          <w:lang w:val="en-GB"/>
        </w:rPr>
      </w:pPr>
    </w:p>
    <w:p w14:paraId="4AA7B2BE" w14:textId="33337DB2" w:rsidR="0089575B" w:rsidRDefault="0089575B" w:rsidP="0089575B">
      <w:pPr>
        <w:jc w:val="center"/>
        <w:rPr>
          <w:lang w:val="en-GB"/>
        </w:rPr>
      </w:pPr>
    </w:p>
    <w:p w14:paraId="3380DDAF" w14:textId="321FA653" w:rsidR="0089575B" w:rsidRPr="0089575B" w:rsidRDefault="0089575B" w:rsidP="0089575B">
      <w:pPr>
        <w:rPr>
          <w:lang w:val="en-GB"/>
        </w:rPr>
      </w:pPr>
    </w:p>
    <w:p w14:paraId="5FA86F2F" w14:textId="20DA43F0" w:rsidR="0089575B" w:rsidRPr="0089575B" w:rsidRDefault="0089575B" w:rsidP="0089575B">
      <w:pPr>
        <w:rPr>
          <w:lang w:val="en-GB"/>
        </w:rPr>
      </w:pPr>
    </w:p>
    <w:p w14:paraId="2E175F4A" w14:textId="77777777" w:rsidR="0089575B" w:rsidRPr="0089575B" w:rsidRDefault="0089575B" w:rsidP="0089575B">
      <w:pPr>
        <w:rPr>
          <w:lang w:val="en-GB"/>
        </w:rPr>
      </w:pPr>
    </w:p>
    <w:p w14:paraId="517EC2D2" w14:textId="601B4032" w:rsidR="0089575B" w:rsidRPr="0089575B" w:rsidRDefault="0089575B" w:rsidP="0089575B">
      <w:pPr>
        <w:rPr>
          <w:lang w:val="en-GB"/>
        </w:rPr>
      </w:pPr>
    </w:p>
    <w:p w14:paraId="5E70FBA6" w14:textId="599617B1" w:rsidR="0089575B" w:rsidRPr="0089575B" w:rsidRDefault="0089575B" w:rsidP="0089575B">
      <w:pPr>
        <w:rPr>
          <w:lang w:val="en-GB"/>
        </w:rPr>
      </w:pPr>
    </w:p>
    <w:p w14:paraId="6A2FB687" w14:textId="5B149FEC" w:rsidR="0089575B" w:rsidRPr="0089575B" w:rsidRDefault="0089575B" w:rsidP="0089575B">
      <w:pPr>
        <w:rPr>
          <w:lang w:val="en-GB"/>
        </w:rPr>
      </w:pPr>
    </w:p>
    <w:p w14:paraId="468545A8" w14:textId="77777777" w:rsidR="0089575B" w:rsidRPr="0089575B" w:rsidRDefault="0089575B" w:rsidP="0089575B">
      <w:pPr>
        <w:rPr>
          <w:lang w:val="en-GB"/>
        </w:rPr>
      </w:pPr>
    </w:p>
    <w:p w14:paraId="58B90BBA" w14:textId="77777777" w:rsidR="0089575B" w:rsidRPr="0089575B" w:rsidRDefault="0089575B" w:rsidP="0089575B">
      <w:pPr>
        <w:rPr>
          <w:lang w:val="en-GB"/>
        </w:rPr>
      </w:pPr>
    </w:p>
    <w:p w14:paraId="03727289" w14:textId="21BEE126" w:rsidR="0089575B" w:rsidRPr="0089575B" w:rsidRDefault="0089575B" w:rsidP="0089575B">
      <w:pPr>
        <w:rPr>
          <w:lang w:val="en-GB"/>
        </w:rPr>
      </w:pPr>
    </w:p>
    <w:p w14:paraId="23C84C64" w14:textId="01D0F89E" w:rsidR="0089575B" w:rsidRPr="0089575B" w:rsidRDefault="0089575B" w:rsidP="0089575B">
      <w:pPr>
        <w:rPr>
          <w:lang w:val="en-GB"/>
        </w:rPr>
      </w:pPr>
    </w:p>
    <w:p w14:paraId="401A86E6" w14:textId="7ACCDDF4" w:rsidR="0089575B" w:rsidRPr="0089575B" w:rsidRDefault="0089575B" w:rsidP="0089575B">
      <w:pPr>
        <w:rPr>
          <w:lang w:val="en-GB"/>
        </w:rPr>
      </w:pPr>
    </w:p>
    <w:p w14:paraId="668F064A" w14:textId="6BD5AE06" w:rsidR="0089575B" w:rsidRPr="0089575B" w:rsidRDefault="0089575B" w:rsidP="0089575B">
      <w:pPr>
        <w:rPr>
          <w:lang w:val="en-GB"/>
        </w:rPr>
      </w:pPr>
    </w:p>
    <w:p w14:paraId="1CDA7B57" w14:textId="3EB7D991" w:rsidR="0089575B" w:rsidRPr="0089575B" w:rsidRDefault="0089575B" w:rsidP="0089575B">
      <w:pPr>
        <w:rPr>
          <w:lang w:val="en-GB"/>
        </w:rPr>
      </w:pPr>
    </w:p>
    <w:p w14:paraId="01C8112A" w14:textId="4D4A1A56" w:rsidR="0089575B" w:rsidRPr="0089575B" w:rsidRDefault="0089575B" w:rsidP="0089575B">
      <w:pPr>
        <w:rPr>
          <w:lang w:val="en-GB"/>
        </w:rPr>
      </w:pPr>
    </w:p>
    <w:p w14:paraId="0A43758C" w14:textId="5ED023F3" w:rsidR="0089575B" w:rsidRPr="0089575B" w:rsidRDefault="0089575B" w:rsidP="0089575B">
      <w:pPr>
        <w:rPr>
          <w:lang w:val="en-GB"/>
        </w:rPr>
      </w:pPr>
    </w:p>
    <w:p w14:paraId="1D81C7EB" w14:textId="5B1A5DB7" w:rsidR="0089575B" w:rsidRPr="0089575B" w:rsidRDefault="002B15E5" w:rsidP="0089575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F4107D1" wp14:editId="24AAA248">
                <wp:simplePos x="0" y="0"/>
                <wp:positionH relativeFrom="margin">
                  <wp:posOffset>2909790</wp:posOffset>
                </wp:positionH>
                <wp:positionV relativeFrom="paragraph">
                  <wp:posOffset>77174</wp:posOffset>
                </wp:positionV>
                <wp:extent cx="4062730" cy="2760716"/>
                <wp:effectExtent l="0" t="0" r="0" b="1905"/>
                <wp:wrapNone/>
                <wp:docPr id="164462512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2730" cy="2760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sz w:val="18"/>
                                <w:szCs w:val="22"/>
                                <w:lang w:val="en-GB" w:bidi="en-GB"/>
                              </w:rPr>
                              <w:id w:val="-1447144958"/>
                              <w:placeholder>
                                <w:docPart w:val="498E59704E3D4B4B8395132BCDAF78D6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1CDA9851" w14:textId="5D1C0461" w:rsidR="00886A6B" w:rsidRPr="002B15E5" w:rsidRDefault="009D198A" w:rsidP="002B15E5">
                                <w:pPr>
                                  <w:pStyle w:val="Heading2"/>
                                  <w:rPr>
                                    <w:rFonts w:asciiTheme="minorHAnsi" w:eastAsiaTheme="minorEastAsia" w:hAnsiTheme="minorHAnsi" w:cstheme="minorBidi"/>
                                    <w:b w:val="0"/>
                                    <w:bCs w:val="0"/>
                                    <w:caps w:val="0"/>
                                    <w:sz w:val="18"/>
                                    <w:szCs w:val="22"/>
                                    <w:lang w:val="en-GB" w:bidi="en-GB"/>
                                  </w:rPr>
                                </w:pPr>
                                <w:r w:rsidRPr="00B552CC">
                                  <w:rPr>
                                    <w:rFonts w:asciiTheme="minorHAnsi" w:eastAsiaTheme="minorEastAsia" w:hAnsiTheme="minorHAnsi" w:cstheme="minorBidi"/>
                                    <w:caps w:val="0"/>
                                    <w:sz w:val="18"/>
                                    <w:szCs w:val="22"/>
                                    <w:lang w:val="en-GB" w:bidi="en-GB"/>
                                  </w:rPr>
                                  <w:t>EDUCATION</w:t>
                                </w:r>
                              </w:p>
                            </w:sdtContent>
                          </w:sdt>
                          <w:p w14:paraId="6C1029EF" w14:textId="77777777" w:rsidR="003D4129" w:rsidRDefault="003D4129" w:rsidP="009D198A">
                            <w:pPr>
                              <w:pStyle w:val="Heading4"/>
                              <w:rPr>
                                <w:bCs/>
                                <w:color w:val="548AB7" w:themeColor="accent1" w:themeShade="BF"/>
                                <w:lang w:val="en-GB" w:bidi="en-GB"/>
                              </w:rPr>
                            </w:pPr>
                          </w:p>
                          <w:p w14:paraId="65126EF5" w14:textId="00698B43" w:rsidR="00674926" w:rsidRDefault="00674926" w:rsidP="009D198A">
                            <w:pPr>
                              <w:pStyle w:val="Heading4"/>
                              <w:rPr>
                                <w:bCs/>
                                <w:lang w:val="en-GB" w:bidi="en-GB"/>
                              </w:rPr>
                            </w:pPr>
                            <w:proofErr w:type="spellStart"/>
                            <w:r w:rsidRPr="00B552CC">
                              <w:rPr>
                                <w:bCs/>
                                <w:color w:val="548AB7" w:themeColor="accent1" w:themeShade="BF"/>
                                <w:lang w:val="en-GB" w:bidi="en-GB"/>
                              </w:rPr>
                              <w:t>CeMap</w:t>
                            </w:r>
                            <w:proofErr w:type="spellEnd"/>
                            <w:r w:rsidR="00B70CA7">
                              <w:rPr>
                                <w:b w:val="0"/>
                                <w:color w:val="548AB7" w:themeColor="accent1" w:themeShade="BF"/>
                                <w:lang w:val="en-GB" w:bidi="en-GB"/>
                              </w:rPr>
                              <w:t xml:space="preserve"> – In Progress</w:t>
                            </w:r>
                          </w:p>
                          <w:p w14:paraId="2CCA7ECE" w14:textId="3966752B" w:rsidR="00674926" w:rsidRDefault="00886A6B" w:rsidP="00674926">
                            <w:pPr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Walbrook Institute of London (Formerly LIBF)</w:t>
                            </w:r>
                          </w:p>
                          <w:p w14:paraId="1CAF0EFE" w14:textId="6EE3C2EC" w:rsidR="00674926" w:rsidRPr="00674926" w:rsidRDefault="00886A6B" w:rsidP="00674926">
                            <w:pPr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June 2025 - Present</w:t>
                            </w:r>
                          </w:p>
                          <w:p w14:paraId="61900EE1" w14:textId="77777777" w:rsidR="00674926" w:rsidRDefault="00674926" w:rsidP="009D198A">
                            <w:pPr>
                              <w:pStyle w:val="Heading4"/>
                              <w:rPr>
                                <w:bCs/>
                                <w:lang w:val="en-GB" w:bidi="en-GB"/>
                              </w:rPr>
                            </w:pPr>
                          </w:p>
                          <w:p w14:paraId="2E4B63A4" w14:textId="0F378FB0" w:rsidR="009D198A" w:rsidRPr="00FE5E72" w:rsidRDefault="009D198A" w:rsidP="009D198A">
                            <w:pPr>
                              <w:pStyle w:val="Heading4"/>
                              <w:rPr>
                                <w:bCs/>
                                <w:lang w:val="en-GB" w:bidi="en-GB"/>
                              </w:rPr>
                            </w:pPr>
                            <w:r w:rsidRPr="00FE5E72">
                              <w:rPr>
                                <w:bCs/>
                                <w:lang w:val="en-GB" w:bidi="en-GB"/>
                              </w:rPr>
                              <w:t>University of South Wales, Newport</w:t>
                            </w:r>
                          </w:p>
                          <w:p w14:paraId="1D3A5D4D" w14:textId="3FFAD5FF" w:rsidR="009D198A" w:rsidRPr="00C31916" w:rsidRDefault="00044D9B" w:rsidP="009D198A">
                            <w:pPr>
                              <w:pStyle w:val="Date"/>
                              <w:rPr>
                                <w:lang w:val="en-GB" w:bidi="en-GB"/>
                              </w:rPr>
                            </w:pPr>
                            <w:r w:rsidRPr="00674926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48AB7" w:themeColor="accent1" w:themeShade="BF"/>
                                <w:szCs w:val="20"/>
                                <w:lang w:val="en-GB" w:bidi="en-GB"/>
                              </w:rPr>
                              <w:t>MBA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Cs/>
                                <w:caps/>
                                <w:color w:val="548AB7" w:themeColor="accent1" w:themeShade="BF"/>
                                <w:szCs w:val="20"/>
                                <w:lang w:val="en-GB" w:bidi="en-GB"/>
                              </w:rPr>
                              <w:t xml:space="preserve"> </w:t>
                            </w:r>
                            <w:r w:rsidR="009D198A">
                              <w:rPr>
                                <w:lang w:val="en-GB" w:bidi="en-GB"/>
                              </w:rPr>
                              <w:t>London 2011</w:t>
                            </w:r>
                            <w:r>
                              <w:rPr>
                                <w:lang w:val="en-GB" w:bidi="en-GB"/>
                              </w:rPr>
                              <w:t>:</w:t>
                            </w:r>
                            <w:r w:rsidR="009D198A">
                              <w:rPr>
                                <w:lang w:val="en-GB" w:bidi="en-GB"/>
                              </w:rPr>
                              <w:t xml:space="preserve"> </w:t>
                            </w:r>
                            <w:r w:rsidR="009D198A" w:rsidRPr="00C31916">
                              <w:rPr>
                                <w:lang w:val="en-GB" w:bidi="en-GB"/>
                              </w:rPr>
                              <w:t>2012</w:t>
                            </w:r>
                          </w:p>
                          <w:p w14:paraId="631A1AD4" w14:textId="36B9DBEC" w:rsidR="009D198A" w:rsidRDefault="009D198A" w:rsidP="009D198A">
                            <w:pPr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Master of Business Administration, Innovation</w:t>
                            </w:r>
                            <w:r w:rsidR="00044D9B">
                              <w:rPr>
                                <w:lang w:val="en-GB" w:bidi="en-GB"/>
                              </w:rPr>
                              <w:t xml:space="preserve"> </w:t>
                            </w:r>
                          </w:p>
                          <w:p w14:paraId="7B841845" w14:textId="77777777" w:rsidR="009D198A" w:rsidRDefault="009D198A" w:rsidP="009D198A">
                            <w:pPr>
                              <w:rPr>
                                <w:lang w:val="en-GB" w:bidi="en-GB"/>
                              </w:rPr>
                            </w:pPr>
                          </w:p>
                          <w:p w14:paraId="15A4066E" w14:textId="77777777" w:rsidR="009D198A" w:rsidRPr="00FE5E72" w:rsidRDefault="009D198A" w:rsidP="009D198A">
                            <w:pPr>
                              <w:rPr>
                                <w:b/>
                                <w:bCs/>
                                <w:lang w:val="en-GB" w:bidi="en-GB"/>
                              </w:rPr>
                            </w:pPr>
                            <w:r w:rsidRPr="00FE5E72">
                              <w:rPr>
                                <w:b/>
                                <w:bCs/>
                                <w:lang w:val="en-GB" w:bidi="en-GB"/>
                              </w:rPr>
                              <w:t xml:space="preserve">EDEXCEL UK, </w:t>
                            </w:r>
                          </w:p>
                          <w:p w14:paraId="50976B13" w14:textId="70307F22" w:rsidR="009D198A" w:rsidRDefault="00044D9B" w:rsidP="009D198A">
                            <w:pPr>
                              <w:rPr>
                                <w:lang w:val="en-GB" w:bidi="en-GB"/>
                              </w:rPr>
                            </w:pPr>
                            <w:r w:rsidRPr="00674926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48AB7" w:themeColor="accent1" w:themeShade="BF"/>
                                <w:szCs w:val="20"/>
                                <w:lang w:val="en-GB" w:bidi="en-GB"/>
                              </w:rPr>
                              <w:t>PgCms</w:t>
                            </w:r>
                            <w:r>
                              <w:rPr>
                                <w:lang w:val="en-GB" w:bidi="en-GB"/>
                              </w:rPr>
                              <w:t xml:space="preserve"> </w:t>
                            </w:r>
                            <w:r w:rsidR="009D198A">
                              <w:rPr>
                                <w:lang w:val="en-GB" w:bidi="en-GB"/>
                              </w:rPr>
                              <w:t>London 2011</w:t>
                            </w:r>
                          </w:p>
                          <w:p w14:paraId="5BF38BD2" w14:textId="552BBD2E" w:rsidR="009D198A" w:rsidRDefault="009D198A" w:rsidP="009D198A">
                            <w:pPr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Advanced professional certificate in management studies (Distinction)</w:t>
                            </w:r>
                          </w:p>
                          <w:p w14:paraId="2947E1EA" w14:textId="77777777" w:rsidR="009D198A" w:rsidRDefault="009D198A" w:rsidP="009D198A">
                            <w:pPr>
                              <w:rPr>
                                <w:lang w:val="en-GB" w:bidi="en-GB"/>
                              </w:rPr>
                            </w:pPr>
                          </w:p>
                          <w:p w14:paraId="45B293B1" w14:textId="77777777" w:rsidR="009D198A" w:rsidRPr="00FE5E72" w:rsidRDefault="009D198A" w:rsidP="009D198A">
                            <w:pPr>
                              <w:rPr>
                                <w:b/>
                                <w:bCs/>
                                <w:lang w:val="en-GB" w:bidi="en-GB"/>
                              </w:rPr>
                            </w:pPr>
                            <w:r w:rsidRPr="00FE5E72">
                              <w:rPr>
                                <w:b/>
                                <w:bCs/>
                                <w:lang w:val="en-GB" w:bidi="en-GB"/>
                              </w:rPr>
                              <w:t>UMIT University</w:t>
                            </w:r>
                          </w:p>
                          <w:p w14:paraId="6ED8C44A" w14:textId="05CA96CB" w:rsidR="009D198A" w:rsidRDefault="009D198A" w:rsidP="009D198A">
                            <w:pPr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 xml:space="preserve">Mumbai </w:t>
                            </w:r>
                            <w:r w:rsidR="00044D9B">
                              <w:rPr>
                                <w:lang w:val="en-GB" w:bidi="en-GB"/>
                              </w:rPr>
                              <w:t xml:space="preserve">2002 : </w:t>
                            </w:r>
                            <w:r>
                              <w:rPr>
                                <w:lang w:val="en-GB" w:bidi="en-GB"/>
                              </w:rPr>
                              <w:t>2006</w:t>
                            </w:r>
                          </w:p>
                          <w:p w14:paraId="529A9EF1" w14:textId="0BE2C559" w:rsidR="009D198A" w:rsidRPr="009D198A" w:rsidRDefault="009D198A">
                            <w:pPr>
                              <w:rPr>
                                <w:lang w:val="en-GB" w:bidi="en-GB"/>
                              </w:rPr>
                            </w:pPr>
                            <w:r w:rsidRPr="00B552CC">
                              <w:rPr>
                                <w:b/>
                                <w:bCs/>
                                <w:color w:val="548AB7" w:themeColor="accent1" w:themeShade="BF"/>
                                <w:lang w:val="en-GB" w:bidi="en-GB"/>
                              </w:rPr>
                              <w:t>Bachelor of Technology</w:t>
                            </w:r>
                            <w:r w:rsidR="00EC1C4D" w:rsidRPr="00B552CC">
                              <w:rPr>
                                <w:color w:val="548AB7" w:themeColor="accent1" w:themeShade="BF"/>
                                <w:lang w:val="en-GB" w:bidi="en-GB"/>
                              </w:rPr>
                              <w:t xml:space="preserve"> </w:t>
                            </w:r>
                            <w:r>
                              <w:rPr>
                                <w:lang w:val="en-GB" w:bidi="en-GB"/>
                              </w:rPr>
                              <w:t>(First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107D1" id="_x0000_s1044" type="#_x0000_t202" style="position:absolute;margin-left:229.1pt;margin-top:6.1pt;width:319.9pt;height:217.4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rFonts w:asciiTheme="minorHAnsi" w:eastAsiaTheme="minorEastAsia" w:hAnsiTheme="minorHAnsi" w:cstheme="minorBidi"/>
                          <w:b w:val="0"/>
                          <w:bCs w:val="0"/>
                          <w:caps w:val="0"/>
                          <w:sz w:val="18"/>
                          <w:szCs w:val="22"/>
                          <w:lang w:val="en-GB" w:bidi="en-GB"/>
                        </w:rPr>
                        <w:id w:val="-1447144958"/>
                        <w:placeholder>
                          <w:docPart w:val="498E59704E3D4B4B8395132BCDAF78D6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1CDA9851" w14:textId="5D1C0461" w:rsidR="00886A6B" w:rsidRPr="002B15E5" w:rsidRDefault="009D198A" w:rsidP="002B15E5">
                          <w:pPr>
                            <w:pStyle w:val="Heading2"/>
                            <w:rPr>
                              <w:rFonts w:asciiTheme="minorHAnsi" w:eastAsiaTheme="minorEastAsia" w:hAnsiTheme="minorHAnsi" w:cstheme="minorBidi"/>
                              <w:b w:val="0"/>
                              <w:bCs w:val="0"/>
                              <w:caps w:val="0"/>
                              <w:sz w:val="18"/>
                              <w:szCs w:val="22"/>
                              <w:lang w:val="en-GB" w:bidi="en-GB"/>
                            </w:rPr>
                          </w:pPr>
                          <w:r w:rsidRPr="00B552CC">
                            <w:rPr>
                              <w:rFonts w:asciiTheme="minorHAnsi" w:eastAsiaTheme="minorEastAsia" w:hAnsiTheme="minorHAnsi" w:cstheme="minorBidi"/>
                              <w:caps w:val="0"/>
                              <w:sz w:val="18"/>
                              <w:szCs w:val="22"/>
                              <w:lang w:val="en-GB" w:bidi="en-GB"/>
                            </w:rPr>
                            <w:t>EDUCATION</w:t>
                          </w:r>
                        </w:p>
                      </w:sdtContent>
                    </w:sdt>
                    <w:p w14:paraId="6C1029EF" w14:textId="77777777" w:rsidR="003D4129" w:rsidRDefault="003D4129" w:rsidP="009D198A">
                      <w:pPr>
                        <w:pStyle w:val="Heading4"/>
                        <w:rPr>
                          <w:bCs/>
                          <w:color w:val="548AB7" w:themeColor="accent1" w:themeShade="BF"/>
                          <w:lang w:val="en-GB" w:bidi="en-GB"/>
                        </w:rPr>
                      </w:pPr>
                    </w:p>
                    <w:p w14:paraId="65126EF5" w14:textId="00698B43" w:rsidR="00674926" w:rsidRDefault="00674926" w:rsidP="009D198A">
                      <w:pPr>
                        <w:pStyle w:val="Heading4"/>
                        <w:rPr>
                          <w:bCs/>
                          <w:lang w:val="en-GB" w:bidi="en-GB"/>
                        </w:rPr>
                      </w:pPr>
                      <w:proofErr w:type="spellStart"/>
                      <w:r w:rsidRPr="00B552CC">
                        <w:rPr>
                          <w:bCs/>
                          <w:color w:val="548AB7" w:themeColor="accent1" w:themeShade="BF"/>
                          <w:lang w:val="en-GB" w:bidi="en-GB"/>
                        </w:rPr>
                        <w:t>CeMap</w:t>
                      </w:r>
                      <w:proofErr w:type="spellEnd"/>
                      <w:r w:rsidR="00B70CA7">
                        <w:rPr>
                          <w:b w:val="0"/>
                          <w:color w:val="548AB7" w:themeColor="accent1" w:themeShade="BF"/>
                          <w:lang w:val="en-GB" w:bidi="en-GB"/>
                        </w:rPr>
                        <w:t xml:space="preserve"> – In Progress</w:t>
                      </w:r>
                    </w:p>
                    <w:p w14:paraId="2CCA7ECE" w14:textId="3966752B" w:rsidR="00674926" w:rsidRDefault="00886A6B" w:rsidP="00674926">
                      <w:pPr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>Walbrook Institute of London (Formerly LIBF)</w:t>
                      </w:r>
                    </w:p>
                    <w:p w14:paraId="1CAF0EFE" w14:textId="6EE3C2EC" w:rsidR="00674926" w:rsidRPr="00674926" w:rsidRDefault="00886A6B" w:rsidP="00674926">
                      <w:pPr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>June 2025 - Present</w:t>
                      </w:r>
                    </w:p>
                    <w:p w14:paraId="61900EE1" w14:textId="77777777" w:rsidR="00674926" w:rsidRDefault="00674926" w:rsidP="009D198A">
                      <w:pPr>
                        <w:pStyle w:val="Heading4"/>
                        <w:rPr>
                          <w:bCs/>
                          <w:lang w:val="en-GB" w:bidi="en-GB"/>
                        </w:rPr>
                      </w:pPr>
                    </w:p>
                    <w:p w14:paraId="2E4B63A4" w14:textId="0F378FB0" w:rsidR="009D198A" w:rsidRPr="00FE5E72" w:rsidRDefault="009D198A" w:rsidP="009D198A">
                      <w:pPr>
                        <w:pStyle w:val="Heading4"/>
                        <w:rPr>
                          <w:bCs/>
                          <w:lang w:val="en-GB" w:bidi="en-GB"/>
                        </w:rPr>
                      </w:pPr>
                      <w:r w:rsidRPr="00FE5E72">
                        <w:rPr>
                          <w:bCs/>
                          <w:lang w:val="en-GB" w:bidi="en-GB"/>
                        </w:rPr>
                        <w:t>University of South Wales, Newport</w:t>
                      </w:r>
                    </w:p>
                    <w:p w14:paraId="1D3A5D4D" w14:textId="3FFAD5FF" w:rsidR="009D198A" w:rsidRPr="00C31916" w:rsidRDefault="00044D9B" w:rsidP="009D198A">
                      <w:pPr>
                        <w:pStyle w:val="Date"/>
                        <w:rPr>
                          <w:lang w:val="en-GB" w:bidi="en-GB"/>
                        </w:rPr>
                      </w:pPr>
                      <w:r w:rsidRPr="00674926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548AB7" w:themeColor="accent1" w:themeShade="BF"/>
                          <w:szCs w:val="20"/>
                          <w:lang w:val="en-GB" w:bidi="en-GB"/>
                        </w:rPr>
                        <w:t>MBA</w:t>
                      </w:r>
                      <w:r>
                        <w:rPr>
                          <w:rFonts w:asciiTheme="majorHAnsi" w:eastAsiaTheme="majorEastAsia" w:hAnsiTheme="majorHAnsi" w:cstheme="majorBidi"/>
                          <w:bCs/>
                          <w:caps/>
                          <w:color w:val="548AB7" w:themeColor="accent1" w:themeShade="BF"/>
                          <w:szCs w:val="20"/>
                          <w:lang w:val="en-GB" w:bidi="en-GB"/>
                        </w:rPr>
                        <w:t xml:space="preserve"> </w:t>
                      </w:r>
                      <w:r w:rsidR="009D198A">
                        <w:rPr>
                          <w:lang w:val="en-GB" w:bidi="en-GB"/>
                        </w:rPr>
                        <w:t>London 2011</w:t>
                      </w:r>
                      <w:r>
                        <w:rPr>
                          <w:lang w:val="en-GB" w:bidi="en-GB"/>
                        </w:rPr>
                        <w:t>:</w:t>
                      </w:r>
                      <w:r w:rsidR="009D198A">
                        <w:rPr>
                          <w:lang w:val="en-GB" w:bidi="en-GB"/>
                        </w:rPr>
                        <w:t xml:space="preserve"> </w:t>
                      </w:r>
                      <w:r w:rsidR="009D198A" w:rsidRPr="00C31916">
                        <w:rPr>
                          <w:lang w:val="en-GB" w:bidi="en-GB"/>
                        </w:rPr>
                        <w:t>2012</w:t>
                      </w:r>
                    </w:p>
                    <w:p w14:paraId="631A1AD4" w14:textId="36B9DBEC" w:rsidR="009D198A" w:rsidRDefault="009D198A" w:rsidP="009D198A">
                      <w:pPr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>Master of Business Administration, Innovation</w:t>
                      </w:r>
                      <w:r w:rsidR="00044D9B">
                        <w:rPr>
                          <w:lang w:val="en-GB" w:bidi="en-GB"/>
                        </w:rPr>
                        <w:t xml:space="preserve"> </w:t>
                      </w:r>
                    </w:p>
                    <w:p w14:paraId="7B841845" w14:textId="77777777" w:rsidR="009D198A" w:rsidRDefault="009D198A" w:rsidP="009D198A">
                      <w:pPr>
                        <w:rPr>
                          <w:lang w:val="en-GB" w:bidi="en-GB"/>
                        </w:rPr>
                      </w:pPr>
                    </w:p>
                    <w:p w14:paraId="15A4066E" w14:textId="77777777" w:rsidR="009D198A" w:rsidRPr="00FE5E72" w:rsidRDefault="009D198A" w:rsidP="009D198A">
                      <w:pPr>
                        <w:rPr>
                          <w:b/>
                          <w:bCs/>
                          <w:lang w:val="en-GB" w:bidi="en-GB"/>
                        </w:rPr>
                      </w:pPr>
                      <w:r w:rsidRPr="00FE5E72">
                        <w:rPr>
                          <w:b/>
                          <w:bCs/>
                          <w:lang w:val="en-GB" w:bidi="en-GB"/>
                        </w:rPr>
                        <w:t xml:space="preserve">EDEXCEL UK, </w:t>
                      </w:r>
                    </w:p>
                    <w:p w14:paraId="50976B13" w14:textId="70307F22" w:rsidR="009D198A" w:rsidRDefault="00044D9B" w:rsidP="009D198A">
                      <w:pPr>
                        <w:rPr>
                          <w:lang w:val="en-GB" w:bidi="en-GB"/>
                        </w:rPr>
                      </w:pPr>
                      <w:r w:rsidRPr="00674926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548AB7" w:themeColor="accent1" w:themeShade="BF"/>
                          <w:szCs w:val="20"/>
                          <w:lang w:val="en-GB" w:bidi="en-GB"/>
                        </w:rPr>
                        <w:t>PgCms</w:t>
                      </w:r>
                      <w:r>
                        <w:rPr>
                          <w:lang w:val="en-GB" w:bidi="en-GB"/>
                        </w:rPr>
                        <w:t xml:space="preserve"> </w:t>
                      </w:r>
                      <w:r w:rsidR="009D198A">
                        <w:rPr>
                          <w:lang w:val="en-GB" w:bidi="en-GB"/>
                        </w:rPr>
                        <w:t>London 2011</w:t>
                      </w:r>
                    </w:p>
                    <w:p w14:paraId="5BF38BD2" w14:textId="552BBD2E" w:rsidR="009D198A" w:rsidRDefault="009D198A" w:rsidP="009D198A">
                      <w:pPr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>Advanced professional certificate in management studies (Distinction)</w:t>
                      </w:r>
                    </w:p>
                    <w:p w14:paraId="2947E1EA" w14:textId="77777777" w:rsidR="009D198A" w:rsidRDefault="009D198A" w:rsidP="009D198A">
                      <w:pPr>
                        <w:rPr>
                          <w:lang w:val="en-GB" w:bidi="en-GB"/>
                        </w:rPr>
                      </w:pPr>
                    </w:p>
                    <w:p w14:paraId="45B293B1" w14:textId="77777777" w:rsidR="009D198A" w:rsidRPr="00FE5E72" w:rsidRDefault="009D198A" w:rsidP="009D198A">
                      <w:pPr>
                        <w:rPr>
                          <w:b/>
                          <w:bCs/>
                          <w:lang w:val="en-GB" w:bidi="en-GB"/>
                        </w:rPr>
                      </w:pPr>
                      <w:r w:rsidRPr="00FE5E72">
                        <w:rPr>
                          <w:b/>
                          <w:bCs/>
                          <w:lang w:val="en-GB" w:bidi="en-GB"/>
                        </w:rPr>
                        <w:t>UMIT University</w:t>
                      </w:r>
                    </w:p>
                    <w:p w14:paraId="6ED8C44A" w14:textId="05CA96CB" w:rsidR="009D198A" w:rsidRDefault="009D198A" w:rsidP="009D198A">
                      <w:pPr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 xml:space="preserve">Mumbai </w:t>
                      </w:r>
                      <w:r w:rsidR="00044D9B">
                        <w:rPr>
                          <w:lang w:val="en-GB" w:bidi="en-GB"/>
                        </w:rPr>
                        <w:t xml:space="preserve">2002 : </w:t>
                      </w:r>
                      <w:r>
                        <w:rPr>
                          <w:lang w:val="en-GB" w:bidi="en-GB"/>
                        </w:rPr>
                        <w:t>2006</w:t>
                      </w:r>
                    </w:p>
                    <w:p w14:paraId="529A9EF1" w14:textId="0BE2C559" w:rsidR="009D198A" w:rsidRPr="009D198A" w:rsidRDefault="009D198A">
                      <w:pPr>
                        <w:rPr>
                          <w:lang w:val="en-GB" w:bidi="en-GB"/>
                        </w:rPr>
                      </w:pPr>
                      <w:r w:rsidRPr="00B552CC">
                        <w:rPr>
                          <w:b/>
                          <w:bCs/>
                          <w:color w:val="548AB7" w:themeColor="accent1" w:themeShade="BF"/>
                          <w:lang w:val="en-GB" w:bidi="en-GB"/>
                        </w:rPr>
                        <w:t>Bachelor of Technology</w:t>
                      </w:r>
                      <w:r w:rsidR="00EC1C4D" w:rsidRPr="00B552CC">
                        <w:rPr>
                          <w:color w:val="548AB7" w:themeColor="accent1" w:themeShade="BF"/>
                          <w:lang w:val="en-GB" w:bidi="en-GB"/>
                        </w:rPr>
                        <w:t xml:space="preserve"> </w:t>
                      </w:r>
                      <w:r>
                        <w:rPr>
                          <w:lang w:val="en-GB" w:bidi="en-GB"/>
                        </w:rPr>
                        <w:t>(First Class)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105849" w14:textId="63FF19E8" w:rsidR="0089575B" w:rsidRPr="0089575B" w:rsidRDefault="0089575B" w:rsidP="0089575B">
      <w:pPr>
        <w:rPr>
          <w:lang w:val="en-GB"/>
        </w:rPr>
      </w:pPr>
    </w:p>
    <w:p w14:paraId="24ABEFA0" w14:textId="4316C1EC" w:rsidR="0089575B" w:rsidRPr="0089575B" w:rsidRDefault="0089575B" w:rsidP="0089575B">
      <w:pPr>
        <w:rPr>
          <w:lang w:val="en-GB"/>
        </w:rPr>
      </w:pPr>
    </w:p>
    <w:p w14:paraId="75A49975" w14:textId="64A3DA8B" w:rsidR="0089575B" w:rsidRPr="0089575B" w:rsidRDefault="0089575B" w:rsidP="0089575B">
      <w:pPr>
        <w:rPr>
          <w:lang w:val="en-GB"/>
        </w:rPr>
      </w:pPr>
    </w:p>
    <w:p w14:paraId="06FF81BF" w14:textId="3DD9F78E" w:rsidR="0089575B" w:rsidRPr="0089575B" w:rsidRDefault="0089575B" w:rsidP="0089575B">
      <w:pPr>
        <w:rPr>
          <w:lang w:val="en-GB"/>
        </w:rPr>
      </w:pPr>
    </w:p>
    <w:p w14:paraId="7C4716AB" w14:textId="2BA0155D" w:rsidR="0089575B" w:rsidRPr="0089575B" w:rsidRDefault="0089575B" w:rsidP="0089575B">
      <w:pPr>
        <w:rPr>
          <w:lang w:val="en-GB"/>
        </w:rPr>
      </w:pPr>
    </w:p>
    <w:p w14:paraId="2BB0962E" w14:textId="77777777" w:rsidR="0089575B" w:rsidRPr="0089575B" w:rsidRDefault="0089575B" w:rsidP="0089575B">
      <w:pPr>
        <w:rPr>
          <w:lang w:val="en-GB"/>
        </w:rPr>
      </w:pPr>
    </w:p>
    <w:p w14:paraId="756464B6" w14:textId="77777777" w:rsidR="0089575B" w:rsidRPr="0089575B" w:rsidRDefault="0089575B" w:rsidP="0089575B">
      <w:pPr>
        <w:rPr>
          <w:lang w:val="en-GB"/>
        </w:rPr>
      </w:pPr>
    </w:p>
    <w:p w14:paraId="57BF793A" w14:textId="77777777" w:rsidR="0089575B" w:rsidRPr="0089575B" w:rsidRDefault="0089575B" w:rsidP="0089575B">
      <w:pPr>
        <w:rPr>
          <w:lang w:val="en-GB"/>
        </w:rPr>
      </w:pPr>
    </w:p>
    <w:p w14:paraId="318DCCC0" w14:textId="77777777" w:rsidR="0089575B" w:rsidRPr="0089575B" w:rsidRDefault="0089575B" w:rsidP="0089575B">
      <w:pPr>
        <w:rPr>
          <w:lang w:val="en-GB"/>
        </w:rPr>
      </w:pPr>
    </w:p>
    <w:p w14:paraId="72B9426E" w14:textId="77777777" w:rsidR="0089575B" w:rsidRPr="0089575B" w:rsidRDefault="0089575B" w:rsidP="0089575B">
      <w:pPr>
        <w:rPr>
          <w:lang w:val="en-GB"/>
        </w:rPr>
      </w:pPr>
    </w:p>
    <w:p w14:paraId="6AE1AC47" w14:textId="77777777" w:rsidR="0089575B" w:rsidRPr="0089575B" w:rsidRDefault="0089575B" w:rsidP="0089575B">
      <w:pPr>
        <w:rPr>
          <w:lang w:val="en-GB"/>
        </w:rPr>
      </w:pPr>
    </w:p>
    <w:p w14:paraId="4E138362" w14:textId="77777777" w:rsidR="0089575B" w:rsidRPr="0089575B" w:rsidRDefault="0089575B" w:rsidP="0089575B">
      <w:pPr>
        <w:rPr>
          <w:lang w:val="en-GB"/>
        </w:rPr>
      </w:pPr>
    </w:p>
    <w:p w14:paraId="7DCAD1B8" w14:textId="77777777" w:rsidR="0089575B" w:rsidRPr="0089575B" w:rsidRDefault="0089575B" w:rsidP="0089575B">
      <w:pPr>
        <w:rPr>
          <w:lang w:val="en-GB"/>
        </w:rPr>
      </w:pPr>
    </w:p>
    <w:p w14:paraId="6B717D67" w14:textId="77777777" w:rsidR="0089575B" w:rsidRPr="0089575B" w:rsidRDefault="0089575B" w:rsidP="0089575B">
      <w:pPr>
        <w:rPr>
          <w:lang w:val="en-GB"/>
        </w:rPr>
      </w:pPr>
    </w:p>
    <w:p w14:paraId="108BB4A9" w14:textId="77777777" w:rsidR="0089575B" w:rsidRPr="0089575B" w:rsidRDefault="0089575B" w:rsidP="0089575B">
      <w:pPr>
        <w:rPr>
          <w:lang w:val="en-GB"/>
        </w:rPr>
      </w:pPr>
    </w:p>
    <w:p w14:paraId="09A7C800" w14:textId="77777777" w:rsidR="0089575B" w:rsidRPr="0089575B" w:rsidRDefault="0089575B" w:rsidP="0089575B">
      <w:pPr>
        <w:rPr>
          <w:lang w:val="en-GB"/>
        </w:rPr>
      </w:pPr>
    </w:p>
    <w:p w14:paraId="7B19FB5A" w14:textId="77777777" w:rsidR="0089575B" w:rsidRPr="0089575B" w:rsidRDefault="0089575B" w:rsidP="0089575B">
      <w:pPr>
        <w:rPr>
          <w:lang w:val="en-GB"/>
        </w:rPr>
      </w:pPr>
    </w:p>
    <w:p w14:paraId="7E4FD843" w14:textId="77777777" w:rsidR="0089575B" w:rsidRPr="0089575B" w:rsidRDefault="0089575B" w:rsidP="0089575B">
      <w:pPr>
        <w:rPr>
          <w:lang w:val="en-GB"/>
        </w:rPr>
      </w:pPr>
    </w:p>
    <w:p w14:paraId="24478A47" w14:textId="77777777" w:rsidR="0089575B" w:rsidRDefault="0089575B" w:rsidP="0089575B">
      <w:pPr>
        <w:rPr>
          <w:lang w:val="en-GB"/>
        </w:rPr>
      </w:pPr>
    </w:p>
    <w:p w14:paraId="301E147C" w14:textId="3B736F13" w:rsidR="0089575B" w:rsidRPr="0089575B" w:rsidRDefault="0089575B" w:rsidP="0089575B">
      <w:pPr>
        <w:rPr>
          <w:lang w:val="en-GB"/>
        </w:rPr>
      </w:pPr>
    </w:p>
    <w:p w14:paraId="06B472A2" w14:textId="77777777" w:rsidR="0089575B" w:rsidRPr="0089575B" w:rsidRDefault="0089575B" w:rsidP="0089575B">
      <w:pPr>
        <w:rPr>
          <w:lang w:val="en-GB"/>
        </w:rPr>
      </w:pPr>
    </w:p>
    <w:p w14:paraId="007E450B" w14:textId="77777777" w:rsidR="0089575B" w:rsidRDefault="0089575B" w:rsidP="0089575B">
      <w:pPr>
        <w:rPr>
          <w:lang w:val="en-GB"/>
        </w:rPr>
      </w:pPr>
    </w:p>
    <w:p w14:paraId="263EE58A" w14:textId="77777777" w:rsidR="0089575B" w:rsidRDefault="0089575B" w:rsidP="0089575B">
      <w:pPr>
        <w:rPr>
          <w:lang w:val="en-GB"/>
        </w:rPr>
      </w:pPr>
    </w:p>
    <w:p w14:paraId="3EFE8B2C" w14:textId="646AA2D6" w:rsidR="0089575B" w:rsidRPr="0089575B" w:rsidRDefault="0089575B" w:rsidP="0089575B">
      <w:pPr>
        <w:jc w:val="center"/>
        <w:rPr>
          <w:lang w:val="en-GB"/>
        </w:rPr>
      </w:pPr>
    </w:p>
    <w:sectPr w:rsidR="0089575B" w:rsidRPr="0089575B" w:rsidSect="00BF0F76">
      <w:headerReference w:type="default" r:id="rId42"/>
      <w:footerReference w:type="even" r:id="rId43"/>
      <w:footerReference w:type="default" r:id="rId44"/>
      <w:footerReference w:type="first" r:id="rId45"/>
      <w:pgSz w:w="11906" w:h="16838" w:code="9"/>
      <w:pgMar w:top="442" w:right="544" w:bottom="442" w:left="5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79559" w14:textId="77777777" w:rsidR="00FF3182" w:rsidRDefault="00FF3182" w:rsidP="000C45FF">
      <w:r>
        <w:separator/>
      </w:r>
    </w:p>
  </w:endnote>
  <w:endnote w:type="continuationSeparator" w:id="0">
    <w:p w14:paraId="6AF35E4D" w14:textId="77777777" w:rsidR="00FF3182" w:rsidRDefault="00FF318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6C681" w14:textId="35405F5A" w:rsidR="00B730D6" w:rsidRDefault="00F353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96C30F" wp14:editId="4DF07DB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25905" cy="345440"/>
              <wp:effectExtent l="0" t="0" r="17145" b="0"/>
              <wp:wrapNone/>
              <wp:docPr id="1874410843" name="Text Box 9" descr="TGL 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590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92673E" w14:textId="128F91F3" w:rsidR="00F3530D" w:rsidRPr="00F3530D" w:rsidRDefault="00F3530D" w:rsidP="00F3530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F3530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TGL 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96C30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5" type="#_x0000_t202" alt="TGL Classification: Public" style="position:absolute;margin-left:0;margin-top:0;width:120.15pt;height:27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" filled="f" stroked="f">
              <v:textbox style="mso-fit-shape-to-text:t" inset="20pt,0,0,15pt">
                <w:txbxContent>
                  <w:p w14:paraId="3392673E" w14:textId="128F91F3" w:rsidR="00F3530D" w:rsidRPr="00F3530D" w:rsidRDefault="00F3530D" w:rsidP="00F3530D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F3530D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TGL 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76662" w14:textId="77777777" w:rsidR="00BF0F76" w:rsidRDefault="00BF0F76">
    <w:pPr>
      <w:pStyle w:val="Footer"/>
    </w:pPr>
  </w:p>
  <w:p w14:paraId="0BC2EBA1" w14:textId="2E0F8AEE" w:rsidR="00B730D6" w:rsidRDefault="00F353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5DAC397" wp14:editId="5E81B97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25905" cy="345440"/>
              <wp:effectExtent l="0" t="0" r="17145" b="0"/>
              <wp:wrapNone/>
              <wp:docPr id="1706469173" name="Text Box 10" descr="TGL 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590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A1D9B2" w14:textId="65DC18CA" w:rsidR="00F3530D" w:rsidRPr="00F3530D" w:rsidRDefault="00F3530D" w:rsidP="00F3530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DAC397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alt="TGL Classification: Public" style="position:absolute;margin-left:0;margin-top:0;width:120.15pt;height:27.2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" filled="f" stroked="f">
              <v:textbox style="mso-fit-shape-to-text:t" inset="20pt,0,0,15pt">
                <w:txbxContent>
                  <w:p w14:paraId="01A1D9B2" w14:textId="65DC18CA" w:rsidR="00F3530D" w:rsidRPr="00F3530D" w:rsidRDefault="00F3530D" w:rsidP="00F3530D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F8250" w14:textId="24DB7641" w:rsidR="00B730D6" w:rsidRDefault="00F353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547142" wp14:editId="65FFD3B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25905" cy="345440"/>
              <wp:effectExtent l="0" t="0" r="17145" b="0"/>
              <wp:wrapNone/>
              <wp:docPr id="84790774" name="Text Box 8" descr="TGL 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590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003F13" w14:textId="33809B83" w:rsidR="00F3530D" w:rsidRPr="00F3530D" w:rsidRDefault="00F3530D" w:rsidP="00F3530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F3530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TGL 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4714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7" type="#_x0000_t202" alt="TGL Classification: Public" style="position:absolute;margin-left:0;margin-top:0;width:120.15pt;height:27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" filled="f" stroked="f">
              <v:textbox style="mso-fit-shape-to-text:t" inset="20pt,0,0,15pt">
                <w:txbxContent>
                  <w:p w14:paraId="5B003F13" w14:textId="33809B83" w:rsidR="00F3530D" w:rsidRPr="00F3530D" w:rsidRDefault="00F3530D" w:rsidP="00F3530D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F3530D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TGL 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227C3" w14:textId="77777777" w:rsidR="00FF3182" w:rsidRDefault="00FF3182" w:rsidP="000C45FF">
      <w:r>
        <w:separator/>
      </w:r>
    </w:p>
  </w:footnote>
  <w:footnote w:type="continuationSeparator" w:id="0">
    <w:p w14:paraId="4E8F11E8" w14:textId="77777777" w:rsidR="00FF3182" w:rsidRDefault="00FF318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F1BD9" w14:textId="77777777" w:rsidR="000C45FF" w:rsidRDefault="000C45FF">
    <w:pPr>
      <w:pStyle w:val="Header"/>
    </w:pPr>
    <w:r>
      <w:rPr>
        <w:noProof/>
        <w:lang w:val="en-GB" w:bidi="en-GB"/>
      </w:rPr>
      <w:drawing>
        <wp:anchor distT="0" distB="0" distL="114300" distR="114300" simplePos="0" relativeHeight="251658240" behindDoc="1" locked="0" layoutInCell="1" allowOverlap="1" wp14:anchorId="70CD913F" wp14:editId="194A065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4DA"/>
      </v:shape>
    </w:pict>
  </w:numPicBullet>
  <w:abstractNum w:abstractNumId="0" w15:restartNumberingAfterBreak="0">
    <w:nsid w:val="AD1992B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01CD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E0EA16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B7204D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A991"/>
    <w:multiLevelType w:val="multilevel"/>
    <w:tmpl w:val="F0FC7F3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41A7FD5"/>
    <w:multiLevelType w:val="hybridMultilevel"/>
    <w:tmpl w:val="DB9A2B62"/>
    <w:lvl w:ilvl="0" w:tplc="2564EA90">
      <w:start w:val="1"/>
      <w:numFmt w:val="bullet"/>
      <w:lvlText w:val="•"/>
      <w:lvlJc w:val="left"/>
      <w:pPr>
        <w:ind w:left="720" w:hanging="360"/>
      </w:pPr>
      <w:rPr>
        <w:color w:val="548AB7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600E63"/>
    <w:multiLevelType w:val="hybridMultilevel"/>
    <w:tmpl w:val="36140BC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C74EA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28117E9"/>
    <w:multiLevelType w:val="hybridMultilevel"/>
    <w:tmpl w:val="0A467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1C0C223F"/>
    <w:multiLevelType w:val="multilevel"/>
    <w:tmpl w:val="D9DC54C0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  <w:color w:val="548AB7" w:themeColor="accent1" w:themeShade="B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2B07988"/>
    <w:multiLevelType w:val="hybridMultilevel"/>
    <w:tmpl w:val="51464298"/>
    <w:lvl w:ilvl="0" w:tplc="FFFFFFFF">
      <w:start w:val="1"/>
      <w:numFmt w:val="bullet"/>
      <w:lvlText w:val="•"/>
      <w:lvlJc w:val="left"/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9B89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D9D18DE"/>
    <w:multiLevelType w:val="hybridMultilevel"/>
    <w:tmpl w:val="425C38A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4961"/>
    <w:multiLevelType w:val="multilevel"/>
    <w:tmpl w:val="E1C251EE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  <w:color w:val="548AB7" w:themeColor="accent1" w:themeShade="B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0055D2C"/>
    <w:multiLevelType w:val="multilevel"/>
    <w:tmpl w:val="4A8A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3532D1"/>
    <w:multiLevelType w:val="hybridMultilevel"/>
    <w:tmpl w:val="85A0B618"/>
    <w:lvl w:ilvl="0" w:tplc="2564EA90">
      <w:start w:val="1"/>
      <w:numFmt w:val="bullet"/>
      <w:lvlText w:val="•"/>
      <w:lvlJc w:val="left"/>
      <w:pPr>
        <w:ind w:left="720" w:hanging="360"/>
      </w:pPr>
      <w:rPr>
        <w:color w:val="548AB7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97637"/>
    <w:multiLevelType w:val="hybridMultilevel"/>
    <w:tmpl w:val="B1CEBCB6"/>
    <w:lvl w:ilvl="0" w:tplc="2564EA90">
      <w:start w:val="1"/>
      <w:numFmt w:val="bullet"/>
      <w:lvlText w:val="•"/>
      <w:lvlJc w:val="left"/>
      <w:pPr>
        <w:ind w:left="720" w:hanging="360"/>
      </w:pPr>
      <w:rPr>
        <w:color w:val="548AB7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9649D"/>
    <w:multiLevelType w:val="hybridMultilevel"/>
    <w:tmpl w:val="72BAAED4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152B7"/>
    <w:multiLevelType w:val="multilevel"/>
    <w:tmpl w:val="E4DC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7B1A4E"/>
    <w:multiLevelType w:val="hybridMultilevel"/>
    <w:tmpl w:val="116E0AA6"/>
    <w:lvl w:ilvl="0" w:tplc="C78A9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AB7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44EC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992047B"/>
    <w:multiLevelType w:val="hybridMultilevel"/>
    <w:tmpl w:val="50928604"/>
    <w:lvl w:ilvl="0" w:tplc="2564EA90">
      <w:start w:val="1"/>
      <w:numFmt w:val="bullet"/>
      <w:lvlText w:val="•"/>
      <w:lvlJc w:val="left"/>
      <w:pPr>
        <w:ind w:left="720" w:hanging="360"/>
      </w:pPr>
      <w:rPr>
        <w:color w:val="548AB7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F3F35"/>
    <w:multiLevelType w:val="hybridMultilevel"/>
    <w:tmpl w:val="70B675F0"/>
    <w:lvl w:ilvl="0" w:tplc="FFD66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AB7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6220EA"/>
    <w:multiLevelType w:val="hybridMultilevel"/>
    <w:tmpl w:val="F030FF90"/>
    <w:lvl w:ilvl="0" w:tplc="9256818A">
      <w:start w:val="3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F41C72"/>
    <w:multiLevelType w:val="multilevel"/>
    <w:tmpl w:val="E604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6F7480"/>
    <w:multiLevelType w:val="hybridMultilevel"/>
    <w:tmpl w:val="83C6D788"/>
    <w:lvl w:ilvl="0" w:tplc="FFD66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AB7" w:themeColor="accent1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632896">
    <w:abstractNumId w:val="9"/>
  </w:num>
  <w:num w:numId="2" w16cid:durableId="1322343261">
    <w:abstractNumId w:val="1"/>
  </w:num>
  <w:num w:numId="3" w16cid:durableId="576287608">
    <w:abstractNumId w:val="0"/>
  </w:num>
  <w:num w:numId="4" w16cid:durableId="1066953834">
    <w:abstractNumId w:val="7"/>
  </w:num>
  <w:num w:numId="5" w16cid:durableId="451093598">
    <w:abstractNumId w:val="23"/>
  </w:num>
  <w:num w:numId="6" w16cid:durableId="2015916577">
    <w:abstractNumId w:val="21"/>
  </w:num>
  <w:num w:numId="7" w16cid:durableId="144318477">
    <w:abstractNumId w:val="20"/>
  </w:num>
  <w:num w:numId="8" w16cid:durableId="1205604357">
    <w:abstractNumId w:val="12"/>
  </w:num>
  <w:num w:numId="9" w16cid:durableId="2027975835">
    <w:abstractNumId w:val="11"/>
  </w:num>
  <w:num w:numId="10" w16cid:durableId="482435403">
    <w:abstractNumId w:val="18"/>
  </w:num>
  <w:num w:numId="11" w16cid:durableId="1790781684">
    <w:abstractNumId w:val="17"/>
  </w:num>
  <w:num w:numId="12" w16cid:durableId="1204636652">
    <w:abstractNumId w:val="3"/>
  </w:num>
  <w:num w:numId="13" w16cid:durableId="1062406335">
    <w:abstractNumId w:val="2"/>
  </w:num>
  <w:num w:numId="14" w16cid:durableId="1907639693">
    <w:abstractNumId w:val="5"/>
  </w:num>
  <w:num w:numId="15" w16cid:durableId="535312032">
    <w:abstractNumId w:val="22"/>
  </w:num>
  <w:num w:numId="16" w16cid:durableId="514539390">
    <w:abstractNumId w:val="8"/>
  </w:num>
  <w:num w:numId="17" w16cid:durableId="1719469798">
    <w:abstractNumId w:val="24"/>
  </w:num>
  <w:num w:numId="18" w16cid:durableId="1853563757">
    <w:abstractNumId w:val="4"/>
  </w:num>
  <w:num w:numId="19" w16cid:durableId="2119984707">
    <w:abstractNumId w:val="10"/>
  </w:num>
  <w:num w:numId="20" w16cid:durableId="569586072">
    <w:abstractNumId w:val="26"/>
  </w:num>
  <w:num w:numId="21" w16cid:durableId="1339768428">
    <w:abstractNumId w:val="14"/>
  </w:num>
  <w:num w:numId="22" w16cid:durableId="279071716">
    <w:abstractNumId w:val="15"/>
  </w:num>
  <w:num w:numId="23" w16cid:durableId="1471049012">
    <w:abstractNumId w:val="19"/>
  </w:num>
  <w:num w:numId="24" w16cid:durableId="489099105">
    <w:abstractNumId w:val="16"/>
  </w:num>
  <w:num w:numId="25" w16cid:durableId="1252204605">
    <w:abstractNumId w:val="25"/>
  </w:num>
  <w:num w:numId="26" w16cid:durableId="833229164">
    <w:abstractNumId w:val="6"/>
  </w:num>
  <w:num w:numId="27" w16cid:durableId="18753832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D6"/>
    <w:rsid w:val="000041C4"/>
    <w:rsid w:val="00006A81"/>
    <w:rsid w:val="00006D1B"/>
    <w:rsid w:val="00014663"/>
    <w:rsid w:val="00023284"/>
    <w:rsid w:val="000250D7"/>
    <w:rsid w:val="00036450"/>
    <w:rsid w:val="000418BC"/>
    <w:rsid w:val="00043C73"/>
    <w:rsid w:val="000447C0"/>
    <w:rsid w:val="00044D9B"/>
    <w:rsid w:val="00074438"/>
    <w:rsid w:val="0007603C"/>
    <w:rsid w:val="00082904"/>
    <w:rsid w:val="0009365E"/>
    <w:rsid w:val="00094499"/>
    <w:rsid w:val="00096D1F"/>
    <w:rsid w:val="000A54A2"/>
    <w:rsid w:val="000B6070"/>
    <w:rsid w:val="000C079E"/>
    <w:rsid w:val="000C45FF"/>
    <w:rsid w:val="000E01D2"/>
    <w:rsid w:val="000E191E"/>
    <w:rsid w:val="000E3FD1"/>
    <w:rsid w:val="00100FE1"/>
    <w:rsid w:val="00112054"/>
    <w:rsid w:val="00113983"/>
    <w:rsid w:val="00116B81"/>
    <w:rsid w:val="00117070"/>
    <w:rsid w:val="0011727E"/>
    <w:rsid w:val="00136831"/>
    <w:rsid w:val="00136E94"/>
    <w:rsid w:val="00147D8C"/>
    <w:rsid w:val="001525E1"/>
    <w:rsid w:val="001604AD"/>
    <w:rsid w:val="001627D4"/>
    <w:rsid w:val="00173535"/>
    <w:rsid w:val="00173FE5"/>
    <w:rsid w:val="00180329"/>
    <w:rsid w:val="00180CAB"/>
    <w:rsid w:val="00187475"/>
    <w:rsid w:val="0019001F"/>
    <w:rsid w:val="0019785F"/>
    <w:rsid w:val="001A74A5"/>
    <w:rsid w:val="001B2ABD"/>
    <w:rsid w:val="001B3B1B"/>
    <w:rsid w:val="001C06AE"/>
    <w:rsid w:val="001E0391"/>
    <w:rsid w:val="001E1759"/>
    <w:rsid w:val="001F1ECC"/>
    <w:rsid w:val="00201B80"/>
    <w:rsid w:val="00223587"/>
    <w:rsid w:val="00224083"/>
    <w:rsid w:val="002400EB"/>
    <w:rsid w:val="00256CF7"/>
    <w:rsid w:val="00272C49"/>
    <w:rsid w:val="00274B95"/>
    <w:rsid w:val="00281FD5"/>
    <w:rsid w:val="00295543"/>
    <w:rsid w:val="00296C61"/>
    <w:rsid w:val="002970AD"/>
    <w:rsid w:val="002B15E5"/>
    <w:rsid w:val="002B50DF"/>
    <w:rsid w:val="002B7877"/>
    <w:rsid w:val="00300BC2"/>
    <w:rsid w:val="0030481B"/>
    <w:rsid w:val="003156FC"/>
    <w:rsid w:val="003254B5"/>
    <w:rsid w:val="00325F5C"/>
    <w:rsid w:val="00330BFD"/>
    <w:rsid w:val="00342375"/>
    <w:rsid w:val="00345F51"/>
    <w:rsid w:val="003632E8"/>
    <w:rsid w:val="003667AA"/>
    <w:rsid w:val="0037121F"/>
    <w:rsid w:val="00371333"/>
    <w:rsid w:val="00372680"/>
    <w:rsid w:val="003751F8"/>
    <w:rsid w:val="00375ACD"/>
    <w:rsid w:val="00385167"/>
    <w:rsid w:val="00390EEB"/>
    <w:rsid w:val="0039319E"/>
    <w:rsid w:val="00393B5D"/>
    <w:rsid w:val="003A1541"/>
    <w:rsid w:val="003A6B7D"/>
    <w:rsid w:val="003B06CA"/>
    <w:rsid w:val="003C1C62"/>
    <w:rsid w:val="003D14D3"/>
    <w:rsid w:val="003D2912"/>
    <w:rsid w:val="003D4129"/>
    <w:rsid w:val="003E60B6"/>
    <w:rsid w:val="004071FC"/>
    <w:rsid w:val="00420A17"/>
    <w:rsid w:val="00445947"/>
    <w:rsid w:val="00446884"/>
    <w:rsid w:val="004509D9"/>
    <w:rsid w:val="00460E94"/>
    <w:rsid w:val="004813B3"/>
    <w:rsid w:val="00490FC6"/>
    <w:rsid w:val="00491B5A"/>
    <w:rsid w:val="00496591"/>
    <w:rsid w:val="004A695B"/>
    <w:rsid w:val="004B7F69"/>
    <w:rsid w:val="004C63E4"/>
    <w:rsid w:val="004D3011"/>
    <w:rsid w:val="004E1755"/>
    <w:rsid w:val="004E2CD9"/>
    <w:rsid w:val="004F0474"/>
    <w:rsid w:val="004F43E5"/>
    <w:rsid w:val="00525A99"/>
    <w:rsid w:val="00526127"/>
    <w:rsid w:val="005262AC"/>
    <w:rsid w:val="0054022E"/>
    <w:rsid w:val="00563AEE"/>
    <w:rsid w:val="00587AF8"/>
    <w:rsid w:val="00590F89"/>
    <w:rsid w:val="005A385F"/>
    <w:rsid w:val="005C16F4"/>
    <w:rsid w:val="005C765E"/>
    <w:rsid w:val="005E00B0"/>
    <w:rsid w:val="005E39D5"/>
    <w:rsid w:val="005E63F7"/>
    <w:rsid w:val="005F0128"/>
    <w:rsid w:val="00600670"/>
    <w:rsid w:val="00605257"/>
    <w:rsid w:val="006111C5"/>
    <w:rsid w:val="00615E82"/>
    <w:rsid w:val="00616E38"/>
    <w:rsid w:val="0062123A"/>
    <w:rsid w:val="00646E75"/>
    <w:rsid w:val="006600E4"/>
    <w:rsid w:val="0067017A"/>
    <w:rsid w:val="00674926"/>
    <w:rsid w:val="006771D0"/>
    <w:rsid w:val="006942E8"/>
    <w:rsid w:val="00696916"/>
    <w:rsid w:val="006A04E3"/>
    <w:rsid w:val="006A3B9B"/>
    <w:rsid w:val="006A4622"/>
    <w:rsid w:val="006B1E37"/>
    <w:rsid w:val="006B6DFF"/>
    <w:rsid w:val="006C1D9D"/>
    <w:rsid w:val="006C67DD"/>
    <w:rsid w:val="006D01F1"/>
    <w:rsid w:val="006D2F48"/>
    <w:rsid w:val="006D4E55"/>
    <w:rsid w:val="006D596E"/>
    <w:rsid w:val="006D77CC"/>
    <w:rsid w:val="006D7DFF"/>
    <w:rsid w:val="00715FCB"/>
    <w:rsid w:val="00721C21"/>
    <w:rsid w:val="00743101"/>
    <w:rsid w:val="00772A89"/>
    <w:rsid w:val="007757DE"/>
    <w:rsid w:val="007775E1"/>
    <w:rsid w:val="00780220"/>
    <w:rsid w:val="007829B4"/>
    <w:rsid w:val="007867A0"/>
    <w:rsid w:val="00791031"/>
    <w:rsid w:val="007927F5"/>
    <w:rsid w:val="00796B23"/>
    <w:rsid w:val="007B61D9"/>
    <w:rsid w:val="007C14FB"/>
    <w:rsid w:val="007C33E7"/>
    <w:rsid w:val="007C630D"/>
    <w:rsid w:val="007F2F08"/>
    <w:rsid w:val="00802CA0"/>
    <w:rsid w:val="00804037"/>
    <w:rsid w:val="00805A55"/>
    <w:rsid w:val="00810651"/>
    <w:rsid w:val="00812063"/>
    <w:rsid w:val="008124F3"/>
    <w:rsid w:val="00814B3F"/>
    <w:rsid w:val="00831841"/>
    <w:rsid w:val="00831AA4"/>
    <w:rsid w:val="008569C6"/>
    <w:rsid w:val="00877501"/>
    <w:rsid w:val="00886A6B"/>
    <w:rsid w:val="0089575B"/>
    <w:rsid w:val="00896EE4"/>
    <w:rsid w:val="008A5CDA"/>
    <w:rsid w:val="008B6D37"/>
    <w:rsid w:val="008B771A"/>
    <w:rsid w:val="008C14CD"/>
    <w:rsid w:val="008D14FA"/>
    <w:rsid w:val="008E5CA3"/>
    <w:rsid w:val="008E609A"/>
    <w:rsid w:val="008F2BF8"/>
    <w:rsid w:val="009104C1"/>
    <w:rsid w:val="00916AEC"/>
    <w:rsid w:val="0091714E"/>
    <w:rsid w:val="0091715D"/>
    <w:rsid w:val="009260CD"/>
    <w:rsid w:val="00952C25"/>
    <w:rsid w:val="009801E8"/>
    <w:rsid w:val="009B539F"/>
    <w:rsid w:val="009B5F9D"/>
    <w:rsid w:val="009D198A"/>
    <w:rsid w:val="009D7F46"/>
    <w:rsid w:val="00A172D1"/>
    <w:rsid w:val="00A2118D"/>
    <w:rsid w:val="00A40869"/>
    <w:rsid w:val="00A663EB"/>
    <w:rsid w:val="00A905B9"/>
    <w:rsid w:val="00AC0412"/>
    <w:rsid w:val="00AD33FF"/>
    <w:rsid w:val="00AD76E2"/>
    <w:rsid w:val="00AF096F"/>
    <w:rsid w:val="00B16B8B"/>
    <w:rsid w:val="00B20152"/>
    <w:rsid w:val="00B226F5"/>
    <w:rsid w:val="00B23F1F"/>
    <w:rsid w:val="00B32616"/>
    <w:rsid w:val="00B359E4"/>
    <w:rsid w:val="00B552CC"/>
    <w:rsid w:val="00B55ECA"/>
    <w:rsid w:val="00B57D98"/>
    <w:rsid w:val="00B6220B"/>
    <w:rsid w:val="00B70850"/>
    <w:rsid w:val="00B70CA7"/>
    <w:rsid w:val="00B730D6"/>
    <w:rsid w:val="00B73DAA"/>
    <w:rsid w:val="00B7726D"/>
    <w:rsid w:val="00B82169"/>
    <w:rsid w:val="00B9016A"/>
    <w:rsid w:val="00B90D07"/>
    <w:rsid w:val="00BA639E"/>
    <w:rsid w:val="00BA798A"/>
    <w:rsid w:val="00BD5F25"/>
    <w:rsid w:val="00BE2908"/>
    <w:rsid w:val="00BE7D21"/>
    <w:rsid w:val="00BF0F76"/>
    <w:rsid w:val="00BF5EB0"/>
    <w:rsid w:val="00C01662"/>
    <w:rsid w:val="00C039FE"/>
    <w:rsid w:val="00C066B6"/>
    <w:rsid w:val="00C11159"/>
    <w:rsid w:val="00C14A9D"/>
    <w:rsid w:val="00C31916"/>
    <w:rsid w:val="00C329EB"/>
    <w:rsid w:val="00C33B69"/>
    <w:rsid w:val="00C37BA1"/>
    <w:rsid w:val="00C4674C"/>
    <w:rsid w:val="00C506CF"/>
    <w:rsid w:val="00C51D60"/>
    <w:rsid w:val="00C524F7"/>
    <w:rsid w:val="00C53A6D"/>
    <w:rsid w:val="00C547D5"/>
    <w:rsid w:val="00C6088E"/>
    <w:rsid w:val="00C62168"/>
    <w:rsid w:val="00C711DE"/>
    <w:rsid w:val="00C713B6"/>
    <w:rsid w:val="00C72662"/>
    <w:rsid w:val="00C72BED"/>
    <w:rsid w:val="00C747F5"/>
    <w:rsid w:val="00C7585D"/>
    <w:rsid w:val="00C804F5"/>
    <w:rsid w:val="00C80811"/>
    <w:rsid w:val="00C857CC"/>
    <w:rsid w:val="00C9578B"/>
    <w:rsid w:val="00C979E9"/>
    <w:rsid w:val="00CA16D4"/>
    <w:rsid w:val="00CA3447"/>
    <w:rsid w:val="00CB0055"/>
    <w:rsid w:val="00CB1AC6"/>
    <w:rsid w:val="00CC4228"/>
    <w:rsid w:val="00CC6C3A"/>
    <w:rsid w:val="00CE55C4"/>
    <w:rsid w:val="00D00FF4"/>
    <w:rsid w:val="00D2522B"/>
    <w:rsid w:val="00D30F73"/>
    <w:rsid w:val="00D422DE"/>
    <w:rsid w:val="00D4299A"/>
    <w:rsid w:val="00D43AA4"/>
    <w:rsid w:val="00D52798"/>
    <w:rsid w:val="00D5459D"/>
    <w:rsid w:val="00D55F7C"/>
    <w:rsid w:val="00D563D7"/>
    <w:rsid w:val="00D624C9"/>
    <w:rsid w:val="00D760ED"/>
    <w:rsid w:val="00D81FBF"/>
    <w:rsid w:val="00D941D4"/>
    <w:rsid w:val="00DA1F4D"/>
    <w:rsid w:val="00DA274B"/>
    <w:rsid w:val="00DC6EE8"/>
    <w:rsid w:val="00DD172A"/>
    <w:rsid w:val="00DD2C34"/>
    <w:rsid w:val="00DE1D07"/>
    <w:rsid w:val="00DE4B73"/>
    <w:rsid w:val="00E01C5E"/>
    <w:rsid w:val="00E0614B"/>
    <w:rsid w:val="00E127CD"/>
    <w:rsid w:val="00E25A26"/>
    <w:rsid w:val="00E2763E"/>
    <w:rsid w:val="00E305A8"/>
    <w:rsid w:val="00E4381A"/>
    <w:rsid w:val="00E51580"/>
    <w:rsid w:val="00E55D74"/>
    <w:rsid w:val="00E61979"/>
    <w:rsid w:val="00E62746"/>
    <w:rsid w:val="00E73DA8"/>
    <w:rsid w:val="00E92914"/>
    <w:rsid w:val="00EA0413"/>
    <w:rsid w:val="00EC1210"/>
    <w:rsid w:val="00EC1C4D"/>
    <w:rsid w:val="00ED3F5C"/>
    <w:rsid w:val="00F05EDE"/>
    <w:rsid w:val="00F17BE5"/>
    <w:rsid w:val="00F236AD"/>
    <w:rsid w:val="00F26E5F"/>
    <w:rsid w:val="00F3530D"/>
    <w:rsid w:val="00F364A3"/>
    <w:rsid w:val="00F43B27"/>
    <w:rsid w:val="00F52945"/>
    <w:rsid w:val="00F57670"/>
    <w:rsid w:val="00F60274"/>
    <w:rsid w:val="00F66C1E"/>
    <w:rsid w:val="00F77FB9"/>
    <w:rsid w:val="00F80128"/>
    <w:rsid w:val="00F81DA0"/>
    <w:rsid w:val="00F94988"/>
    <w:rsid w:val="00F95A1F"/>
    <w:rsid w:val="00FB068F"/>
    <w:rsid w:val="00FB4933"/>
    <w:rsid w:val="00FE5E72"/>
    <w:rsid w:val="00FF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AC855"/>
  <w14:defaultImageDpi w14:val="32767"/>
  <w15:chartTrackingRefBased/>
  <w15:docId w15:val="{6ECB28C1-70BF-4193-B466-980E3F5C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customStyle="1" w:styleId="Default">
    <w:name w:val="Default"/>
    <w:rsid w:val="00FE5E72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paragraph" w:styleId="ListParagraph">
    <w:name w:val="List Paragraph"/>
    <w:basedOn w:val="Normal"/>
    <w:uiPriority w:val="34"/>
    <w:semiHidden/>
    <w:qFormat/>
    <w:rsid w:val="0009365E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F57670"/>
    <w:pPr>
      <w:spacing w:before="180" w:after="180"/>
    </w:pPr>
    <w:rPr>
      <w:rFonts w:eastAsiaTheme="minorHAnsi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F57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57670"/>
    <w:rPr>
      <w:sz w:val="18"/>
      <w:szCs w:val="22"/>
    </w:rPr>
  </w:style>
  <w:style w:type="paragraph" w:customStyle="1" w:styleId="Compact">
    <w:name w:val="Compact"/>
    <w:basedOn w:val="BodyText"/>
    <w:qFormat/>
    <w:rsid w:val="00F57670"/>
    <w:pPr>
      <w:spacing w:before="36" w:after="36"/>
    </w:pPr>
    <w:rPr>
      <w:rFonts w:eastAsiaTheme="minorHAnsi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51580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argetgroup.com/" TargetMode="External"/><Relationship Id="rId18" Type="http://schemas.openxmlformats.org/officeDocument/2006/relationships/hyperlink" Target="https://market-thesis.shrutikamble.co.uk/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themortgagebeacon.co.uk/" TargetMode="External"/><Relationship Id="rId21" Type="http://schemas.openxmlformats.org/officeDocument/2006/relationships/hyperlink" Target="https://www.finova.tech/" TargetMode="External"/><Relationship Id="rId34" Type="http://schemas.openxmlformats.org/officeDocument/2006/relationships/image" Target="media/image15.png"/><Relationship Id="rId42" Type="http://schemas.openxmlformats.org/officeDocument/2006/relationships/header" Target="header1.xml"/><Relationship Id="rId47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reepngimg.com/png/74290-icons-media-wallpaper-linkedin-desktop-computer-social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hyperlink" Target="https://themortgagebeacon.co.uk/" TargetMode="External"/><Relationship Id="rId40" Type="http://schemas.openxmlformats.org/officeDocument/2006/relationships/hyperlink" Target="https://www.linkedin.com/company/the-mortgage-beacon/about/" TargetMode="External"/><Relationship Id="rId45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www.capita.com/" TargetMode="External"/><Relationship Id="rId23" Type="http://schemas.openxmlformats.org/officeDocument/2006/relationships/hyperlink" Target="http://www.releasemobile.com/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s://www.linkedin.com/in/shrutikambleuk/details/recommendations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market-thesis.shrutikamble.co.uk/" TargetMode="External"/><Relationship Id="rId31" Type="http://schemas.openxmlformats.org/officeDocument/2006/relationships/image" Target="media/image13.png"/><Relationship Id="rId44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www.linkedin.com/in/shrutikambleuk/details/recommendations/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linkedin.com/in/shrutikambleuk/" TargetMode="External"/><Relationship Id="rId17" Type="http://schemas.openxmlformats.org/officeDocument/2006/relationships/hyperlink" Target="https://market-thesis.shrutikamble.co.uk/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www.wipro.com/" TargetMode="External"/><Relationship Id="rId38" Type="http://schemas.openxmlformats.org/officeDocument/2006/relationships/hyperlink" Target="https://www.linkedin.com/company/the-mortgage-beacon/about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market-thesis.shrutikamble.co.uk/" TargetMode="External"/><Relationship Id="rId4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svg"/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uti.kamble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98E59704E3D4B4B8395132BCDAF7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5D83B-FB83-49DC-B469-E9B9E8782421}"/>
      </w:docPartPr>
      <w:docPartBody>
        <w:p w:rsidR="009C2799" w:rsidRDefault="001A2DAF" w:rsidP="001A2DAF">
          <w:pPr>
            <w:pStyle w:val="498E59704E3D4B4B8395132BCDAF78D6"/>
          </w:pPr>
          <w:r w:rsidRPr="00C31916">
            <w:rPr>
              <w:lang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EF"/>
    <w:rsid w:val="00023284"/>
    <w:rsid w:val="0019785F"/>
    <w:rsid w:val="001A2DAF"/>
    <w:rsid w:val="00201B80"/>
    <w:rsid w:val="003164A0"/>
    <w:rsid w:val="004C70B4"/>
    <w:rsid w:val="005A31F2"/>
    <w:rsid w:val="005A7BD5"/>
    <w:rsid w:val="007C33E7"/>
    <w:rsid w:val="008A4F2D"/>
    <w:rsid w:val="009104C1"/>
    <w:rsid w:val="009C2799"/>
    <w:rsid w:val="00A44F29"/>
    <w:rsid w:val="00A47A7B"/>
    <w:rsid w:val="00A5310F"/>
    <w:rsid w:val="00A663EB"/>
    <w:rsid w:val="00AE2AE6"/>
    <w:rsid w:val="00B71CD7"/>
    <w:rsid w:val="00BA639E"/>
    <w:rsid w:val="00C01662"/>
    <w:rsid w:val="00CB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E59704E3D4B4B8395132BCDAF78D6">
    <w:name w:val="498E59704E3D4B4B8395132BCDAF78D6"/>
    <w:rsid w:val="001A2DAF"/>
  </w:style>
  <w:style w:type="paragraph" w:customStyle="1" w:styleId="1E65E81C6C94490AAA57C8366A5140FE">
    <w:name w:val="1E65E81C6C94490AAA57C8366A5140FE"/>
    <w:rsid w:val="004C70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Metadata/LabelInfo.xml><?xml version="1.0" encoding="utf-8"?>
<clbl:labelList xmlns:clbl="http://schemas.microsoft.com/office/2020/mipLabelMetadata">
  <clbl:label id="{46281fa5-ef20-4a57-8e24-9664e20487bd}" enabled="1" method="Privileged" siteId="{078cc3d1-556b-4d3a-8124-515765fe005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</Template>
  <TotalTime>1804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Kamble</dc:creator>
  <cp:keywords/>
  <dc:description/>
  <cp:lastModifiedBy>shruti kamble</cp:lastModifiedBy>
  <cp:revision>44</cp:revision>
  <cp:lastPrinted>2025-08-27T12:37:00Z</cp:lastPrinted>
  <dcterms:created xsi:type="dcterms:W3CDTF">2025-08-27T10:20:00Z</dcterms:created>
  <dcterms:modified xsi:type="dcterms:W3CDTF">2025-09-01T15:58:00Z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FooterShapeIds">
    <vt:lpwstr>50dcdf6,6fb93d5b,65b6a735</vt:lpwstr>
  </property>
  <property fmtid="{D5CDD505-2E9C-101B-9397-08002B2CF9AE}" pid="4" name="ClassificationContentMarkingFooterFontProps">
    <vt:lpwstr>#0000ff,10,Calibri</vt:lpwstr>
  </property>
  <property fmtid="{D5CDD505-2E9C-101B-9397-08002B2CF9AE}" pid="5" name="ClassificationContentMarkingFooterText">
    <vt:lpwstr>TGL Classification: Public</vt:lpwstr>
  </property>
</Properties>
</file>